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D7E5D" w14:textId="4C6B549E" w:rsidR="00C6717D" w:rsidRPr="00DE3FE2" w:rsidRDefault="00600FDA" w:rsidP="00A7544F">
      <w:pPr>
        <w:pStyle w:val="Rubrik2"/>
        <w:rPr>
          <w:sz w:val="22"/>
          <w:szCs w:val="18"/>
          <w:lang w:val="en-US"/>
        </w:rPr>
      </w:pPr>
      <w:r w:rsidRPr="00DE3FE2">
        <w:rPr>
          <w:sz w:val="22"/>
          <w:szCs w:val="18"/>
          <w:lang w:val="en-US"/>
        </w:rPr>
        <w:br/>
      </w:r>
      <w:r w:rsidR="00C6717D" w:rsidRPr="00DE3FE2">
        <w:rPr>
          <w:sz w:val="22"/>
          <w:szCs w:val="18"/>
          <w:lang w:val="en-US"/>
        </w:rPr>
        <w:t>S</w:t>
      </w:r>
      <w:r w:rsidR="00E86C5D" w:rsidRPr="00DE3FE2">
        <w:rPr>
          <w:sz w:val="22"/>
          <w:szCs w:val="18"/>
          <w:lang w:val="en-US"/>
        </w:rPr>
        <w:t>ummary</w:t>
      </w:r>
    </w:p>
    <w:p w14:paraId="698591DF" w14:textId="21C148F8" w:rsidR="00A7544F" w:rsidRPr="00DE3FE2" w:rsidRDefault="0058130C" w:rsidP="0058130C">
      <w:pPr>
        <w:spacing w:before="240" w:after="480"/>
        <w:rPr>
          <w:lang w:val="en-US"/>
        </w:rPr>
      </w:pPr>
      <w:r w:rsidRPr="0058130C">
        <w:rPr>
          <w:lang w:val="en-US"/>
        </w:rPr>
        <w:t>Josef is an agile software engineer</w:t>
      </w:r>
      <w:r w:rsidR="009E6AE9">
        <w:rPr>
          <w:lang w:val="en-US"/>
        </w:rPr>
        <w:t>/architect/designer</w:t>
      </w:r>
      <w:r w:rsidRPr="0058130C">
        <w:rPr>
          <w:lang w:val="en-US"/>
        </w:rPr>
        <w:t xml:space="preserve"> with 10+ years of experience in the IT industry. </w:t>
      </w:r>
      <w:r w:rsidR="009E6AE9">
        <w:rPr>
          <w:lang w:val="en-US"/>
        </w:rPr>
        <w:br/>
      </w:r>
      <w:r w:rsidRPr="0058130C">
        <w:rPr>
          <w:lang w:val="en-US"/>
        </w:rPr>
        <w:t xml:space="preserve">Specialized in </w:t>
      </w:r>
      <w:proofErr w:type="gramStart"/>
      <w:r w:rsidRPr="0058130C">
        <w:rPr>
          <w:lang w:val="en-US"/>
        </w:rPr>
        <w:t>back-end</w:t>
      </w:r>
      <w:proofErr w:type="gramEnd"/>
      <w:r w:rsidRPr="0058130C">
        <w:rPr>
          <w:lang w:val="en-US"/>
        </w:rPr>
        <w:t xml:space="preserve"> and front-end solutions. Has a strong logic thinking to solve </w:t>
      </w:r>
      <w:proofErr w:type="gramStart"/>
      <w:r w:rsidR="0052750D" w:rsidRPr="0058130C">
        <w:rPr>
          <w:lang w:val="en-US"/>
        </w:rPr>
        <w:t>complicat</w:t>
      </w:r>
      <w:r w:rsidR="0052750D">
        <w:rPr>
          <w:lang w:val="en-US"/>
        </w:rPr>
        <w:t>ions</w:t>
      </w:r>
      <w:r w:rsidRPr="0058130C">
        <w:rPr>
          <w:lang w:val="en-US"/>
        </w:rPr>
        <w:t>.</w:t>
      </w:r>
      <w:proofErr w:type="gramEnd"/>
      <w:r w:rsidRPr="0058130C">
        <w:rPr>
          <w:lang w:val="en-US"/>
        </w:rPr>
        <w:t xml:space="preserve"> Worked with Web Development, Systems Development, </w:t>
      </w:r>
      <w:r w:rsidR="00050380">
        <w:rPr>
          <w:lang w:val="en-US"/>
        </w:rPr>
        <w:t xml:space="preserve">Mobile Development, Embedded systems, </w:t>
      </w:r>
      <w:r w:rsidRPr="0058130C">
        <w:rPr>
          <w:lang w:val="en-US"/>
        </w:rPr>
        <w:t>Database Development, and Architecture Solutions within various technologies. He started his own consulting company at a young age. A person who is professional, determined, flexible and structured in his work and loves to try new technologies</w:t>
      </w:r>
      <w:r w:rsidR="0039675D">
        <w:rPr>
          <w:lang w:val="en-US"/>
        </w:rPr>
        <w:t xml:space="preserve"> especially from Microsoft</w:t>
      </w:r>
      <w:r w:rsidRPr="0058130C">
        <w:rPr>
          <w:lang w:val="en-US"/>
        </w:rPr>
        <w:t>.</w:t>
      </w:r>
      <w:r w:rsidR="0039675D">
        <w:rPr>
          <w:lang w:val="en-US"/>
        </w:rPr>
        <w:t xml:space="preserve"> He is currently experimenting with </w:t>
      </w:r>
      <w:proofErr w:type="spellStart"/>
      <w:r w:rsidR="0039675D">
        <w:rPr>
          <w:lang w:val="en-US"/>
        </w:rPr>
        <w:t>Blazor</w:t>
      </w:r>
      <w:proofErr w:type="spellEnd"/>
      <w:r w:rsidR="0039675D">
        <w:rPr>
          <w:lang w:val="en-US"/>
        </w:rPr>
        <w:t xml:space="preserve"> and Microservices.</w:t>
      </w:r>
    </w:p>
    <w:p w14:paraId="21DA6F9E" w14:textId="58E1CFFF" w:rsidR="00DF3DF2" w:rsidRPr="00D1017B" w:rsidRDefault="00C20D6C" w:rsidP="000A62F8">
      <w:pPr>
        <w:spacing w:before="240" w:after="480"/>
        <w:rPr>
          <w:lang w:val="en-US"/>
        </w:rPr>
      </w:pPr>
      <w:r w:rsidRPr="00DE3FE2">
        <w:rPr>
          <w:b/>
          <w:bCs/>
          <w:lang w:val="en-US"/>
        </w:rPr>
        <w:t>Biography</w:t>
      </w:r>
      <w:r w:rsidRPr="00DE3FE2">
        <w:rPr>
          <w:lang w:val="en-US"/>
        </w:rPr>
        <w:br/>
      </w:r>
      <w:r w:rsidR="0058130C" w:rsidRPr="0058130C">
        <w:rPr>
          <w:lang w:val="en-US"/>
        </w:rPr>
        <w:t>Josef loves to travel to different countries, exploring different areas around and meet new people. His main goal in life is to become fluent in many languages and travel to as many countries as possible. Settle down and Build a stable home. Josef is honest, positive and a social person that likes to talk about simple things in life.</w:t>
      </w:r>
    </w:p>
    <w:p w14:paraId="24C3CC7A" w14:textId="6FBB259A" w:rsidR="00E64F1E" w:rsidRPr="00D1017B" w:rsidRDefault="004A18E4" w:rsidP="008B6FF6">
      <w:pPr>
        <w:spacing w:before="240" w:after="480"/>
        <w:rPr>
          <w:lang w:val="en-US"/>
        </w:rPr>
      </w:pPr>
      <w:r w:rsidRPr="00D1017B">
        <w:rPr>
          <w:b/>
          <w:lang w:val="en-US"/>
        </w:rPr>
        <w:t>Languages</w:t>
      </w:r>
      <w:r w:rsidRPr="00D1017B">
        <w:rPr>
          <w:b/>
          <w:lang w:val="en-US"/>
        </w:rPr>
        <w:br/>
      </w:r>
      <w:r w:rsidRPr="00D1017B">
        <w:rPr>
          <w:lang w:val="en-US"/>
        </w:rPr>
        <w:t>Swedish</w:t>
      </w:r>
      <w:r w:rsidR="00750309" w:rsidRPr="00D1017B">
        <w:rPr>
          <w:lang w:val="en-US"/>
        </w:rPr>
        <w:t xml:space="preserve"> (Advanced</w:t>
      </w:r>
      <w:r w:rsidR="009B3DBC" w:rsidRPr="00D1017B">
        <w:rPr>
          <w:lang w:val="en-US"/>
        </w:rPr>
        <w:t>)</w:t>
      </w:r>
      <w:r w:rsidR="00364F4A" w:rsidRPr="00D1017B">
        <w:rPr>
          <w:lang w:val="en-US"/>
        </w:rPr>
        <w:t xml:space="preserve">, </w:t>
      </w:r>
      <w:r w:rsidRPr="00D1017B">
        <w:rPr>
          <w:lang w:val="en-US"/>
        </w:rPr>
        <w:t>English</w:t>
      </w:r>
      <w:r w:rsidR="009B3DBC" w:rsidRPr="00D1017B">
        <w:rPr>
          <w:lang w:val="en-US"/>
        </w:rPr>
        <w:t xml:space="preserve"> (</w:t>
      </w:r>
      <w:r w:rsidR="00750309" w:rsidRPr="00D1017B">
        <w:rPr>
          <w:lang w:val="en-US"/>
        </w:rPr>
        <w:t>Advanced</w:t>
      </w:r>
      <w:r w:rsidR="009B3DBC" w:rsidRPr="00D1017B">
        <w:rPr>
          <w:lang w:val="en-US"/>
        </w:rPr>
        <w:t>)</w:t>
      </w:r>
      <w:r w:rsidR="00364F4A" w:rsidRPr="00D1017B">
        <w:rPr>
          <w:lang w:val="en-US"/>
        </w:rPr>
        <w:t xml:space="preserve">, </w:t>
      </w:r>
      <w:r w:rsidRPr="00D1017B">
        <w:rPr>
          <w:lang w:val="en-US"/>
        </w:rPr>
        <w:t>Aramaic</w:t>
      </w:r>
      <w:r w:rsidR="009B3DBC" w:rsidRPr="00D1017B">
        <w:rPr>
          <w:lang w:val="en-US"/>
        </w:rPr>
        <w:t xml:space="preserve"> (</w:t>
      </w:r>
      <w:r w:rsidR="00750309" w:rsidRPr="00D1017B">
        <w:rPr>
          <w:lang w:val="en-US"/>
        </w:rPr>
        <w:t>Advanced</w:t>
      </w:r>
      <w:r w:rsidR="009B3DBC" w:rsidRPr="00D1017B">
        <w:rPr>
          <w:lang w:val="en-US"/>
        </w:rPr>
        <w:t>)</w:t>
      </w:r>
      <w:r w:rsidR="00364F4A" w:rsidRPr="00D1017B">
        <w:rPr>
          <w:lang w:val="en-US"/>
        </w:rPr>
        <w:t xml:space="preserve">, </w:t>
      </w:r>
      <w:r w:rsidRPr="00D1017B">
        <w:rPr>
          <w:lang w:val="en-US"/>
        </w:rPr>
        <w:t>Arabic</w:t>
      </w:r>
      <w:r w:rsidR="00927D82" w:rsidRPr="00D1017B">
        <w:rPr>
          <w:lang w:val="en-US"/>
        </w:rPr>
        <w:t xml:space="preserve"> (Intermediate)</w:t>
      </w:r>
    </w:p>
    <w:p w14:paraId="73B8A576" w14:textId="7FF8959C" w:rsidR="00600FDA" w:rsidRPr="00D1017B" w:rsidRDefault="00DF3DF2" w:rsidP="007838BC">
      <w:pPr>
        <w:spacing w:before="240" w:after="480"/>
        <w:rPr>
          <w:lang w:val="en-US"/>
        </w:rPr>
      </w:pPr>
      <w:r w:rsidRPr="00D1017B">
        <w:rPr>
          <w:b/>
          <w:bCs/>
          <w:lang w:val="en-US"/>
        </w:rPr>
        <w:t>Interests &amp; Hobbies</w:t>
      </w:r>
      <w:r w:rsidR="00E64F1E" w:rsidRPr="00D1017B">
        <w:rPr>
          <w:lang w:val="en-US"/>
        </w:rPr>
        <w:br/>
      </w:r>
      <w:r w:rsidRPr="00D1017B">
        <w:rPr>
          <w:lang w:val="en-US"/>
        </w:rPr>
        <w:t xml:space="preserve">Cobbling, </w:t>
      </w:r>
      <w:r w:rsidR="00E64F1E" w:rsidRPr="00D1017B">
        <w:rPr>
          <w:lang w:val="en-US"/>
        </w:rPr>
        <w:t xml:space="preserve">Programming, </w:t>
      </w:r>
      <w:r w:rsidR="00041BA1" w:rsidRPr="00D1017B">
        <w:rPr>
          <w:lang w:val="en-US"/>
        </w:rPr>
        <w:t xml:space="preserve">Psychology, </w:t>
      </w:r>
      <w:r w:rsidR="00E64F1E" w:rsidRPr="00D1017B">
        <w:rPr>
          <w:lang w:val="en-US"/>
        </w:rPr>
        <w:t>Music</w:t>
      </w:r>
      <w:r w:rsidRPr="00D1017B">
        <w:rPr>
          <w:lang w:val="en-US"/>
        </w:rPr>
        <w:t xml:space="preserve">, TV Series, </w:t>
      </w:r>
      <w:r w:rsidR="00FF1748" w:rsidRPr="00D1017B">
        <w:rPr>
          <w:lang w:val="en-US"/>
        </w:rPr>
        <w:t xml:space="preserve">Mobile Games, </w:t>
      </w:r>
      <w:r w:rsidRPr="00D1017B">
        <w:rPr>
          <w:lang w:val="en-US"/>
        </w:rPr>
        <w:t>Ancient History</w:t>
      </w:r>
    </w:p>
    <w:p w14:paraId="46EE2D01" w14:textId="77777777" w:rsidR="00600FDA" w:rsidRPr="00D1017B" w:rsidRDefault="00600FDA" w:rsidP="00600FDA">
      <w:pPr>
        <w:pStyle w:val="Rubrik1"/>
        <w:rPr>
          <w:sz w:val="22"/>
          <w:lang w:val="en-US"/>
        </w:rPr>
      </w:pPr>
      <w:r w:rsidRPr="00D1017B">
        <w:rPr>
          <w:sz w:val="22"/>
          <w:lang w:val="en-US"/>
        </w:rPr>
        <w:t>Education and Courses</w:t>
      </w:r>
    </w:p>
    <w:p w14:paraId="0E4A2F8B" w14:textId="7EFD0CE2" w:rsidR="003D2623" w:rsidRDefault="00CC2C3D" w:rsidP="003D2623">
      <w:pPr>
        <w:rPr>
          <w:lang w:val="en-US"/>
        </w:rPr>
      </w:pPr>
      <w:r w:rsidRPr="00D1017B">
        <w:rPr>
          <w:lang w:val="en-US"/>
        </w:rPr>
        <w:t>2016</w:t>
      </w:r>
      <w:r w:rsidRPr="00D1017B">
        <w:rPr>
          <w:lang w:val="en-US"/>
        </w:rPr>
        <w:tab/>
      </w:r>
      <w:r w:rsidR="003D2623" w:rsidRPr="00D1017B">
        <w:rPr>
          <w:lang w:val="en-US"/>
        </w:rPr>
        <w:t>(</w:t>
      </w:r>
      <w:proofErr w:type="spellStart"/>
      <w:r w:rsidR="003D2623" w:rsidRPr="00D1017B">
        <w:rPr>
          <w:lang w:val="en-US"/>
        </w:rPr>
        <w:t>Humanus</w:t>
      </w:r>
      <w:proofErr w:type="spellEnd"/>
      <w:r w:rsidR="003D2623" w:rsidRPr="00D1017B">
        <w:rPr>
          <w:lang w:val="en-US"/>
        </w:rPr>
        <w:t xml:space="preserve"> </w:t>
      </w:r>
      <w:proofErr w:type="spellStart"/>
      <w:r w:rsidR="003D2623" w:rsidRPr="00D1017B">
        <w:rPr>
          <w:lang w:val="en-US"/>
        </w:rPr>
        <w:t>Yrkeshögskola</w:t>
      </w:r>
      <w:proofErr w:type="spellEnd"/>
      <w:r w:rsidR="003D2623" w:rsidRPr="00D1017B">
        <w:rPr>
          <w:lang w:val="en-US"/>
        </w:rPr>
        <w:t>) 400YH – Software Developer (2 years)</w:t>
      </w:r>
      <w:r w:rsidR="003D2623" w:rsidRPr="00D1017B">
        <w:rPr>
          <w:lang w:val="en-US"/>
        </w:rPr>
        <w:tab/>
      </w:r>
      <w:r w:rsidR="003D2623" w:rsidRPr="00D1017B">
        <w:rPr>
          <w:lang w:val="en-US"/>
        </w:rPr>
        <w:tab/>
        <w:t xml:space="preserve">400 </w:t>
      </w:r>
      <w:proofErr w:type="spellStart"/>
      <w:r w:rsidR="003D2623" w:rsidRPr="00D1017B">
        <w:rPr>
          <w:lang w:val="en-US"/>
        </w:rPr>
        <w:t>yhp</w:t>
      </w:r>
      <w:proofErr w:type="spellEnd"/>
    </w:p>
    <w:p w14:paraId="3A416471" w14:textId="6442A4CE" w:rsidR="00600FDA" w:rsidRPr="00D1017B" w:rsidRDefault="00600FDA" w:rsidP="003D2623">
      <w:pPr>
        <w:ind w:firstLine="1304"/>
        <w:rPr>
          <w:lang w:val="en-US"/>
        </w:rPr>
      </w:pPr>
      <w:r w:rsidRPr="00D1017B">
        <w:rPr>
          <w:lang w:val="en-US"/>
        </w:rPr>
        <w:t>(Chalmers/</w:t>
      </w:r>
      <w:proofErr w:type="spellStart"/>
      <w:r w:rsidRPr="00D1017B">
        <w:rPr>
          <w:lang w:val="en-US"/>
        </w:rPr>
        <w:t>Göteborgs</w:t>
      </w:r>
      <w:proofErr w:type="spellEnd"/>
      <w:r w:rsidRPr="00D1017B">
        <w:rPr>
          <w:lang w:val="en-US"/>
        </w:rPr>
        <w:t xml:space="preserve"> University) Ethnoastronomy &amp; Univers</w:t>
      </w:r>
      <w:r w:rsidR="00886973">
        <w:rPr>
          <w:lang w:val="en-US"/>
        </w:rPr>
        <w:t>e</w:t>
      </w:r>
      <w:r w:rsidRPr="00D1017B">
        <w:rPr>
          <w:lang w:val="en-US"/>
        </w:rPr>
        <w:t xml:space="preserve"> </w:t>
      </w:r>
      <w:r w:rsidR="00886973">
        <w:rPr>
          <w:lang w:val="en-US"/>
        </w:rPr>
        <w:t>expansion</w:t>
      </w:r>
      <w:r w:rsidR="00CC2C3D" w:rsidRPr="00D1017B">
        <w:rPr>
          <w:lang w:val="en-US"/>
        </w:rPr>
        <w:tab/>
      </w:r>
      <w:r w:rsidR="00886973">
        <w:rPr>
          <w:lang w:val="en-US"/>
        </w:rPr>
        <w:tab/>
      </w:r>
      <w:r w:rsidR="00CC2C3D" w:rsidRPr="00D1017B">
        <w:rPr>
          <w:lang w:val="en-US"/>
        </w:rPr>
        <w:t>12 hp</w:t>
      </w:r>
    </w:p>
    <w:p w14:paraId="79B71E29" w14:textId="11E1ED68" w:rsidR="00600FDA" w:rsidRPr="00D1017B" w:rsidRDefault="00600FDA" w:rsidP="00CC2C3D">
      <w:pPr>
        <w:rPr>
          <w:lang w:val="en-US"/>
        </w:rPr>
      </w:pPr>
      <w:r w:rsidRPr="00D1017B">
        <w:rPr>
          <w:lang w:val="en-US"/>
        </w:rPr>
        <w:tab/>
        <w:t>(</w:t>
      </w:r>
      <w:proofErr w:type="spellStart"/>
      <w:r w:rsidRPr="00D1017B">
        <w:rPr>
          <w:lang w:val="en-US"/>
        </w:rPr>
        <w:t>Handelshögskolan</w:t>
      </w:r>
      <w:proofErr w:type="spellEnd"/>
      <w:r w:rsidRPr="00D1017B">
        <w:rPr>
          <w:lang w:val="en-US"/>
        </w:rPr>
        <w:t xml:space="preserve"> in </w:t>
      </w:r>
      <w:proofErr w:type="spellStart"/>
      <w:r w:rsidRPr="00D1017B">
        <w:rPr>
          <w:lang w:val="en-US"/>
        </w:rPr>
        <w:t>Göteborg</w:t>
      </w:r>
      <w:proofErr w:type="spellEnd"/>
      <w:r w:rsidRPr="00D1017B">
        <w:rPr>
          <w:lang w:val="en-US"/>
        </w:rPr>
        <w:t>) Business planning for growth companies</w:t>
      </w:r>
      <w:r w:rsidR="00CC2C3D" w:rsidRPr="00D1017B">
        <w:rPr>
          <w:lang w:val="en-US"/>
        </w:rPr>
        <w:tab/>
        <w:t>7,5 hp</w:t>
      </w:r>
    </w:p>
    <w:p w14:paraId="6BB7981A" w14:textId="361917E1" w:rsidR="00600FDA" w:rsidRPr="00D1017B" w:rsidRDefault="00600FDA" w:rsidP="003D2623">
      <w:pPr>
        <w:rPr>
          <w:lang w:val="en-US"/>
        </w:rPr>
      </w:pPr>
      <w:r w:rsidRPr="00D1017B">
        <w:rPr>
          <w:lang w:val="en-US"/>
        </w:rPr>
        <w:tab/>
        <w:t>(KTH in Stockholm) General Chemistry &amp; Physical Chemistry</w:t>
      </w:r>
      <w:r w:rsidR="00CC2C3D" w:rsidRPr="00D1017B">
        <w:rPr>
          <w:lang w:val="en-US"/>
        </w:rPr>
        <w:tab/>
      </w:r>
      <w:r w:rsidR="00CC2C3D" w:rsidRPr="00D1017B">
        <w:rPr>
          <w:lang w:val="en-US"/>
        </w:rPr>
        <w:tab/>
        <w:t>12 hp</w:t>
      </w:r>
    </w:p>
    <w:p w14:paraId="7D531F5E" w14:textId="77777777" w:rsidR="00600FDA" w:rsidRPr="00D1017B" w:rsidRDefault="00600FDA" w:rsidP="00CC2C3D">
      <w:pPr>
        <w:rPr>
          <w:lang w:val="en-US"/>
        </w:rPr>
      </w:pPr>
    </w:p>
    <w:p w14:paraId="78E7638A" w14:textId="77777777" w:rsidR="00600FDA" w:rsidRDefault="00600FDA" w:rsidP="00CC2C3D">
      <w:r>
        <w:t>2015</w:t>
      </w:r>
      <w:r>
        <w:tab/>
      </w:r>
      <w:r w:rsidRPr="00DE6FE3">
        <w:t xml:space="preserve">(Folkuniversitet i Göteborg) </w:t>
      </w:r>
      <w:proofErr w:type="spellStart"/>
      <w:r w:rsidRPr="00A96206">
        <w:t>Psychology</w:t>
      </w:r>
      <w:proofErr w:type="spellEnd"/>
      <w:r w:rsidRPr="00A96206">
        <w:t xml:space="preserve"> 1</w:t>
      </w:r>
    </w:p>
    <w:p w14:paraId="5FE291DA" w14:textId="77777777" w:rsidR="00600FDA" w:rsidRDefault="00600FDA" w:rsidP="00CC2C3D">
      <w:r>
        <w:tab/>
      </w:r>
      <w:r w:rsidRPr="00DE6FE3">
        <w:t>(Hermods i</w:t>
      </w:r>
      <w:r>
        <w:t>n</w:t>
      </w:r>
      <w:r w:rsidRPr="00DE6FE3">
        <w:t xml:space="preserve"> Mölndal) C#</w:t>
      </w:r>
    </w:p>
    <w:p w14:paraId="1202479E" w14:textId="77777777" w:rsidR="00600FDA" w:rsidRPr="00D1017B" w:rsidRDefault="00600FDA" w:rsidP="00CC2C3D">
      <w:pPr>
        <w:rPr>
          <w:lang w:val="en-US"/>
        </w:rPr>
      </w:pPr>
      <w:r>
        <w:tab/>
      </w:r>
      <w:r w:rsidRPr="00D1017B">
        <w:rPr>
          <w:lang w:val="en-US"/>
        </w:rPr>
        <w:t>(</w:t>
      </w:r>
      <w:proofErr w:type="spellStart"/>
      <w:r w:rsidRPr="00D1017B">
        <w:rPr>
          <w:lang w:val="en-US"/>
        </w:rPr>
        <w:t>Edectus</w:t>
      </w:r>
      <w:proofErr w:type="spellEnd"/>
      <w:r w:rsidRPr="00D1017B">
        <w:rPr>
          <w:lang w:val="en-US"/>
        </w:rPr>
        <w:t xml:space="preserve"> in </w:t>
      </w:r>
      <w:proofErr w:type="spellStart"/>
      <w:r w:rsidRPr="00D1017B">
        <w:rPr>
          <w:lang w:val="en-US"/>
        </w:rPr>
        <w:t>Göteborg</w:t>
      </w:r>
      <w:proofErr w:type="spellEnd"/>
      <w:r w:rsidRPr="00D1017B">
        <w:rPr>
          <w:lang w:val="en-US"/>
        </w:rPr>
        <w:t>) Information and communication</w:t>
      </w:r>
    </w:p>
    <w:p w14:paraId="7C822FB1" w14:textId="77777777" w:rsidR="00600FDA" w:rsidRPr="00D1017B" w:rsidRDefault="00600FDA" w:rsidP="00CC2C3D">
      <w:pPr>
        <w:rPr>
          <w:lang w:val="en-US"/>
        </w:rPr>
      </w:pPr>
    </w:p>
    <w:p w14:paraId="4694783F" w14:textId="09673004" w:rsidR="00600FDA" w:rsidRPr="00D1017B" w:rsidRDefault="00600FDA" w:rsidP="00CC2C3D">
      <w:pPr>
        <w:rPr>
          <w:lang w:val="en-US"/>
        </w:rPr>
      </w:pPr>
      <w:r w:rsidRPr="00D1017B">
        <w:rPr>
          <w:lang w:val="en-US"/>
        </w:rPr>
        <w:t>2012</w:t>
      </w:r>
      <w:r w:rsidRPr="00D1017B">
        <w:rPr>
          <w:lang w:val="en-US"/>
        </w:rPr>
        <w:tab/>
        <w:t>(Jensen Education in Stockholm) Graphic Communication and IT Support</w:t>
      </w:r>
    </w:p>
    <w:p w14:paraId="52929248" w14:textId="4B24268D" w:rsidR="00600FDA" w:rsidRPr="00D1017B" w:rsidRDefault="00600FDA" w:rsidP="00CC2C3D">
      <w:pPr>
        <w:rPr>
          <w:lang w:val="en-US"/>
        </w:rPr>
      </w:pPr>
      <w:r w:rsidRPr="00D1017B">
        <w:rPr>
          <w:lang w:val="en-US"/>
        </w:rPr>
        <w:t>2011</w:t>
      </w:r>
      <w:r w:rsidRPr="00D1017B">
        <w:rPr>
          <w:lang w:val="en-US"/>
        </w:rPr>
        <w:tab/>
        <w:t>(</w:t>
      </w:r>
      <w:proofErr w:type="spellStart"/>
      <w:r w:rsidRPr="00D1017B">
        <w:rPr>
          <w:lang w:val="en-US"/>
        </w:rPr>
        <w:t>Komvux</w:t>
      </w:r>
      <w:proofErr w:type="spellEnd"/>
      <w:r w:rsidRPr="00D1017B">
        <w:rPr>
          <w:lang w:val="en-US"/>
        </w:rPr>
        <w:t xml:space="preserve"> in </w:t>
      </w:r>
      <w:proofErr w:type="spellStart"/>
      <w:r w:rsidRPr="00D1017B">
        <w:rPr>
          <w:lang w:val="en-US"/>
        </w:rPr>
        <w:t>Södertälje</w:t>
      </w:r>
      <w:proofErr w:type="spellEnd"/>
      <w:r w:rsidRPr="00D1017B">
        <w:rPr>
          <w:lang w:val="en-US"/>
        </w:rPr>
        <w:t>) Math, Society, English and Chemistry</w:t>
      </w:r>
    </w:p>
    <w:p w14:paraId="5C02B7CF" w14:textId="1DDB5234" w:rsidR="00600FDA" w:rsidRDefault="00600FDA" w:rsidP="00CC2C3D">
      <w:pPr>
        <w:rPr>
          <w:lang w:val="en-US"/>
        </w:rPr>
      </w:pPr>
      <w:r w:rsidRPr="00D1017B">
        <w:rPr>
          <w:lang w:val="en-US"/>
        </w:rPr>
        <w:t>2004</w:t>
      </w:r>
      <w:r w:rsidRPr="00D1017B">
        <w:rPr>
          <w:lang w:val="en-US"/>
        </w:rPr>
        <w:tab/>
        <w:t>(</w:t>
      </w:r>
      <w:proofErr w:type="spellStart"/>
      <w:r w:rsidRPr="00D1017B">
        <w:rPr>
          <w:lang w:val="en-US"/>
        </w:rPr>
        <w:t>Teknikgymnasiet</w:t>
      </w:r>
      <w:proofErr w:type="spellEnd"/>
      <w:r w:rsidRPr="00D1017B">
        <w:rPr>
          <w:lang w:val="en-US"/>
        </w:rPr>
        <w:t>) Education in technical / computer science towards working life</w:t>
      </w:r>
    </w:p>
    <w:p w14:paraId="6ED5CA6D" w14:textId="2F2D8EE2" w:rsidR="00FA63AE" w:rsidRDefault="00FA63AE">
      <w:pPr>
        <w:spacing w:after="0" w:line="240" w:lineRule="auto"/>
        <w:rPr>
          <w:lang w:val="en-US"/>
        </w:rPr>
      </w:pPr>
      <w:r>
        <w:rPr>
          <w:lang w:val="en-US"/>
        </w:rPr>
        <w:br w:type="page"/>
      </w:r>
    </w:p>
    <w:p w14:paraId="01CF318C" w14:textId="77777777" w:rsidR="00FA63AE" w:rsidRPr="00D1017B" w:rsidRDefault="00FA63AE" w:rsidP="00CC2C3D">
      <w:pPr>
        <w:rPr>
          <w:lang w:val="en-US"/>
        </w:rPr>
      </w:pPr>
    </w:p>
    <w:p w14:paraId="154207D0" w14:textId="56A9C4F2" w:rsidR="004F6BD5" w:rsidRPr="00D1017B" w:rsidRDefault="004F6BD5" w:rsidP="00C20D6C">
      <w:pPr>
        <w:spacing w:after="0" w:line="240" w:lineRule="auto"/>
        <w:rPr>
          <w:lang w:val="en-US"/>
        </w:rPr>
      </w:pPr>
    </w:p>
    <w:tbl>
      <w:tblPr>
        <w:tblW w:w="0" w:type="auto"/>
        <w:tblLook w:val="04A0" w:firstRow="1" w:lastRow="0" w:firstColumn="1" w:lastColumn="0" w:noHBand="0" w:noVBand="1"/>
      </w:tblPr>
      <w:tblGrid>
        <w:gridCol w:w="5103"/>
        <w:gridCol w:w="5101"/>
      </w:tblGrid>
      <w:tr w:rsidR="00672D85" w:rsidRPr="004F6665" w14:paraId="01CF6FD0" w14:textId="77777777" w:rsidTr="00CF0BFC">
        <w:tc>
          <w:tcPr>
            <w:tcW w:w="5103" w:type="dxa"/>
            <w:shd w:val="clear" w:color="auto" w:fill="auto"/>
          </w:tcPr>
          <w:p w14:paraId="4439FAEB" w14:textId="77777777" w:rsidR="003205EB" w:rsidRPr="004F6665" w:rsidRDefault="00002861" w:rsidP="000268F1">
            <w:pPr>
              <w:pStyle w:val="Rubrik3"/>
            </w:pPr>
            <w:r>
              <w:t xml:space="preserve">Short </w:t>
            </w:r>
            <w:proofErr w:type="spellStart"/>
            <w:r>
              <w:t>about</w:t>
            </w:r>
            <w:proofErr w:type="spellEnd"/>
            <w:r>
              <w:t xml:space="preserve"> </w:t>
            </w:r>
            <w:r w:rsidR="00636712">
              <w:t>Josef</w:t>
            </w:r>
          </w:p>
        </w:tc>
        <w:tc>
          <w:tcPr>
            <w:tcW w:w="5101" w:type="dxa"/>
            <w:shd w:val="clear" w:color="auto" w:fill="auto"/>
          </w:tcPr>
          <w:p w14:paraId="7F5BDA37" w14:textId="77777777" w:rsidR="003205EB" w:rsidRPr="004F6665" w:rsidRDefault="00DC1349" w:rsidP="000268F1">
            <w:pPr>
              <w:pStyle w:val="Rubrik3"/>
            </w:pPr>
            <w:proofErr w:type="spellStart"/>
            <w:r w:rsidRPr="00DC1349">
              <w:t>Examples</w:t>
            </w:r>
            <w:proofErr w:type="spellEnd"/>
            <w:r w:rsidRPr="00DC1349">
              <w:t xml:space="preserve"> </w:t>
            </w:r>
            <w:proofErr w:type="spellStart"/>
            <w:r w:rsidRPr="00DC1349">
              <w:t>of</w:t>
            </w:r>
            <w:proofErr w:type="spellEnd"/>
            <w:r w:rsidRPr="00DC1349">
              <w:t xml:space="preserve"> </w:t>
            </w:r>
            <w:proofErr w:type="spellStart"/>
            <w:r w:rsidRPr="00DC1349">
              <w:t>assignments</w:t>
            </w:r>
            <w:proofErr w:type="spellEnd"/>
          </w:p>
        </w:tc>
      </w:tr>
      <w:tr w:rsidR="00672D85" w:rsidRPr="00D43D22" w14:paraId="29B73DA1" w14:textId="77777777" w:rsidTr="00CF0BFC">
        <w:tc>
          <w:tcPr>
            <w:tcW w:w="5103" w:type="dxa"/>
            <w:shd w:val="clear" w:color="auto" w:fill="auto"/>
          </w:tcPr>
          <w:p w14:paraId="0E012D8C" w14:textId="2BD5168B" w:rsidR="003205EB" w:rsidRPr="004F6665" w:rsidRDefault="003205EB" w:rsidP="003205EB">
            <w:pPr>
              <w:pStyle w:val="Rubrik2"/>
            </w:pPr>
            <w:proofErr w:type="spellStart"/>
            <w:r w:rsidRPr="004F6665">
              <w:t>R</w:t>
            </w:r>
            <w:r w:rsidR="00FD5D46">
              <w:t>oles</w:t>
            </w:r>
            <w:proofErr w:type="spellEnd"/>
          </w:p>
          <w:p w14:paraId="5E3D0311" w14:textId="515C30E7" w:rsidR="003205EB" w:rsidRPr="003B2CE9" w:rsidRDefault="00B61A43" w:rsidP="00B61A43">
            <w:pPr>
              <w:pStyle w:val="Liststycke"/>
              <w:rPr>
                <w:sz w:val="21"/>
              </w:rPr>
            </w:pPr>
            <w:r w:rsidRPr="003B2CE9">
              <w:rPr>
                <w:sz w:val="21"/>
              </w:rPr>
              <w:t>S</w:t>
            </w:r>
            <w:r w:rsidR="00AA7E39">
              <w:rPr>
                <w:sz w:val="21"/>
              </w:rPr>
              <w:t>ystem</w:t>
            </w:r>
            <w:r w:rsidRPr="003B2CE9">
              <w:rPr>
                <w:sz w:val="21"/>
              </w:rPr>
              <w:t xml:space="preserve"> </w:t>
            </w:r>
            <w:proofErr w:type="spellStart"/>
            <w:r w:rsidRPr="003B2CE9">
              <w:rPr>
                <w:sz w:val="21"/>
              </w:rPr>
              <w:t>Developer</w:t>
            </w:r>
            <w:proofErr w:type="spellEnd"/>
          </w:p>
          <w:p w14:paraId="65AB7E49" w14:textId="7E5A47AD" w:rsidR="00B61A43" w:rsidRPr="003B2CE9" w:rsidRDefault="00B61A43" w:rsidP="00B61A43">
            <w:pPr>
              <w:pStyle w:val="Liststycke"/>
              <w:rPr>
                <w:sz w:val="21"/>
              </w:rPr>
            </w:pPr>
            <w:r w:rsidRPr="003B2CE9">
              <w:rPr>
                <w:sz w:val="21"/>
              </w:rPr>
              <w:t xml:space="preserve">Web </w:t>
            </w:r>
            <w:proofErr w:type="spellStart"/>
            <w:r w:rsidRPr="003B2CE9">
              <w:rPr>
                <w:sz w:val="21"/>
              </w:rPr>
              <w:t>D</w:t>
            </w:r>
            <w:r w:rsidR="007E0C3D" w:rsidRPr="003B2CE9">
              <w:rPr>
                <w:sz w:val="21"/>
              </w:rPr>
              <w:t>eveloper</w:t>
            </w:r>
            <w:proofErr w:type="spellEnd"/>
          </w:p>
          <w:p w14:paraId="7F18B1EC" w14:textId="6C0FD0EE" w:rsidR="00B61A43" w:rsidRPr="003B2CE9" w:rsidRDefault="007E0C3D" w:rsidP="00B61A43">
            <w:pPr>
              <w:pStyle w:val="Liststycke"/>
              <w:rPr>
                <w:sz w:val="21"/>
              </w:rPr>
            </w:pPr>
            <w:r w:rsidRPr="003B2CE9">
              <w:rPr>
                <w:sz w:val="21"/>
              </w:rPr>
              <w:t xml:space="preserve">Mobile </w:t>
            </w:r>
            <w:proofErr w:type="spellStart"/>
            <w:r w:rsidRPr="003B2CE9">
              <w:rPr>
                <w:sz w:val="21"/>
              </w:rPr>
              <w:t>Developer</w:t>
            </w:r>
            <w:proofErr w:type="spellEnd"/>
          </w:p>
          <w:p w14:paraId="716EB127" w14:textId="77777777" w:rsidR="00B61A43" w:rsidRPr="003B2CE9" w:rsidRDefault="00B61A43" w:rsidP="00B61A43">
            <w:pPr>
              <w:pStyle w:val="Liststycke"/>
              <w:rPr>
                <w:sz w:val="21"/>
              </w:rPr>
            </w:pPr>
            <w:r w:rsidRPr="003B2CE9">
              <w:rPr>
                <w:sz w:val="21"/>
              </w:rPr>
              <w:t xml:space="preserve">System </w:t>
            </w:r>
            <w:proofErr w:type="spellStart"/>
            <w:r w:rsidRPr="003B2CE9">
              <w:rPr>
                <w:sz w:val="21"/>
              </w:rPr>
              <w:t>Architect</w:t>
            </w:r>
            <w:proofErr w:type="spellEnd"/>
          </w:p>
          <w:p w14:paraId="1912C0AF" w14:textId="77777777" w:rsidR="00AC007C" w:rsidRDefault="00636712" w:rsidP="003205EB">
            <w:pPr>
              <w:pStyle w:val="Liststycke"/>
              <w:rPr>
                <w:sz w:val="21"/>
              </w:rPr>
            </w:pPr>
            <w:proofErr w:type="spellStart"/>
            <w:r w:rsidRPr="003B2CE9">
              <w:rPr>
                <w:sz w:val="21"/>
              </w:rPr>
              <w:t>Scrum</w:t>
            </w:r>
            <w:proofErr w:type="spellEnd"/>
            <w:r w:rsidRPr="003B2CE9">
              <w:rPr>
                <w:sz w:val="21"/>
              </w:rPr>
              <w:t xml:space="preserve"> Master</w:t>
            </w:r>
          </w:p>
          <w:p w14:paraId="3E8F2047" w14:textId="4A437600" w:rsidR="003205EB" w:rsidRPr="003B2CE9" w:rsidRDefault="007A0B1F" w:rsidP="003205EB">
            <w:pPr>
              <w:pStyle w:val="Liststycke"/>
              <w:rPr>
                <w:sz w:val="21"/>
              </w:rPr>
            </w:pPr>
            <w:r>
              <w:rPr>
                <w:sz w:val="21"/>
              </w:rPr>
              <w:t>IT-Manager</w:t>
            </w:r>
          </w:p>
          <w:p w14:paraId="13D6080E" w14:textId="6DCD9428" w:rsidR="00F71554" w:rsidRPr="003B2CE9" w:rsidRDefault="00F71554" w:rsidP="00F71554">
            <w:pPr>
              <w:pStyle w:val="Liststycke"/>
              <w:rPr>
                <w:sz w:val="21"/>
              </w:rPr>
            </w:pPr>
            <w:r w:rsidRPr="003B2CE9">
              <w:rPr>
                <w:sz w:val="21"/>
              </w:rPr>
              <w:t xml:space="preserve">Web Designer / </w:t>
            </w:r>
            <w:r w:rsidR="007E0C3D" w:rsidRPr="003B2CE9">
              <w:rPr>
                <w:sz w:val="21"/>
              </w:rPr>
              <w:t>Graphics</w:t>
            </w:r>
          </w:p>
          <w:p w14:paraId="166D3BBC" w14:textId="22B38967" w:rsidR="00FD5D46" w:rsidRPr="003B2CE9" w:rsidRDefault="00FD5D46" w:rsidP="00FD5D46">
            <w:pPr>
              <w:pStyle w:val="Liststycke"/>
              <w:rPr>
                <w:sz w:val="21"/>
              </w:rPr>
            </w:pPr>
            <w:proofErr w:type="spellStart"/>
            <w:r w:rsidRPr="003B2CE9">
              <w:rPr>
                <w:sz w:val="21"/>
              </w:rPr>
              <w:t>DevOps</w:t>
            </w:r>
            <w:proofErr w:type="spellEnd"/>
            <w:r w:rsidR="009F077B">
              <w:rPr>
                <w:sz w:val="21"/>
              </w:rPr>
              <w:t xml:space="preserve"> / </w:t>
            </w:r>
            <w:proofErr w:type="spellStart"/>
            <w:r w:rsidR="009F077B" w:rsidRPr="003B2CE9">
              <w:rPr>
                <w:sz w:val="21"/>
              </w:rPr>
              <w:t>Technician</w:t>
            </w:r>
            <w:proofErr w:type="spellEnd"/>
          </w:p>
          <w:p w14:paraId="14FFC6C6" w14:textId="631ACE67" w:rsidR="003205EB" w:rsidRPr="003B2CE9" w:rsidRDefault="00F71554" w:rsidP="00F71554">
            <w:pPr>
              <w:pStyle w:val="Liststycke"/>
              <w:rPr>
                <w:sz w:val="21"/>
              </w:rPr>
            </w:pPr>
            <w:r w:rsidRPr="003B2CE9">
              <w:rPr>
                <w:sz w:val="21"/>
              </w:rPr>
              <w:t xml:space="preserve">IT </w:t>
            </w:r>
            <w:proofErr w:type="spellStart"/>
            <w:r w:rsidRPr="003B2CE9">
              <w:rPr>
                <w:sz w:val="21"/>
              </w:rPr>
              <w:t>Teacher</w:t>
            </w:r>
            <w:proofErr w:type="spellEnd"/>
          </w:p>
          <w:p w14:paraId="0902392D" w14:textId="6D055CD5" w:rsidR="00B16A78" w:rsidRPr="00B16A78" w:rsidRDefault="00F71554" w:rsidP="00B16A78">
            <w:pPr>
              <w:pStyle w:val="Rubrik2"/>
            </w:pPr>
            <w:proofErr w:type="spellStart"/>
            <w:r>
              <w:t>Sectors</w:t>
            </w:r>
            <w:proofErr w:type="spellEnd"/>
          </w:p>
          <w:p w14:paraId="533EF180" w14:textId="3FF3CCE0" w:rsidR="00B16A78" w:rsidRPr="003B2CE9" w:rsidRDefault="00B16A78" w:rsidP="00F71554">
            <w:pPr>
              <w:pStyle w:val="Liststycke"/>
              <w:rPr>
                <w:sz w:val="21"/>
              </w:rPr>
            </w:pPr>
            <w:proofErr w:type="spellStart"/>
            <w:r w:rsidRPr="003B2CE9">
              <w:rPr>
                <w:sz w:val="21"/>
              </w:rPr>
              <w:t>Governments</w:t>
            </w:r>
            <w:proofErr w:type="spellEnd"/>
            <w:r w:rsidRPr="003B2CE9">
              <w:rPr>
                <w:sz w:val="21"/>
              </w:rPr>
              <w:t xml:space="preserve"> &amp; Public </w:t>
            </w:r>
            <w:proofErr w:type="spellStart"/>
            <w:r w:rsidRPr="003B2CE9">
              <w:rPr>
                <w:sz w:val="21"/>
              </w:rPr>
              <w:t>sector</w:t>
            </w:r>
            <w:proofErr w:type="spellEnd"/>
          </w:p>
          <w:p w14:paraId="4F2E255E" w14:textId="240B01A8" w:rsidR="00F71554" w:rsidRPr="003B2CE9" w:rsidRDefault="00F71554" w:rsidP="00F71554">
            <w:pPr>
              <w:pStyle w:val="Liststycke"/>
              <w:rPr>
                <w:sz w:val="21"/>
              </w:rPr>
            </w:pPr>
            <w:r w:rsidRPr="003B2CE9">
              <w:rPr>
                <w:sz w:val="21"/>
              </w:rPr>
              <w:t xml:space="preserve">Healthcare </w:t>
            </w:r>
            <w:r w:rsidR="0082395D" w:rsidRPr="003B2CE9">
              <w:rPr>
                <w:sz w:val="21"/>
              </w:rPr>
              <w:t>&amp;</w:t>
            </w:r>
            <w:r w:rsidRPr="003B2CE9">
              <w:rPr>
                <w:sz w:val="21"/>
              </w:rPr>
              <w:t xml:space="preserve"> </w:t>
            </w:r>
            <w:proofErr w:type="spellStart"/>
            <w:r w:rsidRPr="003B2CE9">
              <w:rPr>
                <w:sz w:val="21"/>
              </w:rPr>
              <w:t>Pharmacy</w:t>
            </w:r>
            <w:proofErr w:type="spellEnd"/>
          </w:p>
          <w:p w14:paraId="385C63B0" w14:textId="483F78EE" w:rsidR="00F71554" w:rsidRPr="003B2CE9" w:rsidRDefault="00F71554" w:rsidP="00F71554">
            <w:pPr>
              <w:pStyle w:val="Liststycke"/>
              <w:rPr>
                <w:sz w:val="21"/>
              </w:rPr>
            </w:pPr>
            <w:proofErr w:type="spellStart"/>
            <w:r w:rsidRPr="003B2CE9">
              <w:rPr>
                <w:sz w:val="21"/>
              </w:rPr>
              <w:t>Transportation</w:t>
            </w:r>
            <w:proofErr w:type="spellEnd"/>
            <w:r w:rsidRPr="003B2CE9">
              <w:rPr>
                <w:sz w:val="21"/>
              </w:rPr>
              <w:t xml:space="preserve"> </w:t>
            </w:r>
            <w:r w:rsidR="0082395D" w:rsidRPr="003B2CE9">
              <w:rPr>
                <w:sz w:val="21"/>
              </w:rPr>
              <w:t>&amp;</w:t>
            </w:r>
            <w:r w:rsidRPr="003B2CE9">
              <w:rPr>
                <w:sz w:val="21"/>
              </w:rPr>
              <w:t xml:space="preserve"> </w:t>
            </w:r>
            <w:proofErr w:type="spellStart"/>
            <w:r w:rsidRPr="003B2CE9">
              <w:rPr>
                <w:sz w:val="21"/>
              </w:rPr>
              <w:t>Infrastructure</w:t>
            </w:r>
            <w:proofErr w:type="spellEnd"/>
          </w:p>
          <w:p w14:paraId="4B6916ED" w14:textId="3C54ABDF" w:rsidR="00F71554" w:rsidRPr="003B2CE9" w:rsidRDefault="0082395D" w:rsidP="00F71554">
            <w:pPr>
              <w:pStyle w:val="Liststycke"/>
              <w:rPr>
                <w:sz w:val="21"/>
              </w:rPr>
            </w:pPr>
            <w:proofErr w:type="spellStart"/>
            <w:r w:rsidRPr="003B2CE9">
              <w:rPr>
                <w:sz w:val="21"/>
              </w:rPr>
              <w:t>Webshop</w:t>
            </w:r>
            <w:proofErr w:type="spellEnd"/>
            <w:r w:rsidRPr="003B2CE9">
              <w:rPr>
                <w:sz w:val="21"/>
              </w:rPr>
              <w:t xml:space="preserve"> &amp;</w:t>
            </w:r>
            <w:r w:rsidR="00F71554" w:rsidRPr="003B2CE9">
              <w:rPr>
                <w:sz w:val="21"/>
              </w:rPr>
              <w:t xml:space="preserve"> </w:t>
            </w:r>
            <w:proofErr w:type="spellStart"/>
            <w:r w:rsidR="00F71554" w:rsidRPr="003B2CE9">
              <w:rPr>
                <w:sz w:val="21"/>
              </w:rPr>
              <w:t>Retail</w:t>
            </w:r>
            <w:proofErr w:type="spellEnd"/>
          </w:p>
          <w:p w14:paraId="19A16096" w14:textId="6441195F" w:rsidR="00F71554" w:rsidRPr="003B2CE9" w:rsidRDefault="0082395D" w:rsidP="00F71554">
            <w:pPr>
              <w:pStyle w:val="Liststycke"/>
              <w:rPr>
                <w:sz w:val="21"/>
              </w:rPr>
            </w:pPr>
            <w:proofErr w:type="spellStart"/>
            <w:r w:rsidRPr="003B2CE9">
              <w:rPr>
                <w:sz w:val="21"/>
              </w:rPr>
              <w:t>School</w:t>
            </w:r>
            <w:proofErr w:type="spellEnd"/>
            <w:r w:rsidRPr="003B2CE9">
              <w:rPr>
                <w:sz w:val="21"/>
              </w:rPr>
              <w:t xml:space="preserve"> &amp;</w:t>
            </w:r>
            <w:r w:rsidR="00F71554" w:rsidRPr="003B2CE9">
              <w:rPr>
                <w:sz w:val="21"/>
              </w:rPr>
              <w:t xml:space="preserve"> </w:t>
            </w:r>
            <w:proofErr w:type="spellStart"/>
            <w:r w:rsidR="00F71554" w:rsidRPr="003B2CE9">
              <w:rPr>
                <w:sz w:val="21"/>
              </w:rPr>
              <w:t>Education</w:t>
            </w:r>
            <w:proofErr w:type="spellEnd"/>
          </w:p>
          <w:p w14:paraId="5F030FD7" w14:textId="5A5179F7" w:rsidR="00F71554" w:rsidRPr="003B2CE9" w:rsidRDefault="0082395D" w:rsidP="00F71554">
            <w:pPr>
              <w:pStyle w:val="Liststycke"/>
              <w:rPr>
                <w:sz w:val="21"/>
              </w:rPr>
            </w:pPr>
            <w:proofErr w:type="spellStart"/>
            <w:r w:rsidRPr="003B2CE9">
              <w:rPr>
                <w:sz w:val="21"/>
              </w:rPr>
              <w:t>Hotel</w:t>
            </w:r>
            <w:proofErr w:type="spellEnd"/>
            <w:r w:rsidRPr="003B2CE9">
              <w:rPr>
                <w:sz w:val="21"/>
              </w:rPr>
              <w:t xml:space="preserve"> &amp;</w:t>
            </w:r>
            <w:r w:rsidR="00F71554" w:rsidRPr="003B2CE9">
              <w:rPr>
                <w:sz w:val="21"/>
              </w:rPr>
              <w:t xml:space="preserve"> Restaurant</w:t>
            </w:r>
          </w:p>
          <w:p w14:paraId="13839189" w14:textId="77777777" w:rsidR="00E83BAB" w:rsidRPr="004F6665" w:rsidRDefault="00F71554" w:rsidP="00F71554">
            <w:pPr>
              <w:pStyle w:val="Liststycke"/>
            </w:pPr>
            <w:r w:rsidRPr="003B2CE9">
              <w:rPr>
                <w:sz w:val="21"/>
              </w:rPr>
              <w:t xml:space="preserve">TV &amp; </w:t>
            </w:r>
            <w:proofErr w:type="spellStart"/>
            <w:r w:rsidRPr="003B2CE9">
              <w:rPr>
                <w:sz w:val="21"/>
              </w:rPr>
              <w:t>Satellite</w:t>
            </w:r>
            <w:proofErr w:type="spellEnd"/>
          </w:p>
        </w:tc>
        <w:tc>
          <w:tcPr>
            <w:tcW w:w="5101" w:type="dxa"/>
            <w:shd w:val="clear" w:color="auto" w:fill="auto"/>
          </w:tcPr>
          <w:p w14:paraId="2349D5F7" w14:textId="6AA4ACD8" w:rsidR="00E123C5" w:rsidRPr="004F6665" w:rsidRDefault="00CF0BFC" w:rsidP="00E123C5">
            <w:pPr>
              <w:pStyle w:val="Rubrik2"/>
            </w:pPr>
            <w:r>
              <w:rPr>
                <w:noProof/>
                <w:lang w:eastAsia="sv-SE"/>
              </w:rPr>
              <w:drawing>
                <wp:anchor distT="0" distB="0" distL="114300" distR="114300" simplePos="0" relativeHeight="251694080" behindDoc="0" locked="0" layoutInCell="1" allowOverlap="1" wp14:anchorId="12DE4135" wp14:editId="07C91857">
                  <wp:simplePos x="0" y="0"/>
                  <wp:positionH relativeFrom="column">
                    <wp:posOffset>-4445</wp:posOffset>
                  </wp:positionH>
                  <wp:positionV relativeFrom="paragraph">
                    <wp:posOffset>234518</wp:posOffset>
                  </wp:positionV>
                  <wp:extent cx="600710" cy="294640"/>
                  <wp:effectExtent l="0" t="0" r="0" b="0"/>
                  <wp:wrapSquare wrapText="bothSides"/>
                  <wp:docPr id="25" name="Bildobjekt 25" descr="C:\Users\Josef\AppData\Local\Microsoft\Windows\INetCache\Content.Word\eg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f\AppData\Local\Microsoft\Windows\INetCache\Content.Word\egov-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710" cy="29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A0A53" w14:textId="0F44B3D2" w:rsidR="00E123C5" w:rsidRPr="00D1017B" w:rsidRDefault="003B2CE9" w:rsidP="00152D2B">
            <w:pPr>
              <w:rPr>
                <w:lang w:val="en-US"/>
              </w:rPr>
            </w:pPr>
            <w:r w:rsidRPr="00D1017B">
              <w:rPr>
                <w:rStyle w:val="UnderrubrikChar"/>
                <w:lang w:val="en-US"/>
              </w:rPr>
              <w:br/>
            </w:r>
            <w:r w:rsidR="00DA6A60">
              <w:rPr>
                <w:rStyle w:val="UnderrubrikChar"/>
                <w:lang w:val="en-US"/>
              </w:rPr>
              <w:t xml:space="preserve">Mobile Developer &amp; </w:t>
            </w:r>
            <w:r w:rsidR="00152D2B" w:rsidRPr="00D1017B">
              <w:rPr>
                <w:rStyle w:val="UnderrubrikChar"/>
                <w:lang w:val="en-US"/>
              </w:rPr>
              <w:t>Scrum Master</w:t>
            </w:r>
            <w:r w:rsidR="00DA6A60" w:rsidRPr="00D1017B">
              <w:rPr>
                <w:rStyle w:val="UnderrubrikChar"/>
                <w:lang w:val="en-US"/>
              </w:rPr>
              <w:t xml:space="preserve"> </w:t>
            </w:r>
            <w:r w:rsidRPr="00D1017B">
              <w:rPr>
                <w:rStyle w:val="UnderrubrikChar"/>
                <w:lang w:val="en-US"/>
              </w:rPr>
              <w:br/>
            </w:r>
            <w:r w:rsidRPr="00DA6A60">
              <w:rPr>
                <w:rStyle w:val="UnderrubrikChar"/>
                <w:b/>
                <w:i w:val="0"/>
                <w:iCs/>
                <w:lang w:val="en-US"/>
              </w:rPr>
              <w:t>Java Android &amp; PHP</w:t>
            </w:r>
            <w:r w:rsidR="00E123C5" w:rsidRPr="00D1017B">
              <w:rPr>
                <w:lang w:val="en-US"/>
              </w:rPr>
              <w:br/>
              <w:t>Implementation and integration of a platform system that manages hotel customers around the world including Burj Khalifa.</w:t>
            </w:r>
          </w:p>
          <w:p w14:paraId="47D82F12" w14:textId="11A56860" w:rsidR="00501087" w:rsidRPr="00D1017B" w:rsidRDefault="004C77A6" w:rsidP="00501087">
            <w:pPr>
              <w:pStyle w:val="Rubrik2"/>
              <w:rPr>
                <w:lang w:val="en-US"/>
              </w:rPr>
            </w:pPr>
            <w:r>
              <w:rPr>
                <w:noProof/>
                <w:lang w:eastAsia="sv-SE"/>
              </w:rPr>
              <w:drawing>
                <wp:anchor distT="0" distB="0" distL="114300" distR="114300" simplePos="0" relativeHeight="251687936" behindDoc="0" locked="0" layoutInCell="1" allowOverlap="1" wp14:anchorId="0355E350" wp14:editId="43B604C5">
                  <wp:simplePos x="0" y="0"/>
                  <wp:positionH relativeFrom="column">
                    <wp:posOffset>-3810</wp:posOffset>
                  </wp:positionH>
                  <wp:positionV relativeFrom="paragraph">
                    <wp:posOffset>359410</wp:posOffset>
                  </wp:positionV>
                  <wp:extent cx="781200" cy="367200"/>
                  <wp:effectExtent l="0" t="0" r="0" b="1270"/>
                  <wp:wrapSquare wrapText="bothSides"/>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sity-logga.jpg"/>
                          <pic:cNvPicPr/>
                        </pic:nvPicPr>
                        <pic:blipFill rotWithShape="1">
                          <a:blip r:embed="rId12" cstate="print">
                            <a:extLst>
                              <a:ext uri="{28A0092B-C50C-407E-A947-70E740481C1C}">
                                <a14:useLocalDpi xmlns:a14="http://schemas.microsoft.com/office/drawing/2010/main" val="0"/>
                              </a:ext>
                            </a:extLst>
                          </a:blip>
                          <a:srcRect b="27839"/>
                          <a:stretch/>
                        </pic:blipFill>
                        <pic:spPr bwMode="auto">
                          <a:xfrm>
                            <a:off x="0" y="0"/>
                            <a:ext cx="781200" cy="36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017B">
              <w:rPr>
                <w:lang w:val="en-US"/>
              </w:rPr>
              <w:br/>
            </w:r>
            <w:r w:rsidRPr="00D1017B">
              <w:rPr>
                <w:lang w:val="en-US"/>
              </w:rPr>
              <w:br/>
            </w:r>
          </w:p>
          <w:p w14:paraId="15C1FFA6" w14:textId="08B1C405" w:rsidR="00501087" w:rsidRPr="00D1017B" w:rsidRDefault="00F22681" w:rsidP="00F22681">
            <w:pPr>
              <w:rPr>
                <w:lang w:val="en-US"/>
              </w:rPr>
            </w:pPr>
            <w:r w:rsidRPr="00D1017B">
              <w:rPr>
                <w:rStyle w:val="UnderrubrikChar"/>
                <w:lang w:val="en-US"/>
              </w:rPr>
              <w:t>System</w:t>
            </w:r>
            <w:r w:rsidR="00501087" w:rsidRPr="00D1017B">
              <w:rPr>
                <w:rStyle w:val="UnderrubrikChar"/>
                <w:lang w:val="en-US"/>
              </w:rPr>
              <w:t xml:space="preserve"> Developer</w:t>
            </w:r>
            <w:r w:rsidR="004C77A6" w:rsidRPr="00D1017B">
              <w:rPr>
                <w:rStyle w:val="UnderrubrikChar"/>
                <w:lang w:val="en-US"/>
              </w:rPr>
              <w:t xml:space="preserve"> - </w:t>
            </w:r>
            <w:r w:rsidR="003B2CE9" w:rsidRPr="00D1017B">
              <w:rPr>
                <w:rStyle w:val="UnderrubrikChar"/>
                <w:lang w:val="en-US"/>
              </w:rPr>
              <w:br/>
            </w:r>
            <w:r w:rsidR="004C77A6" w:rsidRPr="00DA6A60">
              <w:rPr>
                <w:rStyle w:val="UnderrubrikChar"/>
                <w:b/>
                <w:i w:val="0"/>
                <w:iCs/>
                <w:lang w:val="en-US"/>
              </w:rPr>
              <w:t>.NET</w:t>
            </w:r>
            <w:r w:rsidR="00CF0BFC" w:rsidRPr="00DA6A60">
              <w:rPr>
                <w:rStyle w:val="UnderrubrikChar"/>
                <w:b/>
                <w:i w:val="0"/>
                <w:iCs/>
                <w:lang w:val="en-US"/>
              </w:rPr>
              <w:t xml:space="preserve"> </w:t>
            </w:r>
            <w:r w:rsidR="00CF0BFC" w:rsidRPr="00DA6A60">
              <w:rPr>
                <w:rStyle w:val="UnderrubrikChar"/>
                <w:b/>
                <w:i w:val="0"/>
                <w:iCs/>
              </w:rPr>
              <w:t>Standard</w:t>
            </w:r>
            <w:r w:rsidR="00501087" w:rsidRPr="00D1017B">
              <w:rPr>
                <w:b/>
                <w:lang w:val="en-US"/>
              </w:rPr>
              <w:br/>
            </w:r>
            <w:r w:rsidR="00501087" w:rsidRPr="00D1017B">
              <w:rPr>
                <w:lang w:val="en-US"/>
              </w:rPr>
              <w:t>Implementation of new f</w:t>
            </w:r>
            <w:r w:rsidR="00082CF7" w:rsidRPr="00D1017B">
              <w:rPr>
                <w:lang w:val="en-US"/>
              </w:rPr>
              <w:t>eatures</w:t>
            </w:r>
            <w:r w:rsidR="00501087" w:rsidRPr="00D1017B">
              <w:rPr>
                <w:lang w:val="en-US"/>
              </w:rPr>
              <w:t>, management systems and migration of existing website.</w:t>
            </w:r>
          </w:p>
          <w:p w14:paraId="0947EFE7" w14:textId="77777777" w:rsidR="003B2CE9" w:rsidRPr="00D1017B" w:rsidRDefault="003B2CE9" w:rsidP="00F22681">
            <w:pPr>
              <w:rPr>
                <w:lang w:val="en-US"/>
              </w:rPr>
            </w:pPr>
          </w:p>
          <w:p w14:paraId="484C5096" w14:textId="245E214A" w:rsidR="00953686" w:rsidRPr="00D1017B" w:rsidRDefault="003B2CE9" w:rsidP="00953686">
            <w:pPr>
              <w:pStyle w:val="Rubrik2"/>
              <w:rPr>
                <w:lang w:val="en-US"/>
              </w:rPr>
            </w:pPr>
            <w:r>
              <w:rPr>
                <w:noProof/>
                <w:lang w:eastAsia="sv-SE"/>
              </w:rPr>
              <w:drawing>
                <wp:anchor distT="0" distB="0" distL="114300" distR="114300" simplePos="0" relativeHeight="251692032" behindDoc="0" locked="0" layoutInCell="1" allowOverlap="1" wp14:anchorId="7D202699" wp14:editId="57AF6615">
                  <wp:simplePos x="0" y="0"/>
                  <wp:positionH relativeFrom="column">
                    <wp:posOffset>26180</wp:posOffset>
                  </wp:positionH>
                  <wp:positionV relativeFrom="paragraph">
                    <wp:posOffset>80645</wp:posOffset>
                  </wp:positionV>
                  <wp:extent cx="506730" cy="427990"/>
                  <wp:effectExtent l="0" t="0" r="1270" b="3810"/>
                  <wp:wrapSquare wrapText="bothSides"/>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rdbruksverket_RG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730" cy="427990"/>
                          </a:xfrm>
                          <a:prstGeom prst="rect">
                            <a:avLst/>
                          </a:prstGeom>
                        </pic:spPr>
                      </pic:pic>
                    </a:graphicData>
                  </a:graphic>
                  <wp14:sizeRelH relativeFrom="margin">
                    <wp14:pctWidth>0</wp14:pctWidth>
                  </wp14:sizeRelH>
                  <wp14:sizeRelV relativeFrom="margin">
                    <wp14:pctHeight>0</wp14:pctHeight>
                  </wp14:sizeRelV>
                </wp:anchor>
              </w:drawing>
            </w:r>
          </w:p>
          <w:p w14:paraId="6974B2B2" w14:textId="7906753F" w:rsidR="00953686" w:rsidRPr="00D1017B" w:rsidRDefault="003B2CE9" w:rsidP="00F22681">
            <w:pPr>
              <w:rPr>
                <w:lang w:val="en-US"/>
              </w:rPr>
            </w:pPr>
            <w:r w:rsidRPr="00D1017B">
              <w:rPr>
                <w:rStyle w:val="UnderrubrikChar"/>
                <w:lang w:val="en-US"/>
              </w:rPr>
              <w:br/>
            </w:r>
            <w:r w:rsidR="00F22681" w:rsidRPr="00D1017B">
              <w:rPr>
                <w:rStyle w:val="UnderrubrikChar"/>
                <w:lang w:val="en-US"/>
              </w:rPr>
              <w:t>System</w:t>
            </w:r>
            <w:r w:rsidR="00953686" w:rsidRPr="00D1017B">
              <w:rPr>
                <w:rStyle w:val="UnderrubrikChar"/>
                <w:lang w:val="en-US"/>
              </w:rPr>
              <w:t xml:space="preserve"> Developer</w:t>
            </w:r>
            <w:r w:rsidRPr="00D1017B">
              <w:rPr>
                <w:rStyle w:val="UnderrubrikChar"/>
                <w:lang w:val="en-US"/>
              </w:rPr>
              <w:t xml:space="preserve"> – </w:t>
            </w:r>
            <w:r w:rsidRPr="00D1017B">
              <w:rPr>
                <w:rStyle w:val="UnderrubrikChar"/>
                <w:lang w:val="en-US"/>
              </w:rPr>
              <w:br/>
            </w:r>
            <w:r w:rsidRPr="00DA6A60">
              <w:rPr>
                <w:rStyle w:val="UnderrubrikChar"/>
                <w:b/>
                <w:i w:val="0"/>
                <w:iCs/>
                <w:lang w:val="en-US"/>
              </w:rPr>
              <w:t>Java (EE)</w:t>
            </w:r>
            <w:r w:rsidR="00953686" w:rsidRPr="00D1017B">
              <w:rPr>
                <w:b/>
                <w:lang w:val="en-US"/>
              </w:rPr>
              <w:br/>
            </w:r>
            <w:r w:rsidR="00AB2E60" w:rsidRPr="00D1017B">
              <w:rPr>
                <w:lang w:val="en-US"/>
              </w:rPr>
              <w:t>Implementation of new features, development of existing POF systems / subsystems</w:t>
            </w:r>
            <w:r w:rsidR="00953686" w:rsidRPr="00D1017B">
              <w:rPr>
                <w:lang w:val="en-US"/>
              </w:rPr>
              <w:t>.</w:t>
            </w:r>
          </w:p>
          <w:p w14:paraId="5557A953" w14:textId="74C09619" w:rsidR="003205EB" w:rsidRPr="00D1017B" w:rsidRDefault="003205EB" w:rsidP="003205EB">
            <w:pPr>
              <w:pStyle w:val="Rubrik2"/>
              <w:rPr>
                <w:lang w:val="en-US"/>
              </w:rPr>
            </w:pPr>
          </w:p>
          <w:p w14:paraId="5C28F120" w14:textId="12E51AA0" w:rsidR="0082069E" w:rsidRPr="00D1017B" w:rsidRDefault="004C77A6" w:rsidP="00F22681">
            <w:pPr>
              <w:rPr>
                <w:lang w:val="en-US"/>
              </w:rPr>
            </w:pPr>
            <w:r>
              <w:rPr>
                <w:noProof/>
                <w:lang w:eastAsia="sv-SE"/>
              </w:rPr>
              <w:drawing>
                <wp:anchor distT="0" distB="0" distL="114300" distR="114300" simplePos="0" relativeHeight="251689984" behindDoc="0" locked="0" layoutInCell="1" allowOverlap="1" wp14:anchorId="1A385F6F" wp14:editId="3A2FDD9C">
                  <wp:simplePos x="0" y="0"/>
                  <wp:positionH relativeFrom="column">
                    <wp:posOffset>0</wp:posOffset>
                  </wp:positionH>
                  <wp:positionV relativeFrom="paragraph">
                    <wp:posOffset>6985</wp:posOffset>
                  </wp:positionV>
                  <wp:extent cx="781050" cy="201295"/>
                  <wp:effectExtent l="0" t="0" r="6350" b="1905"/>
                  <wp:wrapSquare wrapText="bothSides"/>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l_logo_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201295"/>
                          </a:xfrm>
                          <a:prstGeom prst="rect">
                            <a:avLst/>
                          </a:prstGeom>
                        </pic:spPr>
                      </pic:pic>
                    </a:graphicData>
                  </a:graphic>
                  <wp14:sizeRelH relativeFrom="margin">
                    <wp14:pctWidth>0</wp14:pctWidth>
                  </wp14:sizeRelH>
                  <wp14:sizeRelV relativeFrom="margin">
                    <wp14:pctHeight>0</wp14:pctHeight>
                  </wp14:sizeRelV>
                </wp:anchor>
              </w:drawing>
            </w:r>
            <w:r w:rsidRPr="00D1017B">
              <w:rPr>
                <w:rStyle w:val="UnderrubrikChar"/>
                <w:lang w:val="en-US"/>
              </w:rPr>
              <w:br/>
            </w:r>
            <w:r w:rsidRPr="00D1017B">
              <w:rPr>
                <w:rStyle w:val="UnderrubrikChar"/>
                <w:lang w:val="en-US"/>
              </w:rPr>
              <w:br/>
            </w:r>
            <w:r w:rsidR="00CF0BFC">
              <w:rPr>
                <w:rStyle w:val="UnderrubrikChar"/>
                <w:lang w:val="en-US"/>
              </w:rPr>
              <w:t>Web Developer</w:t>
            </w:r>
            <w:r w:rsidR="003B2CE9" w:rsidRPr="00D1017B">
              <w:rPr>
                <w:rStyle w:val="UnderrubrikChar"/>
                <w:lang w:val="en-US"/>
              </w:rPr>
              <w:br/>
            </w:r>
            <w:r w:rsidR="003B2CE9" w:rsidRPr="00DA6A60">
              <w:rPr>
                <w:rStyle w:val="UnderrubrikChar"/>
                <w:b/>
                <w:i w:val="0"/>
                <w:iCs/>
                <w:lang w:val="en-US"/>
              </w:rPr>
              <w:t>PHP</w:t>
            </w:r>
            <w:r w:rsidR="003205EB" w:rsidRPr="00D1017B">
              <w:rPr>
                <w:lang w:val="en-US"/>
              </w:rPr>
              <w:br/>
            </w:r>
            <w:r w:rsidR="006B3596" w:rsidRPr="00D1017B">
              <w:rPr>
                <w:lang w:val="en-US"/>
              </w:rPr>
              <w:t>Full-stack implementation of the website and CMS for one of Shell's local petrol stations.</w:t>
            </w:r>
          </w:p>
        </w:tc>
      </w:tr>
    </w:tbl>
    <w:p w14:paraId="50D51350" w14:textId="6950D971" w:rsidR="003205EB" w:rsidRDefault="003D7598" w:rsidP="00977623">
      <w:pPr>
        <w:pStyle w:val="Rubrik1"/>
        <w:spacing w:before="0"/>
      </w:pPr>
      <w:r w:rsidRPr="00D1017B">
        <w:rPr>
          <w:lang w:val="en-US"/>
        </w:rPr>
        <w:br w:type="page"/>
      </w:r>
      <w:proofErr w:type="spellStart"/>
      <w:r w:rsidR="00574DD2" w:rsidRPr="00574DD2">
        <w:lastRenderedPageBreak/>
        <w:t>Methods</w:t>
      </w:r>
      <w:proofErr w:type="spellEnd"/>
      <w:r w:rsidR="00574DD2" w:rsidRPr="00574DD2">
        <w:t xml:space="preserve">, </w:t>
      </w:r>
      <w:r w:rsidR="00901170" w:rsidRPr="00574DD2">
        <w:t>Technologies</w:t>
      </w:r>
      <w:r w:rsidR="00574DD2" w:rsidRPr="00574DD2">
        <w:t xml:space="preserve"> and </w:t>
      </w:r>
      <w:r w:rsidR="00901170" w:rsidRPr="00574DD2">
        <w:t>Environments</w:t>
      </w:r>
    </w:p>
    <w:tbl>
      <w:tblPr>
        <w:tblW w:w="10218" w:type="dxa"/>
        <w:tblLook w:val="04A0" w:firstRow="1" w:lastRow="0" w:firstColumn="1" w:lastColumn="0" w:noHBand="0" w:noVBand="1"/>
      </w:tblPr>
      <w:tblGrid>
        <w:gridCol w:w="5108"/>
        <w:gridCol w:w="5110"/>
      </w:tblGrid>
      <w:tr w:rsidR="003205EB" w:rsidRPr="004F6665" w14:paraId="4B9B6023" w14:textId="77777777" w:rsidTr="00CE5234">
        <w:trPr>
          <w:trHeight w:val="6125"/>
        </w:trPr>
        <w:tc>
          <w:tcPr>
            <w:tcW w:w="5108" w:type="dxa"/>
            <w:shd w:val="clear" w:color="auto" w:fill="auto"/>
          </w:tcPr>
          <w:p w14:paraId="7FB1A903" w14:textId="72E13DA1" w:rsidR="003205EB" w:rsidRPr="004F6665" w:rsidRDefault="00574DD2" w:rsidP="003205EB">
            <w:pPr>
              <w:pStyle w:val="Rubrik2"/>
            </w:pPr>
            <w:proofErr w:type="spellStart"/>
            <w:r>
              <w:t>Methods</w:t>
            </w:r>
            <w:proofErr w:type="spellEnd"/>
            <w:r>
              <w:t>/</w:t>
            </w:r>
            <w:proofErr w:type="spellStart"/>
            <w:r w:rsidRPr="00574DD2">
              <w:t>models</w:t>
            </w:r>
            <w:proofErr w:type="spellEnd"/>
          </w:p>
          <w:p w14:paraId="5DADDE49" w14:textId="03EA5CAD" w:rsidR="00622B07" w:rsidRDefault="00622B07" w:rsidP="00622B07">
            <w:pPr>
              <w:pStyle w:val="Liststycke"/>
            </w:pPr>
            <w:proofErr w:type="spellStart"/>
            <w:r>
              <w:t>Scrum</w:t>
            </w:r>
            <w:proofErr w:type="spellEnd"/>
            <w:r>
              <w:t>, XP</w:t>
            </w:r>
          </w:p>
          <w:p w14:paraId="72357CA5" w14:textId="0F561CDB" w:rsidR="00574DD2" w:rsidRDefault="00574DD2" w:rsidP="00574DD2">
            <w:pPr>
              <w:pStyle w:val="Liststycke"/>
            </w:pPr>
            <w:proofErr w:type="spellStart"/>
            <w:r>
              <w:t>Leadership</w:t>
            </w:r>
            <w:proofErr w:type="spellEnd"/>
            <w:r>
              <w:t>/</w:t>
            </w:r>
            <w:r w:rsidRPr="00574DD2">
              <w:t>Coaching</w:t>
            </w:r>
          </w:p>
          <w:p w14:paraId="08FBB5E3" w14:textId="77777777" w:rsidR="00574DD2" w:rsidRDefault="00574DD2" w:rsidP="00574DD2">
            <w:pPr>
              <w:pStyle w:val="Liststycke"/>
            </w:pPr>
            <w:r>
              <w:t>Management/</w:t>
            </w:r>
            <w:proofErr w:type="spellStart"/>
            <w:r w:rsidRPr="00574DD2">
              <w:t>Requirements</w:t>
            </w:r>
            <w:proofErr w:type="spellEnd"/>
            <w:r w:rsidRPr="00574DD2">
              <w:t xml:space="preserve"> </w:t>
            </w:r>
            <w:proofErr w:type="spellStart"/>
            <w:r w:rsidRPr="00574DD2">
              <w:t>Analysis</w:t>
            </w:r>
            <w:proofErr w:type="spellEnd"/>
          </w:p>
          <w:p w14:paraId="3B7D8754" w14:textId="7B13B9DE" w:rsidR="00622B07" w:rsidRDefault="00622B07" w:rsidP="00574DD2">
            <w:pPr>
              <w:pStyle w:val="Liststycke"/>
            </w:pPr>
            <w:r>
              <w:t>UML</w:t>
            </w:r>
            <w:r w:rsidR="000A2F9D">
              <w:t xml:space="preserve">, </w:t>
            </w:r>
            <w:r>
              <w:t>EER</w:t>
            </w:r>
          </w:p>
          <w:p w14:paraId="59BD6E64" w14:textId="77777777" w:rsidR="00622B07" w:rsidRDefault="00622B07" w:rsidP="00622B07">
            <w:pPr>
              <w:pStyle w:val="Liststycke"/>
            </w:pPr>
            <w:r>
              <w:t>MVC</w:t>
            </w:r>
          </w:p>
          <w:p w14:paraId="5340DA1A" w14:textId="77777777" w:rsidR="00622B07" w:rsidRDefault="00622B07" w:rsidP="00145F16">
            <w:pPr>
              <w:pStyle w:val="Liststycke"/>
            </w:pPr>
            <w:r>
              <w:t>UX, UI, GUI, HMI</w:t>
            </w:r>
            <w:r w:rsidR="000A2F9D">
              <w:t xml:space="preserve">, </w:t>
            </w:r>
            <w:r>
              <w:t>RWD</w:t>
            </w:r>
          </w:p>
          <w:p w14:paraId="79FC073C" w14:textId="77777777" w:rsidR="00622B07" w:rsidRDefault="00622B07" w:rsidP="00622B07">
            <w:pPr>
              <w:pStyle w:val="Liststycke"/>
            </w:pPr>
            <w:proofErr w:type="spellStart"/>
            <w:r>
              <w:t>Opti</w:t>
            </w:r>
            <w:r w:rsidR="0030056B">
              <w:t>mazation</w:t>
            </w:r>
            <w:proofErr w:type="spellEnd"/>
            <w:r>
              <w:t xml:space="preserve"> (Webb/SEO)</w:t>
            </w:r>
          </w:p>
          <w:p w14:paraId="54AE894C" w14:textId="77777777" w:rsidR="00622B07" w:rsidRDefault="00622B07" w:rsidP="00622B07">
            <w:pPr>
              <w:pStyle w:val="Liststycke"/>
            </w:pPr>
            <w:proofErr w:type="spellStart"/>
            <w:r>
              <w:t>Prototyping</w:t>
            </w:r>
            <w:proofErr w:type="spellEnd"/>
          </w:p>
          <w:p w14:paraId="46D6163B" w14:textId="6AF2C524" w:rsidR="00622B07" w:rsidRDefault="00622B07" w:rsidP="00622B07">
            <w:pPr>
              <w:pStyle w:val="Liststycke"/>
            </w:pPr>
            <w:r>
              <w:t>Integration</w:t>
            </w:r>
            <w:r w:rsidR="00D43D22">
              <w:t>/</w:t>
            </w:r>
            <w:proofErr w:type="spellStart"/>
            <w:r w:rsidR="00D43D22">
              <w:t>Automatization</w:t>
            </w:r>
            <w:proofErr w:type="spellEnd"/>
          </w:p>
          <w:p w14:paraId="1E1FA54F" w14:textId="77777777" w:rsidR="00622B07" w:rsidRDefault="00622B07" w:rsidP="00622B07">
            <w:pPr>
              <w:pStyle w:val="Liststycke"/>
            </w:pPr>
            <w:r>
              <w:t>E-</w:t>
            </w:r>
            <w:proofErr w:type="spellStart"/>
            <w:r>
              <w:t>learning</w:t>
            </w:r>
            <w:proofErr w:type="spellEnd"/>
          </w:p>
          <w:p w14:paraId="3F15934D" w14:textId="77777777" w:rsidR="00622B07" w:rsidRDefault="00622B07" w:rsidP="00622B07">
            <w:pPr>
              <w:pStyle w:val="Liststycke"/>
            </w:pPr>
            <w:proofErr w:type="spellStart"/>
            <w:r>
              <w:t>R</w:t>
            </w:r>
            <w:r w:rsidRPr="006231AB">
              <w:t>everse</w:t>
            </w:r>
            <w:proofErr w:type="spellEnd"/>
            <w:r>
              <w:t>/Forward</w:t>
            </w:r>
            <w:r w:rsidRPr="006231AB">
              <w:t xml:space="preserve"> </w:t>
            </w:r>
            <w:proofErr w:type="spellStart"/>
            <w:r>
              <w:t>e</w:t>
            </w:r>
            <w:r w:rsidRPr="006231AB">
              <w:t>ngineering</w:t>
            </w:r>
            <w:proofErr w:type="spellEnd"/>
          </w:p>
          <w:p w14:paraId="39C0D561" w14:textId="77777777" w:rsidR="00622B07" w:rsidRDefault="00622B07" w:rsidP="00622B07">
            <w:pPr>
              <w:pStyle w:val="Liststycke"/>
            </w:pPr>
            <w:r>
              <w:t>Parsing/</w:t>
            </w:r>
            <w:proofErr w:type="spellStart"/>
            <w:r>
              <w:t>Fetching</w:t>
            </w:r>
            <w:proofErr w:type="spellEnd"/>
          </w:p>
          <w:p w14:paraId="369CCECD" w14:textId="77777777" w:rsidR="003205EB" w:rsidRDefault="00622B07" w:rsidP="00622B07">
            <w:pPr>
              <w:pStyle w:val="Liststycke"/>
            </w:pPr>
            <w:r>
              <w:t>Testning, Mockning</w:t>
            </w:r>
          </w:p>
          <w:p w14:paraId="35C6AD00" w14:textId="4C969406" w:rsidR="00EC3C0D" w:rsidRPr="004F6665" w:rsidRDefault="00EC3C0D" w:rsidP="00622B07">
            <w:pPr>
              <w:pStyle w:val="Liststycke"/>
            </w:pPr>
            <w:r>
              <w:t>API</w:t>
            </w:r>
          </w:p>
        </w:tc>
        <w:tc>
          <w:tcPr>
            <w:tcW w:w="5110" w:type="dxa"/>
            <w:shd w:val="clear" w:color="auto" w:fill="auto"/>
          </w:tcPr>
          <w:p w14:paraId="21E7ACC6" w14:textId="36BDCACC" w:rsidR="003205EB" w:rsidRPr="004F6665" w:rsidRDefault="003205EB" w:rsidP="003205EB">
            <w:pPr>
              <w:pStyle w:val="Rubrik2"/>
            </w:pPr>
            <w:r w:rsidRPr="004F6665">
              <w:t>System</w:t>
            </w:r>
            <w:r w:rsidR="007D385D">
              <w:t>s</w:t>
            </w:r>
          </w:p>
          <w:p w14:paraId="4FDBDE41" w14:textId="40EDF825" w:rsidR="00622B07" w:rsidRDefault="00622B07" w:rsidP="00622B07">
            <w:pPr>
              <w:pStyle w:val="Liststycke"/>
            </w:pPr>
            <w:r>
              <w:t>Android</w:t>
            </w:r>
          </w:p>
          <w:p w14:paraId="2223AA9B" w14:textId="789C3D73" w:rsidR="0076320D" w:rsidRDefault="0076320D" w:rsidP="0076320D">
            <w:pPr>
              <w:pStyle w:val="Liststycke"/>
            </w:pPr>
            <w:proofErr w:type="spellStart"/>
            <w:r>
              <w:t>FreeBSD</w:t>
            </w:r>
            <w:proofErr w:type="spellEnd"/>
          </w:p>
          <w:p w14:paraId="40EA318A" w14:textId="5AD46B42" w:rsidR="00A946ED" w:rsidRDefault="00A946ED" w:rsidP="00622B07">
            <w:pPr>
              <w:pStyle w:val="Liststycke"/>
            </w:pPr>
            <w:r>
              <w:t>Linux</w:t>
            </w:r>
            <w:r w:rsidR="00622B07">
              <w:t xml:space="preserve"> </w:t>
            </w:r>
          </w:p>
          <w:p w14:paraId="5CEDAC56" w14:textId="393C2110" w:rsidR="00622B07" w:rsidRDefault="00622B07" w:rsidP="00622B07">
            <w:pPr>
              <w:pStyle w:val="Liststycke"/>
            </w:pPr>
            <w:proofErr w:type="spellStart"/>
            <w:r>
              <w:t>Mercurial</w:t>
            </w:r>
            <w:proofErr w:type="spellEnd"/>
            <w:r>
              <w:t>, GIT</w:t>
            </w:r>
          </w:p>
          <w:p w14:paraId="24F93EC7" w14:textId="06AC6ADB" w:rsidR="00622B07" w:rsidRPr="00D1017B" w:rsidRDefault="0076320D" w:rsidP="00622B07">
            <w:pPr>
              <w:pStyle w:val="Liststycke"/>
              <w:rPr>
                <w:lang w:val="en-US"/>
              </w:rPr>
            </w:pPr>
            <w:r w:rsidRPr="00D1017B">
              <w:rPr>
                <w:lang w:val="en-US"/>
              </w:rPr>
              <w:t>Web Servers (</w:t>
            </w:r>
            <w:r w:rsidR="00622B07" w:rsidRPr="00D1017B">
              <w:rPr>
                <w:lang w:val="en-US"/>
              </w:rPr>
              <w:t xml:space="preserve">Apache, IIS, </w:t>
            </w:r>
            <w:proofErr w:type="spellStart"/>
            <w:r w:rsidR="00622B07" w:rsidRPr="00D1017B">
              <w:rPr>
                <w:lang w:val="en-US"/>
              </w:rPr>
              <w:t>Lighttpd</w:t>
            </w:r>
            <w:proofErr w:type="spellEnd"/>
            <w:r w:rsidR="00622B07" w:rsidRPr="00D1017B">
              <w:rPr>
                <w:lang w:val="en-US"/>
              </w:rPr>
              <w:t xml:space="preserve"> &amp; Nginx</w:t>
            </w:r>
            <w:r w:rsidRPr="00D1017B">
              <w:rPr>
                <w:lang w:val="en-US"/>
              </w:rPr>
              <w:t>)</w:t>
            </w:r>
          </w:p>
          <w:p w14:paraId="08EA227A" w14:textId="1E34365B" w:rsidR="00622B07" w:rsidRDefault="00622B07" w:rsidP="00622B07">
            <w:pPr>
              <w:pStyle w:val="Liststycke"/>
            </w:pPr>
            <w:r>
              <w:t>Windows Server</w:t>
            </w:r>
          </w:p>
          <w:p w14:paraId="19394F0E" w14:textId="494E13AC" w:rsidR="00622B07" w:rsidRDefault="00622B07" w:rsidP="00386881">
            <w:pPr>
              <w:pStyle w:val="Liststycke"/>
            </w:pPr>
            <w:r>
              <w:t>SharePoint Server</w:t>
            </w:r>
          </w:p>
          <w:p w14:paraId="469A906C" w14:textId="77777777" w:rsidR="00622B07" w:rsidRDefault="00622B07" w:rsidP="00622B07">
            <w:pPr>
              <w:pStyle w:val="Liststycke"/>
            </w:pPr>
            <w:proofErr w:type="spellStart"/>
            <w:r>
              <w:t>FortiGate</w:t>
            </w:r>
            <w:proofErr w:type="spellEnd"/>
          </w:p>
          <w:p w14:paraId="32A34BE3" w14:textId="61228799" w:rsidR="00622B07" w:rsidRDefault="00622B07" w:rsidP="00622B07">
            <w:pPr>
              <w:pStyle w:val="Liststycke"/>
            </w:pPr>
            <w:proofErr w:type="spellStart"/>
            <w:r>
              <w:t>MySQL</w:t>
            </w:r>
            <w:proofErr w:type="spellEnd"/>
            <w:r>
              <w:t xml:space="preserve">, </w:t>
            </w:r>
            <w:proofErr w:type="spellStart"/>
            <w:r>
              <w:t>MariaDB</w:t>
            </w:r>
            <w:proofErr w:type="spellEnd"/>
            <w:r>
              <w:t xml:space="preserve">, </w:t>
            </w:r>
            <w:proofErr w:type="spellStart"/>
            <w:r>
              <w:t>PostgreSQL</w:t>
            </w:r>
            <w:proofErr w:type="spellEnd"/>
            <w:r>
              <w:t xml:space="preserve">, MSSQL, </w:t>
            </w:r>
            <w:proofErr w:type="spellStart"/>
            <w:r>
              <w:t>SQLite</w:t>
            </w:r>
            <w:proofErr w:type="spellEnd"/>
          </w:p>
          <w:p w14:paraId="349CB709" w14:textId="66846EF2" w:rsidR="00622B07" w:rsidRDefault="00622B07" w:rsidP="00EC3C0D">
            <w:pPr>
              <w:pStyle w:val="Liststycke"/>
            </w:pPr>
            <w:r>
              <w:t>DNS, DHCP, AD, AD DC</w:t>
            </w:r>
          </w:p>
          <w:p w14:paraId="7B26AD48" w14:textId="6AD461A1" w:rsidR="003205EB" w:rsidRDefault="00622B07" w:rsidP="00622B07">
            <w:pPr>
              <w:pStyle w:val="Liststycke"/>
            </w:pPr>
            <w:proofErr w:type="spellStart"/>
            <w:r>
              <w:t>Yum</w:t>
            </w:r>
            <w:proofErr w:type="spellEnd"/>
            <w:r>
              <w:t>, APT, NPM, pip</w:t>
            </w:r>
          </w:p>
          <w:p w14:paraId="7FA91EE2" w14:textId="77777777" w:rsidR="00E7121F" w:rsidRDefault="00E7121F" w:rsidP="00622B07">
            <w:pPr>
              <w:pStyle w:val="Liststycke"/>
            </w:pPr>
            <w:r>
              <w:t>Jenkins</w:t>
            </w:r>
          </w:p>
          <w:p w14:paraId="059885F5" w14:textId="77777777" w:rsidR="007D385D" w:rsidRDefault="007D385D" w:rsidP="00622B07">
            <w:pPr>
              <w:pStyle w:val="Liststycke"/>
            </w:pPr>
            <w:proofErr w:type="spellStart"/>
            <w:r>
              <w:t>Drupal</w:t>
            </w:r>
            <w:proofErr w:type="spellEnd"/>
          </w:p>
          <w:p w14:paraId="15D29B45" w14:textId="3F609C9A" w:rsidR="007D385D" w:rsidRPr="004F6665" w:rsidRDefault="007D385D" w:rsidP="00622B07">
            <w:pPr>
              <w:pStyle w:val="Liststycke"/>
            </w:pPr>
            <w:r>
              <w:t>Wordpress</w:t>
            </w:r>
          </w:p>
        </w:tc>
      </w:tr>
      <w:tr w:rsidR="003205EB" w:rsidRPr="004F6665" w14:paraId="31C72803" w14:textId="77777777" w:rsidTr="00CE5234">
        <w:trPr>
          <w:trHeight w:val="8140"/>
        </w:trPr>
        <w:tc>
          <w:tcPr>
            <w:tcW w:w="5108" w:type="dxa"/>
            <w:shd w:val="clear" w:color="auto" w:fill="auto"/>
          </w:tcPr>
          <w:p w14:paraId="22C3EFCA" w14:textId="77777777" w:rsidR="003205EB" w:rsidRPr="004F6665" w:rsidRDefault="00D02C75" w:rsidP="003205EB">
            <w:pPr>
              <w:pStyle w:val="Rubrik2"/>
            </w:pPr>
            <w:r>
              <w:lastRenderedPageBreak/>
              <w:t>Tools</w:t>
            </w:r>
          </w:p>
          <w:p w14:paraId="51D2E063" w14:textId="77777777" w:rsidR="00622B07" w:rsidRDefault="00622B07" w:rsidP="00622B07">
            <w:pPr>
              <w:pStyle w:val="Liststycke"/>
            </w:pPr>
            <w:proofErr w:type="spellStart"/>
            <w:r>
              <w:t>Locust</w:t>
            </w:r>
            <w:proofErr w:type="spellEnd"/>
          </w:p>
          <w:p w14:paraId="21F72529" w14:textId="77777777" w:rsidR="00BE49E7" w:rsidRDefault="00622B07" w:rsidP="00E7121F">
            <w:pPr>
              <w:pStyle w:val="Liststycke"/>
            </w:pPr>
            <w:proofErr w:type="spellStart"/>
            <w:r>
              <w:t>JUnit</w:t>
            </w:r>
            <w:proofErr w:type="spellEnd"/>
          </w:p>
          <w:p w14:paraId="21595EA7" w14:textId="77777777" w:rsidR="00285658" w:rsidRDefault="00285658" w:rsidP="00285658">
            <w:pPr>
              <w:pStyle w:val="Liststycke"/>
            </w:pPr>
            <w:proofErr w:type="spellStart"/>
            <w:r>
              <w:t>Selenium</w:t>
            </w:r>
            <w:proofErr w:type="spellEnd"/>
            <w:r>
              <w:t xml:space="preserve"> </w:t>
            </w:r>
            <w:proofErr w:type="spellStart"/>
            <w:r>
              <w:t>WebDriver</w:t>
            </w:r>
            <w:proofErr w:type="spellEnd"/>
          </w:p>
          <w:p w14:paraId="7C90EE74" w14:textId="77777777" w:rsidR="00622B07" w:rsidRDefault="00622B07" w:rsidP="00622B07">
            <w:pPr>
              <w:pStyle w:val="Liststycke"/>
            </w:pPr>
            <w:r>
              <w:t xml:space="preserve">Sublime, Emacs, Atom, Vi, Visual </w:t>
            </w:r>
            <w:proofErr w:type="spellStart"/>
            <w:r>
              <w:t>Code</w:t>
            </w:r>
            <w:proofErr w:type="spellEnd"/>
          </w:p>
          <w:p w14:paraId="5F18C469" w14:textId="77777777" w:rsidR="00622B07" w:rsidRDefault="00622B07" w:rsidP="00622B07">
            <w:pPr>
              <w:pStyle w:val="Liststycke"/>
            </w:pPr>
            <w:proofErr w:type="spellStart"/>
            <w:r>
              <w:t>PageSpeed</w:t>
            </w:r>
            <w:proofErr w:type="spellEnd"/>
            <w:r>
              <w:t xml:space="preserve">, Google </w:t>
            </w:r>
            <w:proofErr w:type="spellStart"/>
            <w:r>
              <w:t>tools</w:t>
            </w:r>
            <w:proofErr w:type="spellEnd"/>
            <w:r>
              <w:t xml:space="preserve">, </w:t>
            </w:r>
            <w:proofErr w:type="spellStart"/>
            <w:r>
              <w:t>DevTools</w:t>
            </w:r>
            <w:proofErr w:type="spellEnd"/>
          </w:p>
          <w:p w14:paraId="64903AEC" w14:textId="50DE783D" w:rsidR="00622B07" w:rsidRDefault="00622B07" w:rsidP="009E6AE9">
            <w:pPr>
              <w:pStyle w:val="Liststycke"/>
            </w:pPr>
            <w:r>
              <w:t xml:space="preserve">Grunt, </w:t>
            </w:r>
            <w:proofErr w:type="spellStart"/>
            <w:r>
              <w:t>Gulp</w:t>
            </w:r>
            <w:proofErr w:type="spellEnd"/>
          </w:p>
          <w:p w14:paraId="0C314947" w14:textId="17A63DEC" w:rsidR="00622B07" w:rsidRDefault="00622B07" w:rsidP="00622B07">
            <w:pPr>
              <w:pStyle w:val="Liststycke"/>
            </w:pPr>
            <w:proofErr w:type="spellStart"/>
            <w:r>
              <w:t>Putty</w:t>
            </w:r>
            <w:proofErr w:type="spellEnd"/>
            <w:r w:rsidR="009E6AE9">
              <w:t xml:space="preserve">, </w:t>
            </w:r>
            <w:proofErr w:type="spellStart"/>
            <w:r w:rsidR="009E6AE9">
              <w:t>PowerShell</w:t>
            </w:r>
            <w:proofErr w:type="spellEnd"/>
          </w:p>
          <w:p w14:paraId="59D4DE97" w14:textId="77777777" w:rsidR="00622B07" w:rsidRDefault="00622B07" w:rsidP="00622B07">
            <w:pPr>
              <w:pStyle w:val="Liststycke"/>
            </w:pPr>
            <w:r>
              <w:t>Pho</w:t>
            </w:r>
            <w:r w:rsidR="00336635">
              <w:t xml:space="preserve">toshop &amp; </w:t>
            </w:r>
            <w:proofErr w:type="spellStart"/>
            <w:r w:rsidR="00336635">
              <w:t>Illustrator</w:t>
            </w:r>
            <w:proofErr w:type="spellEnd"/>
          </w:p>
          <w:p w14:paraId="566C30BA" w14:textId="77777777" w:rsidR="00280468" w:rsidRDefault="00280468" w:rsidP="00622B07">
            <w:pPr>
              <w:pStyle w:val="Liststycke"/>
            </w:pPr>
            <w:proofErr w:type="spellStart"/>
            <w:r>
              <w:t>MySQL</w:t>
            </w:r>
            <w:proofErr w:type="spellEnd"/>
            <w:r>
              <w:t xml:space="preserve"> Workbench</w:t>
            </w:r>
          </w:p>
          <w:p w14:paraId="0F9642AA" w14:textId="77777777" w:rsidR="00622B07" w:rsidRDefault="00280468" w:rsidP="00622B07">
            <w:pPr>
              <w:pStyle w:val="Liststycke"/>
            </w:pPr>
            <w:proofErr w:type="spellStart"/>
            <w:r>
              <w:t>phpMyAdmin</w:t>
            </w:r>
            <w:proofErr w:type="spellEnd"/>
            <w:r>
              <w:t xml:space="preserve">, </w:t>
            </w:r>
            <w:proofErr w:type="spellStart"/>
            <w:r>
              <w:t>phpPgAmin</w:t>
            </w:r>
            <w:proofErr w:type="spellEnd"/>
            <w:r>
              <w:t xml:space="preserve">, </w:t>
            </w:r>
            <w:proofErr w:type="spellStart"/>
            <w:r w:rsidR="00622B07">
              <w:t>HeidiSQL</w:t>
            </w:r>
            <w:proofErr w:type="spellEnd"/>
            <w:r w:rsidR="00622B07">
              <w:t>, SSMS</w:t>
            </w:r>
          </w:p>
          <w:p w14:paraId="1288273D" w14:textId="77777777" w:rsidR="00622B07" w:rsidRDefault="00622B07" w:rsidP="006E3139">
            <w:pPr>
              <w:pStyle w:val="Liststycke"/>
            </w:pPr>
            <w:proofErr w:type="spellStart"/>
            <w:r>
              <w:t>Bootstrap</w:t>
            </w:r>
            <w:proofErr w:type="spellEnd"/>
          </w:p>
          <w:p w14:paraId="0C55FA79" w14:textId="77777777" w:rsidR="00622B07" w:rsidRPr="006E7DA7" w:rsidRDefault="00622B07" w:rsidP="00622B07">
            <w:pPr>
              <w:pStyle w:val="Liststycke"/>
              <w:rPr>
                <w:lang w:val="en-US"/>
              </w:rPr>
            </w:pPr>
            <w:r w:rsidRPr="32B5CAA6">
              <w:rPr>
                <w:lang w:val="en-US"/>
              </w:rPr>
              <w:t>Command SQL (DDL, DML, DQL)</w:t>
            </w:r>
          </w:p>
          <w:p w14:paraId="5976A6FB" w14:textId="77777777" w:rsidR="00622B07" w:rsidRDefault="00622B07" w:rsidP="00622B07">
            <w:pPr>
              <w:pStyle w:val="Liststycke"/>
            </w:pPr>
            <w:proofErr w:type="spellStart"/>
            <w:r>
              <w:t>Advanced</w:t>
            </w:r>
            <w:proofErr w:type="spellEnd"/>
            <w:r>
              <w:t xml:space="preserve"> Rest </w:t>
            </w:r>
            <w:proofErr w:type="spellStart"/>
            <w:r>
              <w:t>Client</w:t>
            </w:r>
            <w:proofErr w:type="spellEnd"/>
            <w:r>
              <w:t xml:space="preserve">, </w:t>
            </w:r>
            <w:proofErr w:type="spellStart"/>
            <w:r>
              <w:t>Curl</w:t>
            </w:r>
            <w:proofErr w:type="spellEnd"/>
          </w:p>
          <w:p w14:paraId="37F0DFC6" w14:textId="77777777" w:rsidR="00622B07" w:rsidRDefault="00622B07" w:rsidP="00622B07">
            <w:pPr>
              <w:pStyle w:val="Liststycke"/>
            </w:pPr>
            <w:proofErr w:type="spellStart"/>
            <w:r>
              <w:t>Gliffy</w:t>
            </w:r>
            <w:proofErr w:type="spellEnd"/>
            <w:r>
              <w:t>, Visual Paradigm</w:t>
            </w:r>
          </w:p>
          <w:p w14:paraId="2EC57AAF" w14:textId="77777777" w:rsidR="003205EB" w:rsidRDefault="00622B07" w:rsidP="00622B07">
            <w:pPr>
              <w:pStyle w:val="Liststycke"/>
            </w:pPr>
            <w:proofErr w:type="spellStart"/>
            <w:r>
              <w:t>Markup</w:t>
            </w:r>
            <w:proofErr w:type="spellEnd"/>
            <w:r>
              <w:t xml:space="preserve"> </w:t>
            </w:r>
            <w:proofErr w:type="spellStart"/>
            <w:r>
              <w:t>Validation</w:t>
            </w:r>
            <w:proofErr w:type="spellEnd"/>
            <w:r>
              <w:t xml:space="preserve"> Service</w:t>
            </w:r>
          </w:p>
          <w:p w14:paraId="6900578D" w14:textId="08F6B7E9" w:rsidR="00D969C8" w:rsidRDefault="00D969C8" w:rsidP="00622B07">
            <w:pPr>
              <w:pStyle w:val="Liststycke"/>
            </w:pPr>
            <w:proofErr w:type="spellStart"/>
            <w:r>
              <w:t>Pencil</w:t>
            </w:r>
            <w:proofErr w:type="spellEnd"/>
            <w:r w:rsidR="000F54BC">
              <w:t xml:space="preserve"> (</w:t>
            </w:r>
            <w:proofErr w:type="spellStart"/>
            <w:r w:rsidR="000F54BC">
              <w:t>Wireframes</w:t>
            </w:r>
            <w:proofErr w:type="spellEnd"/>
            <w:r w:rsidR="000F54BC">
              <w:t>)</w:t>
            </w:r>
          </w:p>
          <w:p w14:paraId="4D2B9D1B" w14:textId="77777777" w:rsidR="008E3405" w:rsidRPr="004F6665" w:rsidRDefault="008E3405" w:rsidP="00622B07">
            <w:pPr>
              <w:pStyle w:val="Liststycke"/>
            </w:pPr>
            <w:proofErr w:type="spellStart"/>
            <w:r>
              <w:t>Scrumwise</w:t>
            </w:r>
            <w:proofErr w:type="spellEnd"/>
            <w:r>
              <w:t xml:space="preserve">, </w:t>
            </w:r>
            <w:proofErr w:type="spellStart"/>
            <w:r w:rsidR="003163DB">
              <w:t>Pivotaltracker</w:t>
            </w:r>
            <w:proofErr w:type="spellEnd"/>
            <w:r w:rsidR="003163DB">
              <w:t xml:space="preserve">, </w:t>
            </w:r>
            <w:proofErr w:type="spellStart"/>
            <w:r>
              <w:t>Trello</w:t>
            </w:r>
            <w:proofErr w:type="spellEnd"/>
          </w:p>
        </w:tc>
        <w:tc>
          <w:tcPr>
            <w:tcW w:w="5110" w:type="dxa"/>
            <w:shd w:val="clear" w:color="auto" w:fill="auto"/>
          </w:tcPr>
          <w:p w14:paraId="1D36E955" w14:textId="4B74921B" w:rsidR="003205EB" w:rsidRPr="004F6665" w:rsidRDefault="00D02C75" w:rsidP="003205EB">
            <w:pPr>
              <w:pStyle w:val="Rubrik2"/>
            </w:pPr>
            <w:proofErr w:type="spellStart"/>
            <w:r>
              <w:t>Development</w:t>
            </w:r>
            <w:proofErr w:type="spellEnd"/>
            <w:r>
              <w:t xml:space="preserve"> </w:t>
            </w:r>
            <w:proofErr w:type="spellStart"/>
            <w:r>
              <w:t>environments</w:t>
            </w:r>
            <w:proofErr w:type="spellEnd"/>
            <w:r>
              <w:t>/</w:t>
            </w:r>
            <w:proofErr w:type="spellStart"/>
            <w:r w:rsidRPr="00D02C75">
              <w:t>platforms</w:t>
            </w:r>
            <w:proofErr w:type="spellEnd"/>
          </w:p>
          <w:p w14:paraId="5EA21128" w14:textId="77777777" w:rsidR="00622B07" w:rsidRDefault="00CC3580" w:rsidP="00622B07">
            <w:pPr>
              <w:pStyle w:val="Liststycke"/>
            </w:pPr>
            <w:r>
              <w:t xml:space="preserve">Java - </w:t>
            </w:r>
            <w:r w:rsidR="00622B07">
              <w:t xml:space="preserve">Android Studio, </w:t>
            </w:r>
            <w:proofErr w:type="spellStart"/>
            <w:r w:rsidR="00622B07">
              <w:t>Eclipse</w:t>
            </w:r>
            <w:proofErr w:type="spellEnd"/>
          </w:p>
          <w:p w14:paraId="0A791CFA" w14:textId="50DAC9A6" w:rsidR="00622B07" w:rsidRDefault="00CC3580" w:rsidP="00622B07">
            <w:pPr>
              <w:pStyle w:val="Liststycke"/>
            </w:pPr>
            <w:proofErr w:type="spellStart"/>
            <w:r>
              <w:t>Python</w:t>
            </w:r>
            <w:proofErr w:type="spellEnd"/>
            <w:r>
              <w:t xml:space="preserve"> - Django Rest </w:t>
            </w:r>
            <w:proofErr w:type="spellStart"/>
            <w:r>
              <w:t>Framework</w:t>
            </w:r>
            <w:proofErr w:type="spellEnd"/>
            <w:r w:rsidR="00E94492">
              <w:t>/</w:t>
            </w:r>
            <w:proofErr w:type="spellStart"/>
            <w:r w:rsidR="00E94492">
              <w:t>Locust</w:t>
            </w:r>
            <w:proofErr w:type="spellEnd"/>
          </w:p>
          <w:p w14:paraId="63595672" w14:textId="77777777" w:rsidR="00537543" w:rsidRDefault="00622B07" w:rsidP="00C12710">
            <w:pPr>
              <w:pStyle w:val="Liststycke"/>
            </w:pPr>
            <w:r>
              <w:t>VB.NET</w:t>
            </w:r>
            <w:r w:rsidR="00537543">
              <w:t xml:space="preserve"> - Visual Studio</w:t>
            </w:r>
          </w:p>
          <w:p w14:paraId="75563305" w14:textId="77777777" w:rsidR="00537543" w:rsidRDefault="004A199E" w:rsidP="00C12710">
            <w:pPr>
              <w:pStyle w:val="Liststycke"/>
            </w:pPr>
            <w:r>
              <w:t>ASP.NET/</w:t>
            </w:r>
            <w:r w:rsidR="00537543">
              <w:t>C# - Visual Studio</w:t>
            </w:r>
          </w:p>
          <w:p w14:paraId="06F03E55" w14:textId="114F2506" w:rsidR="00622B07" w:rsidRDefault="00537543" w:rsidP="00C12710">
            <w:pPr>
              <w:pStyle w:val="Liststycke"/>
            </w:pPr>
            <w:proofErr w:type="spellStart"/>
            <w:r>
              <w:t>Razor</w:t>
            </w:r>
            <w:proofErr w:type="spellEnd"/>
            <w:r>
              <w:t xml:space="preserve"> - </w:t>
            </w:r>
            <w:r w:rsidR="00C12710">
              <w:t>Visual Studio</w:t>
            </w:r>
          </w:p>
          <w:p w14:paraId="4993EB91" w14:textId="77777777" w:rsidR="00622B07" w:rsidRDefault="00C12710" w:rsidP="00537543">
            <w:pPr>
              <w:pStyle w:val="Liststycke"/>
            </w:pPr>
            <w:r>
              <w:t xml:space="preserve">Swift - </w:t>
            </w:r>
            <w:proofErr w:type="spellStart"/>
            <w:r w:rsidR="00CC3580">
              <w:t>Xcode</w:t>
            </w:r>
            <w:proofErr w:type="spellEnd"/>
          </w:p>
          <w:p w14:paraId="59811B21" w14:textId="08C2DDA5" w:rsidR="007F0B6F" w:rsidRDefault="007F0B6F" w:rsidP="00622B07">
            <w:pPr>
              <w:pStyle w:val="Liststycke"/>
              <w:rPr>
                <w:lang w:val="en-US"/>
              </w:rPr>
            </w:pPr>
            <w:r>
              <w:rPr>
                <w:lang w:val="en-US"/>
              </w:rPr>
              <w:t>WooCommerce</w:t>
            </w:r>
          </w:p>
          <w:p w14:paraId="4AC0E55A" w14:textId="1CC66E1D" w:rsidR="00622B07" w:rsidRDefault="007F0B6F" w:rsidP="007D385D">
            <w:pPr>
              <w:pStyle w:val="Liststycke"/>
              <w:rPr>
                <w:lang w:val="en-US"/>
              </w:rPr>
            </w:pPr>
            <w:r>
              <w:rPr>
                <w:lang w:val="en-US"/>
              </w:rPr>
              <w:t xml:space="preserve">PHP - </w:t>
            </w:r>
            <w:r w:rsidR="00622B07" w:rsidRPr="32B5CAA6">
              <w:rPr>
                <w:lang w:val="en-US"/>
              </w:rPr>
              <w:t>CodeIgniter</w:t>
            </w:r>
            <w:r>
              <w:rPr>
                <w:lang w:val="en-US"/>
              </w:rPr>
              <w:t xml:space="preserve">, F3, </w:t>
            </w:r>
            <w:proofErr w:type="spellStart"/>
            <w:r>
              <w:rPr>
                <w:lang w:val="en-US"/>
              </w:rPr>
              <w:t>CakePHP</w:t>
            </w:r>
            <w:proofErr w:type="spellEnd"/>
          </w:p>
          <w:p w14:paraId="50B9B90F" w14:textId="539BB23D" w:rsidR="002F05D3" w:rsidRPr="007D385D" w:rsidRDefault="002F05D3" w:rsidP="007D385D">
            <w:pPr>
              <w:pStyle w:val="Liststycke"/>
              <w:rPr>
                <w:lang w:val="en-US"/>
              </w:rPr>
            </w:pPr>
            <w:r>
              <w:rPr>
                <w:lang w:val="en-US"/>
              </w:rPr>
              <w:t>Golang</w:t>
            </w:r>
          </w:p>
          <w:p w14:paraId="652B9911" w14:textId="77777777" w:rsidR="00CC3580" w:rsidRPr="00CC3580" w:rsidRDefault="00CC3580" w:rsidP="00FB5257">
            <w:pPr>
              <w:pStyle w:val="Liststycke"/>
            </w:pPr>
            <w:proofErr w:type="spellStart"/>
            <w:r>
              <w:t>Bash</w:t>
            </w:r>
            <w:proofErr w:type="spellEnd"/>
          </w:p>
          <w:p w14:paraId="549C062E" w14:textId="77777777" w:rsidR="00622B07" w:rsidRDefault="00622B07" w:rsidP="00622B07">
            <w:pPr>
              <w:pStyle w:val="Liststycke"/>
            </w:pPr>
            <w:r>
              <w:t>HTML</w:t>
            </w:r>
          </w:p>
          <w:p w14:paraId="00A5E6DC" w14:textId="69881EE3" w:rsidR="00622B07" w:rsidRDefault="00622B07" w:rsidP="00622B07">
            <w:pPr>
              <w:pStyle w:val="Liststycke"/>
            </w:pPr>
            <w:r>
              <w:t>CSS</w:t>
            </w:r>
            <w:r w:rsidR="006F79C5">
              <w:t>/</w:t>
            </w:r>
            <w:proofErr w:type="spellStart"/>
            <w:r w:rsidR="006F79C5">
              <w:t>Sass</w:t>
            </w:r>
            <w:proofErr w:type="spellEnd"/>
            <w:r w:rsidR="006F79C5">
              <w:t>/Less</w:t>
            </w:r>
          </w:p>
          <w:p w14:paraId="779638B8" w14:textId="44CABF81" w:rsidR="00622B07" w:rsidRDefault="00622B07" w:rsidP="00622B07">
            <w:pPr>
              <w:pStyle w:val="Liststycke"/>
            </w:pPr>
            <w:r>
              <w:t>Cordova</w:t>
            </w:r>
          </w:p>
          <w:p w14:paraId="312191EE" w14:textId="4CD6B3F1" w:rsidR="009E6AE9" w:rsidRDefault="009E6AE9" w:rsidP="00622B07">
            <w:pPr>
              <w:pStyle w:val="Liststycke"/>
            </w:pPr>
            <w:proofErr w:type="spellStart"/>
            <w:r>
              <w:t>Ionic</w:t>
            </w:r>
            <w:proofErr w:type="spellEnd"/>
            <w:r>
              <w:t xml:space="preserve"> 2</w:t>
            </w:r>
          </w:p>
          <w:p w14:paraId="590AF0E4" w14:textId="722B3427" w:rsidR="00622B07" w:rsidRDefault="00DA678F" w:rsidP="00622B07">
            <w:pPr>
              <w:pStyle w:val="Liststycke"/>
            </w:pPr>
            <w:r>
              <w:t>JavaScript (</w:t>
            </w:r>
            <w:proofErr w:type="spellStart"/>
            <w:r w:rsidR="00622B07">
              <w:t>Vanilla</w:t>
            </w:r>
            <w:proofErr w:type="spellEnd"/>
            <w:r w:rsidR="00622B07">
              <w:t xml:space="preserve"> JS</w:t>
            </w:r>
            <w:r>
              <w:t>)</w:t>
            </w:r>
          </w:p>
          <w:p w14:paraId="13C83E90" w14:textId="44A99F77" w:rsidR="00622B07" w:rsidRDefault="00DA678F" w:rsidP="00622B07">
            <w:pPr>
              <w:pStyle w:val="Liststycke"/>
            </w:pPr>
            <w:r>
              <w:t>JavaScript (</w:t>
            </w:r>
            <w:r w:rsidR="00622B07">
              <w:t>Angular2</w:t>
            </w:r>
            <w:r>
              <w:t>)</w:t>
            </w:r>
          </w:p>
          <w:p w14:paraId="0414C4BA" w14:textId="798B86DE" w:rsidR="00622B07" w:rsidRDefault="00DA678F" w:rsidP="00622B07">
            <w:pPr>
              <w:pStyle w:val="Liststycke"/>
            </w:pPr>
            <w:r>
              <w:t>JavaScript (</w:t>
            </w:r>
            <w:proofErr w:type="spellStart"/>
            <w:r w:rsidR="00622B07">
              <w:t>JQuery</w:t>
            </w:r>
            <w:proofErr w:type="spellEnd"/>
            <w:r>
              <w:t>)</w:t>
            </w:r>
          </w:p>
          <w:p w14:paraId="2BCBBFB4" w14:textId="77777777" w:rsidR="004550D5" w:rsidRDefault="004550D5" w:rsidP="004550D5">
            <w:pPr>
              <w:pStyle w:val="Liststycke"/>
            </w:pPr>
            <w:proofErr w:type="spellStart"/>
            <w:r>
              <w:t>VirtualBox</w:t>
            </w:r>
            <w:proofErr w:type="spellEnd"/>
            <w:r>
              <w:t xml:space="preserve">, </w:t>
            </w:r>
            <w:proofErr w:type="spellStart"/>
            <w:r>
              <w:t>WMware</w:t>
            </w:r>
            <w:proofErr w:type="spellEnd"/>
          </w:p>
          <w:p w14:paraId="70655044" w14:textId="77777777" w:rsidR="003205EB" w:rsidRDefault="00622B07" w:rsidP="00622B07">
            <w:pPr>
              <w:pStyle w:val="Liststycke"/>
            </w:pPr>
            <w:r>
              <w:t xml:space="preserve">Google </w:t>
            </w:r>
            <w:proofErr w:type="spellStart"/>
            <w:r>
              <w:t>Analytics</w:t>
            </w:r>
            <w:proofErr w:type="spellEnd"/>
          </w:p>
          <w:p w14:paraId="428635B5" w14:textId="408DB77E" w:rsidR="00D1017B" w:rsidRPr="004F6665" w:rsidRDefault="00D1017B" w:rsidP="00622B07">
            <w:pPr>
              <w:pStyle w:val="Liststycke"/>
            </w:pPr>
            <w:proofErr w:type="spellStart"/>
            <w:r>
              <w:t>Azure</w:t>
            </w:r>
            <w:proofErr w:type="spellEnd"/>
            <w:r w:rsidR="00180DF7">
              <w:t xml:space="preserve"> (</w:t>
            </w:r>
            <w:proofErr w:type="spellStart"/>
            <w:r w:rsidR="00180DF7">
              <w:t>DevOPS</w:t>
            </w:r>
            <w:proofErr w:type="spellEnd"/>
            <w:r w:rsidR="00180DF7">
              <w:t>)</w:t>
            </w:r>
          </w:p>
        </w:tc>
      </w:tr>
    </w:tbl>
    <w:p w14:paraId="1646A727" w14:textId="4A701008" w:rsidR="00A35309" w:rsidRDefault="001276A9" w:rsidP="00A35309">
      <w:pPr>
        <w:pStyle w:val="Rubrik1"/>
      </w:pPr>
      <w:proofErr w:type="spellStart"/>
      <w:r>
        <w:t>Employments</w:t>
      </w:r>
      <w:proofErr w:type="spellEnd"/>
    </w:p>
    <w:p w14:paraId="67D3B1B7" w14:textId="7048C9CE" w:rsidR="00CC2C3D" w:rsidRPr="00D1017B" w:rsidRDefault="005C51CE" w:rsidP="00A35309">
      <w:pPr>
        <w:rPr>
          <w:lang w:val="en-US"/>
        </w:rPr>
      </w:pPr>
      <w:r w:rsidRPr="00C24727">
        <w:rPr>
          <w:b/>
          <w:color w:val="70AD47" w:themeColor="accent6"/>
          <w:lang w:val="en-US"/>
        </w:rPr>
        <w:t>Current</w:t>
      </w:r>
      <w:r w:rsidR="00CC2C3D" w:rsidRPr="00D1017B">
        <w:rPr>
          <w:lang w:val="en-US"/>
        </w:rPr>
        <w:tab/>
      </w:r>
      <w:r w:rsidR="00CC2C3D" w:rsidRPr="00D1017B">
        <w:rPr>
          <w:lang w:val="en-US"/>
        </w:rPr>
        <w:tab/>
      </w:r>
      <w:proofErr w:type="gramStart"/>
      <w:r w:rsidR="005100A9" w:rsidRPr="005100A9">
        <w:rPr>
          <w:lang w:val="en-US"/>
        </w:rPr>
        <w:t>The</w:t>
      </w:r>
      <w:proofErr w:type="gramEnd"/>
      <w:r w:rsidR="005100A9" w:rsidRPr="005100A9">
        <w:rPr>
          <w:lang w:val="en-US"/>
        </w:rPr>
        <w:t xml:space="preserve"> Gothenburg Region (GR)</w:t>
      </w:r>
      <w:r w:rsidR="00CC2C3D" w:rsidRPr="00D1017B">
        <w:rPr>
          <w:lang w:val="en-US"/>
        </w:rPr>
        <w:tab/>
      </w:r>
      <w:r w:rsidR="00CC2C3D" w:rsidRPr="00D1017B">
        <w:rPr>
          <w:lang w:val="en-US"/>
        </w:rPr>
        <w:tab/>
      </w:r>
      <w:r w:rsidR="005100A9">
        <w:rPr>
          <w:lang w:val="en-US"/>
        </w:rPr>
        <w:tab/>
      </w:r>
      <w:proofErr w:type="spellStart"/>
      <w:r w:rsidR="00CC2C3D" w:rsidRPr="00D1017B">
        <w:rPr>
          <w:lang w:val="en-US"/>
        </w:rPr>
        <w:t>Göteborg</w:t>
      </w:r>
      <w:proofErr w:type="spellEnd"/>
    </w:p>
    <w:p w14:paraId="2F874BA0" w14:textId="33BEF22A" w:rsidR="00A35309" w:rsidRPr="00D1017B" w:rsidRDefault="00437FCC" w:rsidP="00A35309">
      <w:pPr>
        <w:rPr>
          <w:lang w:val="en-US"/>
        </w:rPr>
      </w:pPr>
      <w:r w:rsidRPr="00D1017B">
        <w:rPr>
          <w:lang w:val="en-US"/>
        </w:rPr>
        <w:t>2 years</w:t>
      </w:r>
      <w:r w:rsidR="00A35309" w:rsidRPr="00D1017B">
        <w:rPr>
          <w:lang w:val="en-US"/>
        </w:rPr>
        <w:tab/>
      </w:r>
      <w:r w:rsidR="00A35309" w:rsidRPr="00D1017B">
        <w:rPr>
          <w:lang w:val="en-US"/>
        </w:rPr>
        <w:tab/>
      </w:r>
      <w:r w:rsidR="001276A9" w:rsidRPr="00D1017B">
        <w:rPr>
          <w:lang w:val="en-US"/>
        </w:rPr>
        <w:t>Castra AB</w:t>
      </w:r>
      <w:r w:rsidR="00D53FAD" w:rsidRPr="00D1017B">
        <w:rPr>
          <w:lang w:val="en-US"/>
        </w:rPr>
        <w:tab/>
      </w:r>
      <w:r w:rsidR="00D53FAD" w:rsidRPr="00D1017B">
        <w:rPr>
          <w:lang w:val="en-US"/>
        </w:rPr>
        <w:tab/>
      </w:r>
      <w:r w:rsidR="00D53FAD" w:rsidRPr="00D1017B">
        <w:rPr>
          <w:lang w:val="en-US"/>
        </w:rPr>
        <w:tab/>
      </w:r>
      <w:r w:rsidR="00D53FAD" w:rsidRPr="00D1017B">
        <w:rPr>
          <w:lang w:val="en-US"/>
        </w:rPr>
        <w:tab/>
      </w:r>
      <w:r w:rsidR="00335A85" w:rsidRPr="00D1017B">
        <w:rPr>
          <w:lang w:val="en-US"/>
        </w:rPr>
        <w:tab/>
      </w:r>
      <w:proofErr w:type="spellStart"/>
      <w:r w:rsidR="00D53FAD" w:rsidRPr="00D1017B">
        <w:rPr>
          <w:lang w:val="en-US"/>
        </w:rPr>
        <w:t>Göteborg</w:t>
      </w:r>
      <w:proofErr w:type="spellEnd"/>
    </w:p>
    <w:p w14:paraId="32FEF9CA" w14:textId="0263C3CE" w:rsidR="00717D99" w:rsidRPr="00D1017B" w:rsidRDefault="00123C78" w:rsidP="00A35309">
      <w:pPr>
        <w:rPr>
          <w:lang w:val="en-US"/>
        </w:rPr>
      </w:pPr>
      <w:proofErr w:type="gramStart"/>
      <w:r>
        <w:rPr>
          <w:lang w:val="en-US"/>
        </w:rPr>
        <w:t>1 year</w:t>
      </w:r>
      <w:proofErr w:type="gramEnd"/>
      <w:r w:rsidR="00BB2DDF" w:rsidRPr="00D1017B">
        <w:rPr>
          <w:lang w:val="en-US"/>
        </w:rPr>
        <w:tab/>
      </w:r>
      <w:r w:rsidR="00BB2DDF" w:rsidRPr="00D1017B">
        <w:rPr>
          <w:lang w:val="en-US"/>
        </w:rPr>
        <w:tab/>
      </w:r>
      <w:proofErr w:type="spellStart"/>
      <w:r w:rsidR="00BB2DDF" w:rsidRPr="00D1017B">
        <w:rPr>
          <w:lang w:val="en-US"/>
        </w:rPr>
        <w:t>Resdirekt</w:t>
      </w:r>
      <w:proofErr w:type="spellEnd"/>
      <w:r w:rsidR="00BB2DDF" w:rsidRPr="00D1017B">
        <w:rPr>
          <w:lang w:val="en-US"/>
        </w:rPr>
        <w:t xml:space="preserve"> AB</w:t>
      </w:r>
      <w:r w:rsidR="00D53FAD" w:rsidRPr="00D1017B">
        <w:rPr>
          <w:lang w:val="en-US"/>
        </w:rPr>
        <w:tab/>
      </w:r>
      <w:r w:rsidR="00D53FAD" w:rsidRPr="00D1017B">
        <w:rPr>
          <w:lang w:val="en-US"/>
        </w:rPr>
        <w:tab/>
      </w:r>
      <w:r w:rsidR="00D53FAD" w:rsidRPr="00D1017B">
        <w:rPr>
          <w:lang w:val="en-US"/>
        </w:rPr>
        <w:tab/>
      </w:r>
      <w:r w:rsidR="00BB2DDF" w:rsidRPr="00D1017B">
        <w:rPr>
          <w:lang w:val="en-US"/>
        </w:rPr>
        <w:tab/>
      </w:r>
      <w:r w:rsidR="00335A85" w:rsidRPr="00D1017B">
        <w:rPr>
          <w:lang w:val="en-US"/>
        </w:rPr>
        <w:tab/>
      </w:r>
      <w:r w:rsidR="00D53FAD" w:rsidRPr="00D1017B">
        <w:rPr>
          <w:lang w:val="en-US"/>
        </w:rPr>
        <w:t>Stockholm</w:t>
      </w:r>
    </w:p>
    <w:p w14:paraId="378E2376" w14:textId="6F416D73" w:rsidR="00B7126B" w:rsidRPr="00D1017B" w:rsidRDefault="00F55BAD" w:rsidP="00A35309">
      <w:pPr>
        <w:rPr>
          <w:lang w:val="en-US"/>
        </w:rPr>
      </w:pPr>
      <w:r w:rsidRPr="00D1017B">
        <w:rPr>
          <w:lang w:val="en-US"/>
        </w:rPr>
        <w:t>5</w:t>
      </w:r>
      <w:r w:rsidR="00B7126B" w:rsidRPr="00D1017B">
        <w:rPr>
          <w:lang w:val="en-US"/>
        </w:rPr>
        <w:t xml:space="preserve"> months</w:t>
      </w:r>
      <w:r w:rsidR="00B7126B" w:rsidRPr="00D1017B">
        <w:rPr>
          <w:lang w:val="en-US"/>
        </w:rPr>
        <w:tab/>
      </w:r>
      <w:r w:rsidR="00B7126B" w:rsidRPr="00D1017B">
        <w:rPr>
          <w:lang w:val="en-US"/>
        </w:rPr>
        <w:tab/>
        <w:t>Music Bay AB</w:t>
      </w:r>
      <w:r w:rsidR="00D53FAD" w:rsidRPr="00D1017B">
        <w:rPr>
          <w:lang w:val="en-US"/>
        </w:rPr>
        <w:tab/>
      </w:r>
      <w:r w:rsidR="00D53FAD" w:rsidRPr="00D1017B">
        <w:rPr>
          <w:lang w:val="en-US"/>
        </w:rPr>
        <w:tab/>
      </w:r>
      <w:r w:rsidR="00D53FAD" w:rsidRPr="00D1017B">
        <w:rPr>
          <w:lang w:val="en-US"/>
        </w:rPr>
        <w:tab/>
      </w:r>
      <w:r w:rsidR="00D53FAD" w:rsidRPr="00D1017B">
        <w:rPr>
          <w:lang w:val="en-US"/>
        </w:rPr>
        <w:tab/>
      </w:r>
      <w:r w:rsidR="00335A85" w:rsidRPr="00D1017B">
        <w:rPr>
          <w:lang w:val="en-US"/>
        </w:rPr>
        <w:tab/>
      </w:r>
      <w:r w:rsidR="00D53FAD" w:rsidRPr="00D1017B">
        <w:rPr>
          <w:lang w:val="en-US"/>
        </w:rPr>
        <w:t>Stockholm</w:t>
      </w:r>
    </w:p>
    <w:p w14:paraId="746D0566" w14:textId="6AD497EC" w:rsidR="00A35309" w:rsidRDefault="001D735C" w:rsidP="00A35309">
      <w:r>
        <w:t xml:space="preserve">10 </w:t>
      </w:r>
      <w:proofErr w:type="spellStart"/>
      <w:r>
        <w:t>years</w:t>
      </w:r>
      <w:proofErr w:type="spellEnd"/>
      <w:r w:rsidR="00A35309">
        <w:tab/>
      </w:r>
      <w:r w:rsidR="00A35309">
        <w:tab/>
      </w:r>
      <w:proofErr w:type="spellStart"/>
      <w:r w:rsidR="001276A9">
        <w:t>Aleptra</w:t>
      </w:r>
      <w:proofErr w:type="spellEnd"/>
      <w:r w:rsidR="001276A9">
        <w:t xml:space="preserve"> EF</w:t>
      </w:r>
      <w:r>
        <w:t>/</w:t>
      </w:r>
      <w:proofErr w:type="spellStart"/>
      <w:r>
        <w:t>Gitia</w:t>
      </w:r>
      <w:proofErr w:type="spellEnd"/>
      <w:r>
        <w:t xml:space="preserve"> AB</w:t>
      </w:r>
      <w:r w:rsidR="00D53FAD">
        <w:tab/>
      </w:r>
      <w:r w:rsidR="00D53FAD">
        <w:tab/>
      </w:r>
      <w:r w:rsidR="00D53FAD">
        <w:tab/>
      </w:r>
      <w:r w:rsidR="00335A85">
        <w:tab/>
      </w:r>
      <w:r w:rsidR="00D53FAD">
        <w:t>Södertälje</w:t>
      </w:r>
    </w:p>
    <w:p w14:paraId="4056CAF7" w14:textId="6178541E" w:rsidR="0026732A" w:rsidRPr="00D1017B" w:rsidRDefault="001276A9" w:rsidP="0026732A">
      <w:pPr>
        <w:pStyle w:val="Rubrik1"/>
        <w:rPr>
          <w:lang w:val="en-US"/>
        </w:rPr>
      </w:pPr>
      <w:r w:rsidRPr="00D1017B">
        <w:rPr>
          <w:lang w:val="en-US"/>
        </w:rPr>
        <w:t>A</w:t>
      </w:r>
      <w:r w:rsidR="006F4A49" w:rsidRPr="00D1017B">
        <w:rPr>
          <w:lang w:val="en-US"/>
        </w:rPr>
        <w:t>ssignments</w:t>
      </w:r>
    </w:p>
    <w:p w14:paraId="672EC173" w14:textId="153E4461" w:rsidR="00CC2C3D" w:rsidRPr="00D1017B" w:rsidRDefault="00AF7874" w:rsidP="00F83A48">
      <w:pPr>
        <w:pStyle w:val="Rubrik2"/>
        <w:rPr>
          <w:lang w:val="en-US"/>
        </w:rPr>
      </w:pPr>
      <w:r>
        <w:rPr>
          <w:noProof/>
        </w:rPr>
        <w:drawing>
          <wp:anchor distT="0" distB="0" distL="114300" distR="114300" simplePos="0" relativeHeight="251685888" behindDoc="0" locked="0" layoutInCell="1" allowOverlap="1" wp14:anchorId="2A84D831" wp14:editId="037A8CB3">
            <wp:simplePos x="0" y="0"/>
            <wp:positionH relativeFrom="column">
              <wp:posOffset>5822315</wp:posOffset>
            </wp:positionH>
            <wp:positionV relativeFrom="paragraph">
              <wp:posOffset>50165</wp:posOffset>
            </wp:positionV>
            <wp:extent cx="508000" cy="508000"/>
            <wp:effectExtent l="0" t="0" r="0" b="0"/>
            <wp:wrapSquare wrapText="bothSides"/>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v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margin">
              <wp14:pctWidth>0</wp14:pctWidth>
            </wp14:sizeRelH>
            <wp14:sizeRelV relativeFrom="margin">
              <wp14:pctHeight>0</wp14:pctHeight>
            </wp14:sizeRelV>
          </wp:anchor>
        </w:drawing>
      </w:r>
      <w:r w:rsidR="00C719A6">
        <w:rPr>
          <w:lang w:val="en-US"/>
        </w:rPr>
        <w:t xml:space="preserve">Software Engineer/DevOps Engineer - </w:t>
      </w:r>
      <w:r w:rsidR="005100A9" w:rsidRPr="005100A9">
        <w:rPr>
          <w:lang w:val="en-US"/>
        </w:rPr>
        <w:t>The Gothenburg Region (GR)</w:t>
      </w:r>
    </w:p>
    <w:p w14:paraId="07C03E02" w14:textId="7B822D9B" w:rsidR="00CC2C3D" w:rsidRPr="00D1017B" w:rsidRDefault="00F83A48" w:rsidP="00CC2C3D">
      <w:pPr>
        <w:pStyle w:val="Underrubrik"/>
        <w:rPr>
          <w:lang w:val="en-US"/>
        </w:rPr>
      </w:pPr>
      <w:r w:rsidRPr="00D1017B">
        <w:rPr>
          <w:lang w:val="en-US"/>
        </w:rPr>
        <w:t>2018/03</w:t>
      </w:r>
      <w:r w:rsidR="00CC2C3D" w:rsidRPr="00D1017B">
        <w:rPr>
          <w:lang w:val="en-US"/>
        </w:rPr>
        <w:t xml:space="preserve">, </w:t>
      </w:r>
      <w:r w:rsidRPr="00D1017B">
        <w:rPr>
          <w:rStyle w:val="StarktcitatChar"/>
          <w:lang w:val="en-US"/>
        </w:rPr>
        <w:t>Hired</w:t>
      </w:r>
      <w:r w:rsidR="00CC2C3D" w:rsidRPr="00D1017B">
        <w:rPr>
          <w:b/>
          <w:lang w:val="en-US"/>
        </w:rPr>
        <w:t xml:space="preserve"> | </w:t>
      </w:r>
      <w:proofErr w:type="spellStart"/>
      <w:r w:rsidR="00CC2C3D" w:rsidRPr="00D1017B">
        <w:rPr>
          <w:b/>
          <w:lang w:val="en-US"/>
        </w:rPr>
        <w:t>Göteborg</w:t>
      </w:r>
      <w:proofErr w:type="spellEnd"/>
    </w:p>
    <w:p w14:paraId="75179569" w14:textId="5AD5E679" w:rsidR="00CC2C3D" w:rsidRPr="00B908B9" w:rsidRDefault="00A4354E" w:rsidP="00CC2C3D">
      <w:pPr>
        <w:rPr>
          <w:lang w:val="en-US"/>
        </w:rPr>
      </w:pPr>
      <w:r>
        <w:rPr>
          <w:lang w:val="en-US"/>
        </w:rPr>
        <w:t xml:space="preserve">Focus on </w:t>
      </w:r>
      <w:r w:rsidR="00516228" w:rsidRPr="00D1017B">
        <w:rPr>
          <w:lang w:val="en-US"/>
        </w:rPr>
        <w:t>Drupal</w:t>
      </w:r>
      <w:r>
        <w:rPr>
          <w:lang w:val="en-US"/>
        </w:rPr>
        <w:t>, but</w:t>
      </w:r>
      <w:r w:rsidR="00D43D22">
        <w:rPr>
          <w:lang w:val="en-US"/>
        </w:rPr>
        <w:t xml:space="preserve"> </w:t>
      </w:r>
      <w:r>
        <w:rPr>
          <w:lang w:val="en-US"/>
        </w:rPr>
        <w:t xml:space="preserve">also </w:t>
      </w:r>
      <w:r w:rsidR="00D43D22">
        <w:rPr>
          <w:lang w:val="en-US"/>
        </w:rPr>
        <w:t>some Go. &amp; NET cor</w:t>
      </w:r>
      <w:r>
        <w:rPr>
          <w:lang w:val="en-US"/>
        </w:rPr>
        <w:t>e development</w:t>
      </w:r>
      <w:r w:rsidR="00D43D22">
        <w:rPr>
          <w:lang w:val="en-US"/>
        </w:rPr>
        <w:t>,</w:t>
      </w:r>
      <w:r w:rsidR="00516228" w:rsidRPr="00D1017B">
        <w:rPr>
          <w:lang w:val="en-US"/>
        </w:rPr>
        <w:t xml:space="preserve"> Working </w:t>
      </w:r>
      <w:r w:rsidR="00D43D22">
        <w:rPr>
          <w:lang w:val="en-US"/>
        </w:rPr>
        <w:t xml:space="preserve">with lots of inhouse projects and </w:t>
      </w:r>
      <w:r w:rsidR="00516228" w:rsidRPr="00D1017B">
        <w:rPr>
          <w:lang w:val="en-US"/>
        </w:rPr>
        <w:t>closely with</w:t>
      </w:r>
      <w:r w:rsidR="00DE4416" w:rsidRPr="00D1017B">
        <w:rPr>
          <w:lang w:val="en-US"/>
        </w:rPr>
        <w:t xml:space="preserve"> </w:t>
      </w:r>
      <w:r w:rsidR="006E3D03">
        <w:rPr>
          <w:lang w:val="en-US"/>
        </w:rPr>
        <w:t xml:space="preserve">traditional </w:t>
      </w:r>
      <w:r w:rsidR="00DE4416" w:rsidRPr="00D1017B">
        <w:rPr>
          <w:lang w:val="en-US"/>
        </w:rPr>
        <w:t>project managers.</w:t>
      </w:r>
      <w:r w:rsidR="00D43D22">
        <w:rPr>
          <w:lang w:val="en-US"/>
        </w:rPr>
        <w:t xml:space="preserve"> </w:t>
      </w:r>
      <w:r w:rsidR="00DE4416" w:rsidRPr="00B908B9">
        <w:rPr>
          <w:lang w:val="en-US"/>
        </w:rPr>
        <w:t xml:space="preserve">Implementing </w:t>
      </w:r>
      <w:r w:rsidR="00D43D22">
        <w:rPr>
          <w:lang w:val="en-US"/>
        </w:rPr>
        <w:t xml:space="preserve">Kanban, </w:t>
      </w:r>
      <w:r w:rsidR="00DE4416" w:rsidRPr="00B908B9">
        <w:rPr>
          <w:lang w:val="en-US"/>
        </w:rPr>
        <w:t>agile</w:t>
      </w:r>
      <w:r w:rsidR="00516228" w:rsidRPr="00B908B9">
        <w:rPr>
          <w:lang w:val="en-US"/>
        </w:rPr>
        <w:t xml:space="preserve"> methodology</w:t>
      </w:r>
      <w:r w:rsidR="00D43D22">
        <w:rPr>
          <w:lang w:val="en-US"/>
        </w:rPr>
        <w:t>,</w:t>
      </w:r>
      <w:r w:rsidR="00B908B9" w:rsidRPr="00B908B9">
        <w:rPr>
          <w:lang w:val="en-US"/>
        </w:rPr>
        <w:t xml:space="preserve"> development operations in both Azure and GitLab</w:t>
      </w:r>
      <w:r w:rsidR="00516228" w:rsidRPr="00B908B9">
        <w:rPr>
          <w:lang w:val="en-US"/>
        </w:rPr>
        <w:t>.</w:t>
      </w:r>
    </w:p>
    <w:p w14:paraId="4E9A78B0" w14:textId="7C4AB0A9" w:rsidR="00B34825" w:rsidRDefault="00B34825" w:rsidP="00B34825">
      <w:pPr>
        <w:pStyle w:val="Liststycke"/>
        <w:ind w:left="285" w:hanging="285"/>
      </w:pPr>
      <w:r>
        <w:t xml:space="preserve">.NET &amp; .NET </w:t>
      </w:r>
      <w:proofErr w:type="spellStart"/>
      <w:r>
        <w:t>Core</w:t>
      </w:r>
      <w:proofErr w:type="spellEnd"/>
    </w:p>
    <w:p w14:paraId="39DFFDD3" w14:textId="52317676" w:rsidR="00516228" w:rsidRDefault="00516228" w:rsidP="00A4354E">
      <w:pPr>
        <w:pStyle w:val="Liststycke"/>
        <w:ind w:left="285" w:hanging="285"/>
      </w:pPr>
      <w:proofErr w:type="spellStart"/>
      <w:r>
        <w:lastRenderedPageBreak/>
        <w:t>Drupal</w:t>
      </w:r>
      <w:proofErr w:type="spellEnd"/>
      <w:r w:rsidR="00A4354E">
        <w:t>/</w:t>
      </w:r>
      <w:proofErr w:type="spellStart"/>
      <w:r w:rsidR="00A4354E">
        <w:t>WordPress</w:t>
      </w:r>
      <w:proofErr w:type="spellEnd"/>
    </w:p>
    <w:p w14:paraId="1D5DE30B" w14:textId="1AD5F025" w:rsidR="002F05D3" w:rsidRDefault="002F05D3" w:rsidP="00CC2C3D">
      <w:pPr>
        <w:pStyle w:val="Liststycke"/>
        <w:ind w:left="285" w:hanging="285"/>
      </w:pPr>
      <w:proofErr w:type="spellStart"/>
      <w:r>
        <w:t>Golang</w:t>
      </w:r>
      <w:proofErr w:type="spellEnd"/>
    </w:p>
    <w:p w14:paraId="2833A022" w14:textId="6EB5AD58" w:rsidR="00516228" w:rsidRDefault="00A4354E" w:rsidP="00CC2C3D">
      <w:pPr>
        <w:pStyle w:val="Liststycke"/>
        <w:ind w:left="285" w:hanging="285"/>
      </w:pPr>
      <w:r>
        <w:t xml:space="preserve">HTML &amp; </w:t>
      </w:r>
      <w:r w:rsidR="00516228">
        <w:t>CSS</w:t>
      </w:r>
      <w:r>
        <w:t xml:space="preserve">, Less, </w:t>
      </w:r>
      <w:proofErr w:type="spellStart"/>
      <w:r>
        <w:t>Sass</w:t>
      </w:r>
      <w:proofErr w:type="spellEnd"/>
    </w:p>
    <w:p w14:paraId="78E37C8F" w14:textId="4A7F3D46" w:rsidR="00516228" w:rsidRPr="00A4354E" w:rsidRDefault="00516228" w:rsidP="00CC2C3D">
      <w:pPr>
        <w:pStyle w:val="Liststycke"/>
        <w:ind w:left="285" w:hanging="285"/>
        <w:rPr>
          <w:lang w:val="en-US"/>
        </w:rPr>
      </w:pPr>
      <w:r w:rsidRPr="00A4354E">
        <w:rPr>
          <w:lang w:val="en-US"/>
        </w:rPr>
        <w:t>Integration</w:t>
      </w:r>
      <w:r w:rsidR="00D43D22" w:rsidRPr="00A4354E">
        <w:rPr>
          <w:lang w:val="en-US"/>
        </w:rPr>
        <w:t>/Automatization</w:t>
      </w:r>
      <w:r w:rsidR="00A4354E" w:rsidRPr="00A4354E">
        <w:rPr>
          <w:lang w:val="en-US"/>
        </w:rPr>
        <w:t xml:space="preserve"> with Microsoft Flow</w:t>
      </w:r>
    </w:p>
    <w:p w14:paraId="3A034795" w14:textId="0DE00280" w:rsidR="00CC2C3D" w:rsidRDefault="00CC2C3D" w:rsidP="00CC2C3D">
      <w:pPr>
        <w:pStyle w:val="Liststycke"/>
        <w:ind w:left="285" w:hanging="285"/>
      </w:pPr>
      <w:proofErr w:type="spellStart"/>
      <w:r>
        <w:t>Trello</w:t>
      </w:r>
      <w:proofErr w:type="spellEnd"/>
    </w:p>
    <w:p w14:paraId="65CCA677" w14:textId="0FE95EFF" w:rsidR="00B615A2" w:rsidRDefault="00B615A2" w:rsidP="00CC2C3D">
      <w:pPr>
        <w:pStyle w:val="Liststycke"/>
        <w:ind w:left="285" w:hanging="285"/>
      </w:pPr>
      <w:proofErr w:type="spellStart"/>
      <w:r>
        <w:t>Azure</w:t>
      </w:r>
      <w:proofErr w:type="spellEnd"/>
    </w:p>
    <w:p w14:paraId="33989E3A" w14:textId="31BB95DC" w:rsidR="00B615A2" w:rsidRDefault="00B615A2" w:rsidP="00D43D22">
      <w:pPr>
        <w:pStyle w:val="Liststycke"/>
        <w:ind w:left="285" w:hanging="285"/>
      </w:pPr>
      <w:proofErr w:type="spellStart"/>
      <w:r>
        <w:t>GitLab</w:t>
      </w:r>
      <w:proofErr w:type="spellEnd"/>
    </w:p>
    <w:p w14:paraId="121A4A26" w14:textId="570515C9" w:rsidR="00B908B9" w:rsidRDefault="00B908B9" w:rsidP="00CC2C3D">
      <w:pPr>
        <w:pStyle w:val="Liststycke"/>
        <w:ind w:left="285" w:hanging="285"/>
      </w:pPr>
      <w:proofErr w:type="spellStart"/>
      <w:r>
        <w:t>Nginx</w:t>
      </w:r>
      <w:proofErr w:type="spellEnd"/>
      <w:r w:rsidR="001623D1">
        <w:t xml:space="preserve"> &amp;</w:t>
      </w:r>
      <w:r w:rsidR="00C90FE5">
        <w:t xml:space="preserve"> IIS</w:t>
      </w:r>
    </w:p>
    <w:p w14:paraId="417C700F" w14:textId="0851C304" w:rsidR="00B908B9" w:rsidRDefault="00B908B9" w:rsidP="00CC2C3D">
      <w:pPr>
        <w:pStyle w:val="Liststycke"/>
        <w:ind w:left="285" w:hanging="285"/>
      </w:pPr>
      <w:proofErr w:type="spellStart"/>
      <w:r>
        <w:t>Docker</w:t>
      </w:r>
      <w:proofErr w:type="spellEnd"/>
    </w:p>
    <w:p w14:paraId="43B31DA3" w14:textId="5BD015B1" w:rsidR="00A4354E" w:rsidRDefault="00A4354E" w:rsidP="00A4354E">
      <w:pPr>
        <w:pStyle w:val="Liststycke"/>
        <w:ind w:left="285" w:hanging="285"/>
      </w:pPr>
      <w:r>
        <w:t>Linux &amp; Windows Server</w:t>
      </w:r>
    </w:p>
    <w:p w14:paraId="64668750" w14:textId="61125B8B" w:rsidR="00CC2C3D" w:rsidRDefault="00CC2C3D" w:rsidP="00516228">
      <w:pPr>
        <w:pBdr>
          <w:bottom w:val="single" w:sz="6" w:space="1" w:color="auto"/>
        </w:pBdr>
      </w:pPr>
    </w:p>
    <w:p w14:paraId="3A57B8FD" w14:textId="0B291644" w:rsidR="00E97F24" w:rsidRPr="00D1017B" w:rsidRDefault="00935ED4" w:rsidP="00E97F24">
      <w:pPr>
        <w:pStyle w:val="Rubrik2"/>
        <w:rPr>
          <w:lang w:val="en-US"/>
        </w:rPr>
      </w:pPr>
      <w:r>
        <w:rPr>
          <w:noProof/>
          <w:lang w:eastAsia="sv-SE"/>
        </w:rPr>
        <w:drawing>
          <wp:anchor distT="0" distB="0" distL="114300" distR="114300" simplePos="0" relativeHeight="251663360" behindDoc="0" locked="0" layoutInCell="1" allowOverlap="1" wp14:anchorId="097CBD7A" wp14:editId="545B7826">
            <wp:simplePos x="0" y="0"/>
            <wp:positionH relativeFrom="column">
              <wp:posOffset>5720715</wp:posOffset>
            </wp:positionH>
            <wp:positionV relativeFrom="paragraph">
              <wp:posOffset>38735</wp:posOffset>
            </wp:positionV>
            <wp:extent cx="631190" cy="533400"/>
            <wp:effectExtent l="0" t="0" r="3810" b="0"/>
            <wp:wrapSquare wrapText="bothSides"/>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rdbruksverket_RG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1190" cy="533400"/>
                    </a:xfrm>
                    <a:prstGeom prst="rect">
                      <a:avLst/>
                    </a:prstGeom>
                  </pic:spPr>
                </pic:pic>
              </a:graphicData>
            </a:graphic>
            <wp14:sizeRelH relativeFrom="margin">
              <wp14:pctWidth>0</wp14:pctWidth>
            </wp14:sizeRelH>
            <wp14:sizeRelV relativeFrom="margin">
              <wp14:pctHeight>0</wp14:pctHeight>
            </wp14:sizeRelV>
          </wp:anchor>
        </w:drawing>
      </w:r>
      <w:r w:rsidR="00E97F24" w:rsidRPr="00D1017B">
        <w:rPr>
          <w:lang w:val="en-US"/>
        </w:rPr>
        <w:t>S</w:t>
      </w:r>
      <w:r w:rsidR="00C719A6">
        <w:rPr>
          <w:lang w:val="en-US"/>
        </w:rPr>
        <w:t>oftware Engineer</w:t>
      </w:r>
      <w:r w:rsidR="007F4CAC" w:rsidRPr="00D1017B">
        <w:rPr>
          <w:lang w:val="en-US"/>
        </w:rPr>
        <w:t xml:space="preserve"> at Swedish Board of Agriculture (</w:t>
      </w:r>
      <w:proofErr w:type="spellStart"/>
      <w:r w:rsidR="00E97F24" w:rsidRPr="00D1017B">
        <w:rPr>
          <w:lang w:val="en-US"/>
        </w:rPr>
        <w:t>Jordbruksverket</w:t>
      </w:r>
      <w:proofErr w:type="spellEnd"/>
      <w:r w:rsidR="007F4CAC" w:rsidRPr="00D1017B">
        <w:rPr>
          <w:lang w:val="en-US"/>
        </w:rPr>
        <w:t>)</w:t>
      </w:r>
      <w:r w:rsidR="00DC3E90" w:rsidRPr="00D1017B">
        <w:rPr>
          <w:noProof/>
          <w:lang w:val="en-US"/>
        </w:rPr>
        <w:t xml:space="preserve"> </w:t>
      </w:r>
    </w:p>
    <w:p w14:paraId="52608233" w14:textId="104C410E" w:rsidR="00E97F24" w:rsidRPr="00D1017B" w:rsidRDefault="00F11E50" w:rsidP="00CE5234">
      <w:pPr>
        <w:pStyle w:val="Underrubrik"/>
        <w:rPr>
          <w:lang w:val="en-US"/>
        </w:rPr>
      </w:pPr>
      <w:r w:rsidRPr="00D1017B">
        <w:rPr>
          <w:lang w:val="en-US"/>
        </w:rPr>
        <w:t>2017/02 – 2017/08</w:t>
      </w:r>
      <w:r w:rsidR="00990884" w:rsidRPr="00D1017B">
        <w:rPr>
          <w:lang w:val="en-US"/>
        </w:rPr>
        <w:t xml:space="preserve">, </w:t>
      </w:r>
      <w:r w:rsidR="003566A1" w:rsidRPr="00D1017B">
        <w:rPr>
          <w:rStyle w:val="StarktcitatChar"/>
          <w:lang w:val="en-US"/>
        </w:rPr>
        <w:t>Consulting</w:t>
      </w:r>
      <w:r w:rsidR="003566A1" w:rsidRPr="00D1017B">
        <w:rPr>
          <w:b/>
          <w:lang w:val="en-US"/>
        </w:rPr>
        <w:t xml:space="preserve"> via C</w:t>
      </w:r>
      <w:r w:rsidR="00FC0E12" w:rsidRPr="00D1017B">
        <w:rPr>
          <w:b/>
          <w:lang w:val="en-US"/>
        </w:rPr>
        <w:t>astra/</w:t>
      </w:r>
      <w:proofErr w:type="spellStart"/>
      <w:r w:rsidR="00FC0E12" w:rsidRPr="00D1017B">
        <w:rPr>
          <w:b/>
          <w:lang w:val="en-US"/>
        </w:rPr>
        <w:t>C</w:t>
      </w:r>
      <w:r w:rsidR="003566A1" w:rsidRPr="00D1017B">
        <w:rPr>
          <w:b/>
          <w:lang w:val="en-US"/>
        </w:rPr>
        <w:t>onsid</w:t>
      </w:r>
      <w:proofErr w:type="spellEnd"/>
      <w:r w:rsidR="00E47705" w:rsidRPr="00D1017B">
        <w:rPr>
          <w:b/>
          <w:lang w:val="en-US"/>
        </w:rPr>
        <w:t xml:space="preserve"> |</w:t>
      </w:r>
      <w:r w:rsidR="002D1DDE" w:rsidRPr="00D1017B">
        <w:rPr>
          <w:b/>
          <w:lang w:val="en-US"/>
        </w:rPr>
        <w:t xml:space="preserve"> Jönköping</w:t>
      </w:r>
    </w:p>
    <w:p w14:paraId="5B6FB285" w14:textId="541D212C" w:rsidR="00E97F24" w:rsidRPr="00D1017B" w:rsidRDefault="00E90C2E" w:rsidP="00E97F24">
      <w:pPr>
        <w:rPr>
          <w:lang w:val="en-US"/>
        </w:rPr>
      </w:pPr>
      <w:r w:rsidRPr="00D1017B">
        <w:rPr>
          <w:lang w:val="en-US"/>
        </w:rPr>
        <w:t xml:space="preserve">Implementation of new features, development of existing POF systems / subsystems in operation and </w:t>
      </w:r>
      <w:r w:rsidR="00662B05" w:rsidRPr="00D1017B">
        <w:rPr>
          <w:lang w:val="en-US"/>
        </w:rPr>
        <w:br/>
      </w:r>
      <w:r w:rsidRPr="00D1017B">
        <w:rPr>
          <w:lang w:val="en-US"/>
        </w:rPr>
        <w:t>integration with oth</w:t>
      </w:r>
      <w:r w:rsidR="007A4FBB" w:rsidRPr="00D1017B">
        <w:rPr>
          <w:lang w:val="en-US"/>
        </w:rPr>
        <w:t xml:space="preserve">er internal systems used by </w:t>
      </w:r>
      <w:r w:rsidRPr="00D1017B">
        <w:rPr>
          <w:lang w:val="en-US"/>
        </w:rPr>
        <w:t xml:space="preserve">Swedish Board of Agriculture. Worked closely with </w:t>
      </w:r>
      <w:r w:rsidR="00AF7874" w:rsidRPr="00D1017B">
        <w:rPr>
          <w:lang w:val="en-US"/>
        </w:rPr>
        <w:br/>
      </w:r>
      <w:r w:rsidRPr="00D1017B">
        <w:rPr>
          <w:lang w:val="en-US"/>
        </w:rPr>
        <w:t>System Administrators and a team of developers and testers.</w:t>
      </w:r>
    </w:p>
    <w:p w14:paraId="672089E8" w14:textId="4BDF3253" w:rsidR="00E97F24" w:rsidRDefault="00E97F24" w:rsidP="00E97F24">
      <w:pPr>
        <w:pStyle w:val="Liststycke"/>
        <w:ind w:left="285" w:hanging="285"/>
      </w:pPr>
      <w:r>
        <w:t>Java 7</w:t>
      </w:r>
    </w:p>
    <w:p w14:paraId="66577134" w14:textId="33EA82BA" w:rsidR="00E97F24" w:rsidRDefault="00E97F24" w:rsidP="00E97F24">
      <w:pPr>
        <w:pStyle w:val="Liststycke"/>
        <w:ind w:left="285" w:hanging="285"/>
      </w:pPr>
      <w:r>
        <w:t>EAP</w:t>
      </w:r>
    </w:p>
    <w:p w14:paraId="439ED59F" w14:textId="672AB931" w:rsidR="00E97F24" w:rsidRDefault="00E97F24" w:rsidP="00E97F24">
      <w:pPr>
        <w:pStyle w:val="Liststycke"/>
        <w:ind w:left="285" w:hanging="285"/>
      </w:pPr>
      <w:proofErr w:type="spellStart"/>
      <w:r>
        <w:t>Jboss</w:t>
      </w:r>
      <w:proofErr w:type="spellEnd"/>
      <w:r>
        <w:t xml:space="preserve"> </w:t>
      </w:r>
      <w:proofErr w:type="spellStart"/>
      <w:r>
        <w:t>Developer</w:t>
      </w:r>
      <w:proofErr w:type="spellEnd"/>
      <w:r>
        <w:t xml:space="preserve"> Studio</w:t>
      </w:r>
    </w:p>
    <w:p w14:paraId="3F7606A9" w14:textId="3927662D" w:rsidR="00E97F24" w:rsidRDefault="00DD0C64" w:rsidP="00E97F24">
      <w:pPr>
        <w:pStyle w:val="Liststycke"/>
        <w:ind w:left="285" w:hanging="285"/>
      </w:pPr>
      <w:proofErr w:type="spellStart"/>
      <w:r>
        <w:t>Eclipse</w:t>
      </w:r>
      <w:proofErr w:type="spellEnd"/>
    </w:p>
    <w:p w14:paraId="2DEA4954" w14:textId="494F5335" w:rsidR="00E97F24" w:rsidRDefault="00E97F24" w:rsidP="00E97F24">
      <w:pPr>
        <w:pStyle w:val="Liststycke"/>
        <w:ind w:left="285" w:hanging="285"/>
      </w:pPr>
      <w:proofErr w:type="spellStart"/>
      <w:r>
        <w:t>Mockito</w:t>
      </w:r>
      <w:proofErr w:type="spellEnd"/>
    </w:p>
    <w:p w14:paraId="100BDD61" w14:textId="11EAF94C" w:rsidR="00E97F24" w:rsidRDefault="00E97F24" w:rsidP="00E97F24">
      <w:pPr>
        <w:pStyle w:val="Liststycke"/>
        <w:ind w:left="285" w:hanging="285"/>
      </w:pPr>
      <w:proofErr w:type="spellStart"/>
      <w:r>
        <w:t>PostgreSQL</w:t>
      </w:r>
      <w:proofErr w:type="spellEnd"/>
    </w:p>
    <w:p w14:paraId="32389F1E" w14:textId="27680850" w:rsidR="00E97F24" w:rsidRDefault="00E97F24" w:rsidP="00E97F24">
      <w:pPr>
        <w:pStyle w:val="Liststycke"/>
        <w:ind w:left="285" w:hanging="285"/>
      </w:pPr>
      <w:proofErr w:type="spellStart"/>
      <w:r>
        <w:t>Hibernate</w:t>
      </w:r>
      <w:proofErr w:type="spellEnd"/>
    </w:p>
    <w:p w14:paraId="413D0350" w14:textId="135E627B" w:rsidR="00E97F24" w:rsidRDefault="00E97F24" w:rsidP="00E97F24">
      <w:pPr>
        <w:pStyle w:val="Liststycke"/>
        <w:ind w:left="285" w:hanging="285"/>
      </w:pPr>
      <w:proofErr w:type="spellStart"/>
      <w:r>
        <w:t>Jira</w:t>
      </w:r>
      <w:proofErr w:type="spellEnd"/>
    </w:p>
    <w:p w14:paraId="5CB4DD7E" w14:textId="68800B63" w:rsidR="00E97F24" w:rsidRDefault="00E97F24" w:rsidP="00E97F24">
      <w:pPr>
        <w:pStyle w:val="Liststycke"/>
        <w:ind w:left="285" w:hanging="285"/>
      </w:pPr>
      <w:r>
        <w:t>HTML, CSS, JavaScript (</w:t>
      </w:r>
      <w:proofErr w:type="spellStart"/>
      <w:r>
        <w:t>Angular</w:t>
      </w:r>
      <w:proofErr w:type="spellEnd"/>
      <w:r w:rsidR="00B85838">
        <w:t xml:space="preserve"> 1</w:t>
      </w:r>
      <w:r>
        <w:t>)</w:t>
      </w:r>
    </w:p>
    <w:p w14:paraId="21A204EA" w14:textId="17A69157" w:rsidR="00E97F24" w:rsidRDefault="00E97F24" w:rsidP="00E97F24">
      <w:pPr>
        <w:pStyle w:val="Liststycke"/>
        <w:ind w:left="285" w:hanging="285"/>
      </w:pPr>
      <w:r>
        <w:t>TDD</w:t>
      </w:r>
    </w:p>
    <w:p w14:paraId="5FA34C30" w14:textId="32FE8F3D" w:rsidR="00E97F24" w:rsidRDefault="00E97F24" w:rsidP="00E97F24">
      <w:pPr>
        <w:pStyle w:val="Liststycke"/>
        <w:ind w:left="285" w:hanging="285"/>
      </w:pPr>
      <w:r>
        <w:t>DDD</w:t>
      </w:r>
    </w:p>
    <w:p w14:paraId="16AEBCB5" w14:textId="1A1B6870" w:rsidR="00E97F24" w:rsidRDefault="00E97F24" w:rsidP="00E97F24">
      <w:pPr>
        <w:pStyle w:val="Liststycke"/>
        <w:ind w:left="285" w:hanging="285"/>
      </w:pPr>
      <w:r>
        <w:t>Jenkins</w:t>
      </w:r>
    </w:p>
    <w:p w14:paraId="1A8D593D" w14:textId="5F19396D" w:rsidR="00DC3E90" w:rsidRDefault="00E97F24" w:rsidP="00DC3E90">
      <w:pPr>
        <w:pStyle w:val="Liststycke"/>
        <w:pBdr>
          <w:bottom w:val="single" w:sz="6" w:space="1" w:color="auto"/>
        </w:pBdr>
        <w:ind w:left="285" w:hanging="285"/>
      </w:pPr>
      <w:r>
        <w:t>Active Directory</w:t>
      </w:r>
    </w:p>
    <w:p w14:paraId="65BCECC0" w14:textId="5D74B34E" w:rsidR="00D43D22" w:rsidRDefault="00D43D22" w:rsidP="00DC3E90">
      <w:pPr>
        <w:pStyle w:val="Liststycke"/>
        <w:pBdr>
          <w:bottom w:val="single" w:sz="6" w:space="1" w:color="auto"/>
        </w:pBdr>
        <w:ind w:left="285" w:hanging="285"/>
      </w:pPr>
      <w:proofErr w:type="spellStart"/>
      <w:r>
        <w:t>React</w:t>
      </w:r>
      <w:proofErr w:type="spellEnd"/>
    </w:p>
    <w:p w14:paraId="79058E97" w14:textId="77777777" w:rsidR="00DC3E90" w:rsidRDefault="00DC3E90" w:rsidP="00DC3E90">
      <w:pPr>
        <w:pBdr>
          <w:bottom w:val="single" w:sz="6" w:space="1" w:color="auto"/>
        </w:pBdr>
      </w:pPr>
    </w:p>
    <w:p w14:paraId="5CB53155" w14:textId="298C6512" w:rsidR="003947D8" w:rsidRPr="00C719A6" w:rsidRDefault="00AF7874" w:rsidP="003947D8">
      <w:pPr>
        <w:pStyle w:val="Rubrik2"/>
        <w:rPr>
          <w:lang w:val="en-US"/>
        </w:rPr>
      </w:pPr>
      <w:r>
        <w:rPr>
          <w:noProof/>
          <w:lang w:eastAsia="sv-SE"/>
        </w:rPr>
        <w:drawing>
          <wp:anchor distT="0" distB="0" distL="114300" distR="114300" simplePos="0" relativeHeight="251659264" behindDoc="0" locked="0" layoutInCell="1" allowOverlap="1" wp14:anchorId="0591D268" wp14:editId="51634BA5">
            <wp:simplePos x="0" y="0"/>
            <wp:positionH relativeFrom="column">
              <wp:posOffset>5643390</wp:posOffset>
            </wp:positionH>
            <wp:positionV relativeFrom="paragraph">
              <wp:posOffset>45085</wp:posOffset>
            </wp:positionV>
            <wp:extent cx="781200" cy="367200"/>
            <wp:effectExtent l="0" t="0" r="0" b="1270"/>
            <wp:wrapSquare wrapText="bothSides"/>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sity-logga.jpg"/>
                    <pic:cNvPicPr/>
                  </pic:nvPicPr>
                  <pic:blipFill rotWithShape="1">
                    <a:blip r:embed="rId12" cstate="print">
                      <a:extLst>
                        <a:ext uri="{28A0092B-C50C-407E-A947-70E740481C1C}">
                          <a14:useLocalDpi xmlns:a14="http://schemas.microsoft.com/office/drawing/2010/main" val="0"/>
                        </a:ext>
                      </a:extLst>
                    </a:blip>
                    <a:srcRect b="27839"/>
                    <a:stretch/>
                  </pic:blipFill>
                  <pic:spPr bwMode="auto">
                    <a:xfrm>
                      <a:off x="0" y="0"/>
                      <a:ext cx="781200" cy="36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19A6" w:rsidRPr="00C719A6">
        <w:rPr>
          <w:lang w:val="en-US"/>
        </w:rPr>
        <w:t>Front-end</w:t>
      </w:r>
      <w:r w:rsidR="0092287D" w:rsidRPr="00C719A6">
        <w:rPr>
          <w:lang w:val="en-US"/>
        </w:rPr>
        <w:t xml:space="preserve"> developer at SCA</w:t>
      </w:r>
      <w:r w:rsidR="008C6FF2" w:rsidRPr="00C719A6">
        <w:rPr>
          <w:lang w:val="en-US"/>
        </w:rPr>
        <w:t>/</w:t>
      </w:r>
      <w:proofErr w:type="spellStart"/>
      <w:r w:rsidR="008C6FF2" w:rsidRPr="00C719A6">
        <w:rPr>
          <w:lang w:val="en-US"/>
        </w:rPr>
        <w:t>Essity</w:t>
      </w:r>
      <w:proofErr w:type="spellEnd"/>
    </w:p>
    <w:p w14:paraId="2E326E49" w14:textId="7F5DBEB0" w:rsidR="003947D8" w:rsidRPr="00C24727" w:rsidRDefault="003947D8" w:rsidP="00CE5234">
      <w:pPr>
        <w:pStyle w:val="Underrubrik"/>
        <w:rPr>
          <w:lang w:val="en-US"/>
        </w:rPr>
      </w:pPr>
      <w:r w:rsidRPr="00C24727">
        <w:rPr>
          <w:lang w:val="en-US"/>
        </w:rPr>
        <w:t xml:space="preserve">2016/11 – </w:t>
      </w:r>
      <w:r w:rsidR="004B23CE" w:rsidRPr="00C24727">
        <w:rPr>
          <w:lang w:val="en-US"/>
        </w:rPr>
        <w:t>2017</w:t>
      </w:r>
      <w:r w:rsidR="00534F6B" w:rsidRPr="00C24727">
        <w:rPr>
          <w:lang w:val="en-US"/>
        </w:rPr>
        <w:t>/0</w:t>
      </w:r>
      <w:r w:rsidR="00E97F24" w:rsidRPr="00C24727">
        <w:rPr>
          <w:lang w:val="en-US"/>
        </w:rPr>
        <w:t>2</w:t>
      </w:r>
      <w:r w:rsidR="00990884" w:rsidRPr="00C24727">
        <w:rPr>
          <w:lang w:val="en-US"/>
        </w:rPr>
        <w:t xml:space="preserve">, </w:t>
      </w:r>
      <w:r w:rsidR="00990884" w:rsidRPr="00C24727">
        <w:rPr>
          <w:rStyle w:val="StarktcitatChar"/>
          <w:lang w:val="en-US"/>
        </w:rPr>
        <w:t>Consulting</w:t>
      </w:r>
      <w:r w:rsidR="00990884" w:rsidRPr="00C24727">
        <w:rPr>
          <w:b/>
          <w:lang w:val="en-US"/>
        </w:rPr>
        <w:t xml:space="preserve"> via Castra</w:t>
      </w:r>
      <w:r w:rsidR="002D1DDE" w:rsidRPr="00C24727">
        <w:rPr>
          <w:b/>
          <w:lang w:val="en-US"/>
        </w:rPr>
        <w:t xml:space="preserve">, </w:t>
      </w:r>
      <w:proofErr w:type="spellStart"/>
      <w:r w:rsidR="002D1DDE" w:rsidRPr="00C24727">
        <w:rPr>
          <w:b/>
          <w:lang w:val="en-US"/>
        </w:rPr>
        <w:t>Göteborg</w:t>
      </w:r>
      <w:proofErr w:type="spellEnd"/>
    </w:p>
    <w:p w14:paraId="5FBDA947" w14:textId="36AD1B76" w:rsidR="003947D8" w:rsidRPr="00D1017B" w:rsidRDefault="00697193" w:rsidP="003947D8">
      <w:pPr>
        <w:rPr>
          <w:lang w:val="en-US"/>
        </w:rPr>
      </w:pPr>
      <w:r w:rsidRPr="00D1017B">
        <w:rPr>
          <w:lang w:val="en-US"/>
        </w:rPr>
        <w:t>.Net developer in a distributed scrum team working with the TENA extranet. Focus on front end development of a web application in ASP.NET MVC with SDL Web 8 (Content Management System) and little backend in C #.</w:t>
      </w:r>
    </w:p>
    <w:p w14:paraId="0A1402EE" w14:textId="6755258B" w:rsidR="00162490" w:rsidRDefault="00162490" w:rsidP="00162490">
      <w:pPr>
        <w:pStyle w:val="Liststycke"/>
        <w:ind w:left="285" w:hanging="285"/>
      </w:pPr>
      <w:r>
        <w:t>JavaScript (</w:t>
      </w:r>
      <w:proofErr w:type="spellStart"/>
      <w:r>
        <w:t>jQuery</w:t>
      </w:r>
      <w:proofErr w:type="spellEnd"/>
      <w:r>
        <w:t>), HTML, CSS</w:t>
      </w:r>
    </w:p>
    <w:p w14:paraId="3CC11AC9" w14:textId="351B993E" w:rsidR="00C40B8A" w:rsidRDefault="00F14114" w:rsidP="003947D8">
      <w:pPr>
        <w:pStyle w:val="Liststycke"/>
        <w:ind w:left="285" w:hanging="285"/>
      </w:pPr>
      <w:r>
        <w:t>CMS (</w:t>
      </w:r>
      <w:proofErr w:type="spellStart"/>
      <w:r w:rsidR="00C40B8A">
        <w:t>Tridion</w:t>
      </w:r>
      <w:proofErr w:type="spellEnd"/>
      <w:r>
        <w:t>)</w:t>
      </w:r>
    </w:p>
    <w:p w14:paraId="572D5EF2" w14:textId="75188AAD" w:rsidR="003947D8" w:rsidRDefault="00C40B8A" w:rsidP="003947D8">
      <w:pPr>
        <w:pStyle w:val="Liststycke"/>
        <w:ind w:left="285" w:hanging="285"/>
      </w:pPr>
      <w:r>
        <w:t>.NET</w:t>
      </w:r>
    </w:p>
    <w:p w14:paraId="02A04029" w14:textId="580B299E" w:rsidR="004B23CE" w:rsidRDefault="004B23CE" w:rsidP="003947D8">
      <w:pPr>
        <w:pStyle w:val="Liststycke"/>
        <w:ind w:left="285" w:hanging="285"/>
      </w:pPr>
      <w:proofErr w:type="spellStart"/>
      <w:r>
        <w:t>Entity</w:t>
      </w:r>
      <w:proofErr w:type="spellEnd"/>
      <w:r>
        <w:t xml:space="preserve"> </w:t>
      </w:r>
      <w:proofErr w:type="spellStart"/>
      <w:r>
        <w:t>Framework</w:t>
      </w:r>
      <w:proofErr w:type="spellEnd"/>
    </w:p>
    <w:p w14:paraId="58CA1AFE" w14:textId="45E37265" w:rsidR="003947D8" w:rsidRDefault="00C40B8A" w:rsidP="003947D8">
      <w:pPr>
        <w:pStyle w:val="Liststycke"/>
        <w:ind w:left="285" w:hanging="285"/>
      </w:pPr>
      <w:r>
        <w:lastRenderedPageBreak/>
        <w:t>C#</w:t>
      </w:r>
    </w:p>
    <w:p w14:paraId="5C7A61A8" w14:textId="601DB549" w:rsidR="003947D8" w:rsidRDefault="00C40B8A" w:rsidP="003947D8">
      <w:pPr>
        <w:pStyle w:val="Liststycke"/>
        <w:ind w:left="285" w:hanging="285"/>
      </w:pPr>
      <w:proofErr w:type="spellStart"/>
      <w:r>
        <w:t>Razor</w:t>
      </w:r>
      <w:proofErr w:type="spellEnd"/>
    </w:p>
    <w:p w14:paraId="2B5A4075" w14:textId="547BAE0D" w:rsidR="00276489" w:rsidRDefault="00C40B8A" w:rsidP="00276489">
      <w:pPr>
        <w:pStyle w:val="Liststycke"/>
        <w:ind w:left="285" w:hanging="285"/>
      </w:pPr>
      <w:r>
        <w:t>MSSQL</w:t>
      </w:r>
    </w:p>
    <w:p w14:paraId="32FC6B28" w14:textId="3A8CA049" w:rsidR="00DC3E90" w:rsidRDefault="00DC3E90" w:rsidP="00DC3E90">
      <w:pPr>
        <w:pBdr>
          <w:bottom w:val="single" w:sz="6" w:space="1" w:color="auto"/>
        </w:pBdr>
      </w:pPr>
    </w:p>
    <w:p w14:paraId="76585CD9" w14:textId="47E4EE47" w:rsidR="0026732A" w:rsidRPr="00D1017B" w:rsidRDefault="00DC3E90" w:rsidP="0026732A">
      <w:pPr>
        <w:pStyle w:val="Rubrik2"/>
        <w:rPr>
          <w:lang w:val="en-US"/>
        </w:rPr>
      </w:pPr>
      <w:r>
        <w:rPr>
          <w:noProof/>
          <w:lang w:eastAsia="sv-SE"/>
        </w:rPr>
        <w:drawing>
          <wp:anchor distT="0" distB="0" distL="114300" distR="114300" simplePos="0" relativeHeight="251665408" behindDoc="0" locked="0" layoutInCell="1" allowOverlap="1" wp14:anchorId="5F3B0E09" wp14:editId="73747505">
            <wp:simplePos x="0" y="0"/>
            <wp:positionH relativeFrom="column">
              <wp:posOffset>5798965</wp:posOffset>
            </wp:positionH>
            <wp:positionV relativeFrom="paragraph">
              <wp:posOffset>73025</wp:posOffset>
            </wp:positionV>
            <wp:extent cx="601200" cy="295200"/>
            <wp:effectExtent l="0" t="0" r="0" b="0"/>
            <wp:wrapSquare wrapText="bothSides"/>
            <wp:docPr id="6" name="Bildobjekt 6" descr="C:\Users\Josef\AppData\Local\Microsoft\Windows\INetCache\Content.Word\eg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f\AppData\Local\Microsoft\Windows\INetCache\Content.Word\egov-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200" cy="29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6BA7" w:rsidRPr="00D1017B">
        <w:rPr>
          <w:lang w:val="en-US"/>
        </w:rPr>
        <w:t>Mobile</w:t>
      </w:r>
      <w:r w:rsidR="00967A9A" w:rsidRPr="00D1017B">
        <w:rPr>
          <w:lang w:val="en-US"/>
        </w:rPr>
        <w:t xml:space="preserve"> developer</w:t>
      </w:r>
      <w:r w:rsidR="00132A6E" w:rsidRPr="00D1017B">
        <w:rPr>
          <w:lang w:val="en-US"/>
        </w:rPr>
        <w:t xml:space="preserve"> &amp; Scrum Master</w:t>
      </w:r>
      <w:r w:rsidR="00967A9A" w:rsidRPr="00D1017B">
        <w:rPr>
          <w:lang w:val="en-US"/>
        </w:rPr>
        <w:t xml:space="preserve"> at </w:t>
      </w:r>
      <w:r w:rsidR="00EC64D2" w:rsidRPr="00D1017B">
        <w:rPr>
          <w:lang w:val="en-US"/>
        </w:rPr>
        <w:t>E-gov LLC</w:t>
      </w:r>
      <w:r w:rsidR="000013F3" w:rsidRPr="00D1017B">
        <w:rPr>
          <w:lang w:val="en-US"/>
        </w:rPr>
        <w:t xml:space="preserve"> (Inhouse</w:t>
      </w:r>
      <w:r w:rsidR="007F7A27" w:rsidRPr="00D1017B">
        <w:rPr>
          <w:lang w:val="en-US"/>
        </w:rPr>
        <w:t>)</w:t>
      </w:r>
      <w:r w:rsidRPr="00D1017B">
        <w:rPr>
          <w:noProof/>
          <w:lang w:val="en-US"/>
        </w:rPr>
        <w:t xml:space="preserve"> </w:t>
      </w:r>
    </w:p>
    <w:p w14:paraId="36EEDB9B" w14:textId="5ECF36D4" w:rsidR="0026732A" w:rsidRPr="00D1017B" w:rsidRDefault="004B7A34" w:rsidP="00CE5234">
      <w:pPr>
        <w:pStyle w:val="Underrubrik"/>
        <w:rPr>
          <w:lang w:val="en-US"/>
        </w:rPr>
      </w:pPr>
      <w:r w:rsidRPr="00D1017B">
        <w:rPr>
          <w:lang w:val="en-US"/>
        </w:rPr>
        <w:t>2016</w:t>
      </w:r>
      <w:r w:rsidR="0026732A" w:rsidRPr="00D1017B">
        <w:rPr>
          <w:lang w:val="en-US"/>
        </w:rPr>
        <w:t>/</w:t>
      </w:r>
      <w:r w:rsidR="00876D46" w:rsidRPr="00D1017B">
        <w:rPr>
          <w:lang w:val="en-US"/>
        </w:rPr>
        <w:t>01</w:t>
      </w:r>
      <w:r w:rsidR="0026732A" w:rsidRPr="00D1017B">
        <w:rPr>
          <w:lang w:val="en-US"/>
        </w:rPr>
        <w:t xml:space="preserve"> – </w:t>
      </w:r>
      <w:r w:rsidR="003947D8" w:rsidRPr="00D1017B">
        <w:rPr>
          <w:lang w:val="en-US"/>
        </w:rPr>
        <w:t>2016/11</w:t>
      </w:r>
      <w:r w:rsidR="00990884" w:rsidRPr="00D1017B">
        <w:rPr>
          <w:lang w:val="en-US"/>
        </w:rPr>
        <w:t xml:space="preserve">, </w:t>
      </w:r>
      <w:r w:rsidR="00990884" w:rsidRPr="00D1017B">
        <w:rPr>
          <w:rStyle w:val="StarktcitatChar"/>
          <w:lang w:val="en-US"/>
        </w:rPr>
        <w:t>Hired</w:t>
      </w:r>
      <w:r w:rsidR="00990884" w:rsidRPr="00D1017B">
        <w:rPr>
          <w:b/>
          <w:lang w:val="en-US"/>
        </w:rPr>
        <w:t xml:space="preserve"> by Castra</w:t>
      </w:r>
      <w:r w:rsidR="00E47705" w:rsidRPr="00D1017B">
        <w:rPr>
          <w:b/>
          <w:lang w:val="en-US"/>
        </w:rPr>
        <w:t xml:space="preserve"> |</w:t>
      </w:r>
      <w:r w:rsidR="002D1DDE" w:rsidRPr="00D1017B">
        <w:rPr>
          <w:b/>
          <w:lang w:val="en-US"/>
        </w:rPr>
        <w:t xml:space="preserve"> </w:t>
      </w:r>
      <w:proofErr w:type="spellStart"/>
      <w:r w:rsidR="002D1DDE" w:rsidRPr="00D1017B">
        <w:rPr>
          <w:b/>
          <w:lang w:val="en-US"/>
        </w:rPr>
        <w:t>Göteborg</w:t>
      </w:r>
      <w:proofErr w:type="spellEnd"/>
    </w:p>
    <w:p w14:paraId="046B9D02" w14:textId="5E9496B3" w:rsidR="0026732A" w:rsidRPr="00D1017B" w:rsidRDefault="002F5C35" w:rsidP="002F5C35">
      <w:pPr>
        <w:rPr>
          <w:lang w:val="en-US"/>
        </w:rPr>
      </w:pPr>
      <w:r w:rsidRPr="00D1017B">
        <w:rPr>
          <w:lang w:val="en-US"/>
        </w:rPr>
        <w:t xml:space="preserve">Implementation and integration of a system </w:t>
      </w:r>
      <w:r w:rsidR="00FA06ED" w:rsidRPr="00D1017B">
        <w:rPr>
          <w:lang w:val="en-US"/>
        </w:rPr>
        <w:t xml:space="preserve">platform </w:t>
      </w:r>
      <w:r w:rsidRPr="00D1017B">
        <w:rPr>
          <w:lang w:val="en-US"/>
        </w:rPr>
        <w:t xml:space="preserve">that </w:t>
      </w:r>
      <w:r w:rsidR="00FA06ED" w:rsidRPr="00D1017B">
        <w:rPr>
          <w:lang w:val="en-US"/>
        </w:rPr>
        <w:t xml:space="preserve">allows hotel guests to use services available from their rooms. Customized to support hotels </w:t>
      </w:r>
      <w:r w:rsidRPr="00D1017B">
        <w:rPr>
          <w:lang w:val="en-US"/>
        </w:rPr>
        <w:t>around the world including Burj Khalifa.</w:t>
      </w:r>
      <w:r w:rsidR="00223469" w:rsidRPr="00D1017B">
        <w:rPr>
          <w:lang w:val="en-US"/>
        </w:rPr>
        <w:t xml:space="preserve"> </w:t>
      </w:r>
      <w:r w:rsidRPr="00D1017B">
        <w:rPr>
          <w:lang w:val="en-US"/>
        </w:rPr>
        <w:t>Responsible for delivering the product, run the Scrum team and communicate with customers in Dubai.</w:t>
      </w:r>
    </w:p>
    <w:p w14:paraId="3B936700" w14:textId="20E33914" w:rsidR="00C20CCD" w:rsidRDefault="00C20CCD" w:rsidP="00FA06ED">
      <w:pPr>
        <w:pStyle w:val="Liststycke"/>
        <w:ind w:left="285" w:hanging="285"/>
      </w:pPr>
      <w:r>
        <w:t>PHP (OOP)</w:t>
      </w:r>
    </w:p>
    <w:p w14:paraId="6A96C8AC" w14:textId="6B57CD29" w:rsidR="00016883" w:rsidRDefault="00162490" w:rsidP="00FA06ED">
      <w:pPr>
        <w:pStyle w:val="Liststycke"/>
        <w:ind w:left="285" w:hanging="285"/>
      </w:pPr>
      <w:r>
        <w:t>JavaScript (</w:t>
      </w:r>
      <w:proofErr w:type="spellStart"/>
      <w:r>
        <w:t>Vanilla</w:t>
      </w:r>
      <w:proofErr w:type="spellEnd"/>
      <w:r>
        <w:t>), HTML, CSS</w:t>
      </w:r>
    </w:p>
    <w:p w14:paraId="359D6AB7" w14:textId="4187B24F" w:rsidR="00016883" w:rsidRDefault="004B7A34" w:rsidP="00FA3D0E">
      <w:pPr>
        <w:pStyle w:val="Liststycke"/>
        <w:ind w:left="285" w:hanging="285"/>
      </w:pPr>
      <w:r>
        <w:t>Android</w:t>
      </w:r>
      <w:r w:rsidR="00FA06ED">
        <w:t xml:space="preserve"> (Java)</w:t>
      </w:r>
    </w:p>
    <w:p w14:paraId="7313CE76" w14:textId="77777777" w:rsidR="00C32FD6" w:rsidRDefault="00C32FD6" w:rsidP="00FA3D0E">
      <w:pPr>
        <w:pStyle w:val="Liststycke"/>
        <w:ind w:left="285" w:hanging="285"/>
      </w:pPr>
      <w:r>
        <w:t>API</w:t>
      </w:r>
    </w:p>
    <w:p w14:paraId="59E478DB" w14:textId="77777777" w:rsidR="00016883" w:rsidRDefault="004B7A34" w:rsidP="00FA3D0E">
      <w:pPr>
        <w:pStyle w:val="Liststycke"/>
        <w:ind w:left="285" w:hanging="285"/>
      </w:pPr>
      <w:r>
        <w:t>Swift</w:t>
      </w:r>
    </w:p>
    <w:p w14:paraId="2CFD4A4B" w14:textId="77777777" w:rsidR="0026732A" w:rsidRDefault="004B7A34" w:rsidP="00FA3D0E">
      <w:pPr>
        <w:pStyle w:val="Liststycke"/>
        <w:ind w:left="285" w:hanging="285"/>
      </w:pPr>
      <w:proofErr w:type="spellStart"/>
      <w:r>
        <w:t>MariaDB</w:t>
      </w:r>
      <w:proofErr w:type="spellEnd"/>
      <w:r>
        <w:t>/</w:t>
      </w:r>
      <w:proofErr w:type="spellStart"/>
      <w:r>
        <w:t>MySQL</w:t>
      </w:r>
      <w:proofErr w:type="spellEnd"/>
    </w:p>
    <w:p w14:paraId="0C17E5D5" w14:textId="77777777" w:rsidR="00FA3D0E" w:rsidRDefault="00FA3D0E" w:rsidP="00FA3D0E">
      <w:pPr>
        <w:pStyle w:val="Liststycke"/>
        <w:ind w:left="285" w:hanging="285"/>
      </w:pPr>
      <w:proofErr w:type="spellStart"/>
      <w:r>
        <w:t>Scrum</w:t>
      </w:r>
      <w:proofErr w:type="spellEnd"/>
    </w:p>
    <w:p w14:paraId="0BD8D3E7" w14:textId="77777777" w:rsidR="00B00E8B" w:rsidRDefault="00B00E8B" w:rsidP="00FA3D0E">
      <w:pPr>
        <w:pStyle w:val="Liststycke"/>
        <w:ind w:left="285" w:hanging="285"/>
      </w:pPr>
      <w:r>
        <w:t>Photoshop</w:t>
      </w:r>
    </w:p>
    <w:p w14:paraId="18460F40" w14:textId="77777777" w:rsidR="00441877" w:rsidRDefault="00441877" w:rsidP="00441877">
      <w:pPr>
        <w:pStyle w:val="Liststycke"/>
        <w:ind w:left="285" w:hanging="285"/>
      </w:pPr>
      <w:proofErr w:type="spellStart"/>
      <w:r>
        <w:t>JUnit</w:t>
      </w:r>
      <w:proofErr w:type="spellEnd"/>
      <w:r>
        <w:t xml:space="preserve"> &amp; </w:t>
      </w:r>
      <w:proofErr w:type="spellStart"/>
      <w:r>
        <w:t>Mockito</w:t>
      </w:r>
      <w:proofErr w:type="spellEnd"/>
    </w:p>
    <w:p w14:paraId="52C3C4EB" w14:textId="77777777" w:rsidR="00F46542" w:rsidRDefault="00F46542" w:rsidP="00441877">
      <w:pPr>
        <w:pStyle w:val="Liststycke"/>
        <w:ind w:left="285" w:hanging="285"/>
      </w:pPr>
      <w:proofErr w:type="spellStart"/>
      <w:r>
        <w:t>Locust</w:t>
      </w:r>
      <w:proofErr w:type="spellEnd"/>
    </w:p>
    <w:p w14:paraId="3B664DD4" w14:textId="77777777" w:rsidR="00F46542" w:rsidRDefault="00F46542" w:rsidP="00441877">
      <w:pPr>
        <w:pStyle w:val="Liststycke"/>
        <w:ind w:left="285" w:hanging="285"/>
      </w:pPr>
      <w:proofErr w:type="spellStart"/>
      <w:r>
        <w:t>Selenium</w:t>
      </w:r>
      <w:proofErr w:type="spellEnd"/>
    </w:p>
    <w:p w14:paraId="5EC48B6A" w14:textId="77777777" w:rsidR="001B32C7" w:rsidRDefault="001B32C7" w:rsidP="00441877">
      <w:pPr>
        <w:pStyle w:val="Liststycke"/>
        <w:ind w:left="285" w:hanging="285"/>
      </w:pPr>
      <w:proofErr w:type="spellStart"/>
      <w:r>
        <w:t>Mercurial</w:t>
      </w:r>
      <w:proofErr w:type="spellEnd"/>
      <w:r w:rsidR="00C727D1">
        <w:t xml:space="preserve"> &amp; GIT</w:t>
      </w:r>
    </w:p>
    <w:p w14:paraId="352553B3" w14:textId="242F7410" w:rsidR="00BE49E7" w:rsidRDefault="00BE49E7" w:rsidP="00441877">
      <w:pPr>
        <w:pStyle w:val="Liststycke"/>
        <w:pBdr>
          <w:bottom w:val="single" w:sz="6" w:space="1" w:color="auto"/>
        </w:pBdr>
        <w:ind w:left="285" w:hanging="285"/>
      </w:pPr>
      <w:r>
        <w:t>Jenkins</w:t>
      </w:r>
    </w:p>
    <w:p w14:paraId="4B845F61" w14:textId="3BF895D3" w:rsidR="00E35CBC" w:rsidRDefault="00E35CBC" w:rsidP="00E35CBC">
      <w:pPr>
        <w:pBdr>
          <w:bottom w:val="single" w:sz="6" w:space="1" w:color="auto"/>
        </w:pBdr>
      </w:pPr>
    </w:p>
    <w:p w14:paraId="4A98851C" w14:textId="58376B9F" w:rsidR="00760BAA" w:rsidRDefault="00760BAA" w:rsidP="00E35CBC">
      <w:pPr>
        <w:pBdr>
          <w:bottom w:val="single" w:sz="6" w:space="1" w:color="auto"/>
        </w:pBdr>
      </w:pPr>
    </w:p>
    <w:p w14:paraId="6128948B" w14:textId="6CD773E8" w:rsidR="00760BAA" w:rsidRDefault="00760BAA" w:rsidP="00E35CBC">
      <w:pPr>
        <w:pBdr>
          <w:bottom w:val="single" w:sz="6" w:space="1" w:color="auto"/>
        </w:pBdr>
      </w:pPr>
    </w:p>
    <w:p w14:paraId="20867C33" w14:textId="77777777" w:rsidR="00760BAA" w:rsidRDefault="00760BAA" w:rsidP="00E35CBC">
      <w:pPr>
        <w:pBdr>
          <w:bottom w:val="single" w:sz="6" w:space="1" w:color="auto"/>
        </w:pBdr>
      </w:pPr>
    </w:p>
    <w:p w14:paraId="7408CCF8" w14:textId="272EA619" w:rsidR="0026732A" w:rsidRPr="00D1017B" w:rsidRDefault="00D1188C" w:rsidP="0026732A">
      <w:pPr>
        <w:pStyle w:val="Rubrik2"/>
        <w:rPr>
          <w:lang w:val="en-US"/>
        </w:rPr>
      </w:pPr>
      <w:r>
        <w:rPr>
          <w:noProof/>
          <w:lang w:eastAsia="sv-SE"/>
        </w:rPr>
        <w:drawing>
          <wp:anchor distT="0" distB="0" distL="114300" distR="114300" simplePos="0" relativeHeight="251676672" behindDoc="0" locked="0" layoutInCell="1" allowOverlap="1" wp14:anchorId="20A8EEA5" wp14:editId="1C789725">
            <wp:simplePos x="0" y="0"/>
            <wp:positionH relativeFrom="column">
              <wp:posOffset>5666885</wp:posOffset>
            </wp:positionH>
            <wp:positionV relativeFrom="paragraph">
              <wp:posOffset>117475</wp:posOffset>
            </wp:positionV>
            <wp:extent cx="696595" cy="266700"/>
            <wp:effectExtent l="0" t="0" r="1905"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96595" cy="266700"/>
                    </a:xfrm>
                    <a:prstGeom prst="rect">
                      <a:avLst/>
                    </a:prstGeom>
                  </pic:spPr>
                </pic:pic>
              </a:graphicData>
            </a:graphic>
            <wp14:sizeRelH relativeFrom="margin">
              <wp14:pctWidth>0</wp14:pctWidth>
            </wp14:sizeRelH>
            <wp14:sizeRelV relativeFrom="margin">
              <wp14:pctHeight>0</wp14:pctHeight>
            </wp14:sizeRelV>
          </wp:anchor>
        </w:drawing>
      </w:r>
      <w:r w:rsidR="008B2246" w:rsidRPr="00D1017B">
        <w:rPr>
          <w:lang w:val="en-US"/>
        </w:rPr>
        <w:t>Excel</w:t>
      </w:r>
      <w:r w:rsidR="002F5C35" w:rsidRPr="00D1017B">
        <w:rPr>
          <w:lang w:val="en-US"/>
        </w:rPr>
        <w:t xml:space="preserve"> developer at </w:t>
      </w:r>
      <w:proofErr w:type="spellStart"/>
      <w:r w:rsidRPr="00D1017B">
        <w:rPr>
          <w:lang w:val="en-US"/>
        </w:rPr>
        <w:t>Nullifire</w:t>
      </w:r>
      <w:proofErr w:type="spellEnd"/>
      <w:r w:rsidRPr="00D1017B">
        <w:rPr>
          <w:lang w:val="en-US"/>
        </w:rPr>
        <w:t xml:space="preserve"> (</w:t>
      </w:r>
      <w:proofErr w:type="spellStart"/>
      <w:r w:rsidR="005E3C86" w:rsidRPr="00D1017B">
        <w:rPr>
          <w:lang w:val="en-US"/>
        </w:rPr>
        <w:t>tremco</w:t>
      </w:r>
      <w:proofErr w:type="spellEnd"/>
      <w:r w:rsidR="005E3C86" w:rsidRPr="00D1017B">
        <w:rPr>
          <w:lang w:val="en-US"/>
        </w:rPr>
        <w:t xml:space="preserve"> </w:t>
      </w:r>
      <w:proofErr w:type="spellStart"/>
      <w:r w:rsidR="00016883" w:rsidRPr="00D1017B">
        <w:rPr>
          <w:lang w:val="en-US"/>
        </w:rPr>
        <w:t>Illbruk</w:t>
      </w:r>
      <w:proofErr w:type="spellEnd"/>
      <w:r w:rsidRPr="00D1017B">
        <w:rPr>
          <w:lang w:val="en-US"/>
        </w:rPr>
        <w:t>)</w:t>
      </w:r>
    </w:p>
    <w:p w14:paraId="10AC4939" w14:textId="69E8CDE1" w:rsidR="0026732A" w:rsidRPr="00D1017B" w:rsidRDefault="00016883" w:rsidP="00CE5234">
      <w:pPr>
        <w:pStyle w:val="Underrubrik"/>
        <w:rPr>
          <w:lang w:val="en-US"/>
        </w:rPr>
      </w:pPr>
      <w:r w:rsidRPr="00D1017B">
        <w:rPr>
          <w:lang w:val="en-US"/>
        </w:rPr>
        <w:t>2016</w:t>
      </w:r>
      <w:r w:rsidR="0026732A" w:rsidRPr="00D1017B">
        <w:rPr>
          <w:lang w:val="en-US"/>
        </w:rPr>
        <w:t>/</w:t>
      </w:r>
      <w:r w:rsidRPr="00D1017B">
        <w:rPr>
          <w:lang w:val="en-US"/>
        </w:rPr>
        <w:t>08</w:t>
      </w:r>
      <w:r w:rsidR="0026732A" w:rsidRPr="00D1017B">
        <w:rPr>
          <w:lang w:val="en-US"/>
        </w:rPr>
        <w:t xml:space="preserve"> – </w:t>
      </w:r>
      <w:r w:rsidRPr="00D1017B">
        <w:rPr>
          <w:lang w:val="en-US"/>
        </w:rPr>
        <w:t>2016</w:t>
      </w:r>
      <w:r w:rsidR="0026732A" w:rsidRPr="00D1017B">
        <w:rPr>
          <w:lang w:val="en-US"/>
        </w:rPr>
        <w:t>/</w:t>
      </w:r>
      <w:r w:rsidR="0082069E" w:rsidRPr="00D1017B">
        <w:rPr>
          <w:lang w:val="en-US"/>
        </w:rPr>
        <w:t>08</w:t>
      </w:r>
      <w:r w:rsidR="00990884" w:rsidRPr="00D1017B">
        <w:rPr>
          <w:lang w:val="en-US"/>
        </w:rPr>
        <w:t>,</w:t>
      </w:r>
      <w:r w:rsidR="00E136EF" w:rsidRPr="00D1017B">
        <w:rPr>
          <w:lang w:val="en-US"/>
        </w:rPr>
        <w:t xml:space="preserve"> </w:t>
      </w:r>
      <w:r w:rsidR="00E136EF" w:rsidRPr="00D1017B">
        <w:rPr>
          <w:rStyle w:val="StarktcitatChar"/>
          <w:lang w:val="en-US"/>
        </w:rPr>
        <w:t>Consulting</w:t>
      </w:r>
      <w:r w:rsidR="002C4AAD" w:rsidRPr="00D1017B">
        <w:rPr>
          <w:b/>
          <w:lang w:val="en-US"/>
        </w:rPr>
        <w:t xml:space="preserve"> via Castra</w:t>
      </w:r>
      <w:r w:rsidR="00E47705" w:rsidRPr="00D1017B">
        <w:rPr>
          <w:b/>
          <w:lang w:val="en-US"/>
        </w:rPr>
        <w:t xml:space="preserve"> |</w:t>
      </w:r>
      <w:r w:rsidR="002D1DDE" w:rsidRPr="00D1017B">
        <w:rPr>
          <w:b/>
          <w:lang w:val="en-US"/>
        </w:rPr>
        <w:t xml:space="preserve"> </w:t>
      </w:r>
      <w:proofErr w:type="spellStart"/>
      <w:r w:rsidR="002D1DDE" w:rsidRPr="00D1017B">
        <w:rPr>
          <w:b/>
          <w:lang w:val="en-US"/>
        </w:rPr>
        <w:t>Göteborg</w:t>
      </w:r>
      <w:proofErr w:type="spellEnd"/>
    </w:p>
    <w:p w14:paraId="3C81BE63" w14:textId="01393C45" w:rsidR="0026732A" w:rsidRPr="00D1017B" w:rsidRDefault="002F5C35" w:rsidP="0026732A">
      <w:pPr>
        <w:rPr>
          <w:lang w:val="en-US"/>
        </w:rPr>
      </w:pPr>
      <w:r w:rsidRPr="00D1017B">
        <w:rPr>
          <w:lang w:val="en-US"/>
        </w:rPr>
        <w:t>Streamlining the process management in the company using Excel User Forms and an administration interface</w:t>
      </w:r>
      <w:r w:rsidR="00424F3C" w:rsidRPr="00D1017B">
        <w:rPr>
          <w:lang w:val="en-US"/>
        </w:rPr>
        <w:t xml:space="preserve"> (GUI)</w:t>
      </w:r>
      <w:r w:rsidRPr="00D1017B">
        <w:rPr>
          <w:lang w:val="en-US"/>
        </w:rPr>
        <w:t>.</w:t>
      </w:r>
    </w:p>
    <w:p w14:paraId="5871BC06" w14:textId="77777777" w:rsidR="00016883" w:rsidRDefault="00016883" w:rsidP="0026732A">
      <w:pPr>
        <w:pStyle w:val="Liststycke"/>
        <w:ind w:left="285" w:hanging="285"/>
      </w:pPr>
      <w:r>
        <w:t>Visual Basic 6</w:t>
      </w:r>
    </w:p>
    <w:p w14:paraId="1E4706C7" w14:textId="77777777" w:rsidR="00016883" w:rsidRDefault="00016883" w:rsidP="0026732A">
      <w:pPr>
        <w:pStyle w:val="Liststycke"/>
        <w:ind w:left="285" w:hanging="285"/>
      </w:pPr>
      <w:proofErr w:type="spellStart"/>
      <w:r>
        <w:t>User</w:t>
      </w:r>
      <w:proofErr w:type="spellEnd"/>
      <w:r>
        <w:t xml:space="preserve"> Forms</w:t>
      </w:r>
    </w:p>
    <w:p w14:paraId="78F6B973" w14:textId="218B6A7E" w:rsidR="00D51B83" w:rsidRDefault="00016883" w:rsidP="00DD7089">
      <w:pPr>
        <w:pStyle w:val="Liststycke"/>
        <w:ind w:left="285" w:hanging="285"/>
      </w:pPr>
      <w:r>
        <w:t>Excel</w:t>
      </w:r>
    </w:p>
    <w:p w14:paraId="7C811872" w14:textId="20F45D18" w:rsidR="00AB7AC6" w:rsidRDefault="00AB7AC6" w:rsidP="00AB7AC6">
      <w:pPr>
        <w:pBdr>
          <w:bottom w:val="single" w:sz="6" w:space="1" w:color="auto"/>
        </w:pBdr>
      </w:pPr>
    </w:p>
    <w:p w14:paraId="2C357181" w14:textId="5E52BDE8" w:rsidR="00DD7089" w:rsidRPr="00D1017B" w:rsidRDefault="002C4AAD" w:rsidP="00DD7089">
      <w:pPr>
        <w:pStyle w:val="Rubrik2"/>
        <w:rPr>
          <w:lang w:val="en-US"/>
        </w:rPr>
      </w:pPr>
      <w:r>
        <w:rPr>
          <w:noProof/>
          <w:lang w:eastAsia="sv-SE"/>
        </w:rPr>
        <w:drawing>
          <wp:anchor distT="0" distB="0" distL="114300" distR="114300" simplePos="0" relativeHeight="251672576" behindDoc="0" locked="0" layoutInCell="1" allowOverlap="1" wp14:anchorId="7BC61B51" wp14:editId="6B922949">
            <wp:simplePos x="0" y="0"/>
            <wp:positionH relativeFrom="column">
              <wp:posOffset>5907405</wp:posOffset>
            </wp:positionH>
            <wp:positionV relativeFrom="paragraph">
              <wp:posOffset>110000</wp:posOffset>
            </wp:positionV>
            <wp:extent cx="421005" cy="28448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lueGre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005" cy="284480"/>
                    </a:xfrm>
                    <a:prstGeom prst="rect">
                      <a:avLst/>
                    </a:prstGeom>
                  </pic:spPr>
                </pic:pic>
              </a:graphicData>
            </a:graphic>
            <wp14:sizeRelH relativeFrom="margin">
              <wp14:pctWidth>0</wp14:pctWidth>
            </wp14:sizeRelH>
            <wp14:sizeRelV relativeFrom="margin">
              <wp14:pctHeight>0</wp14:pctHeight>
            </wp14:sizeRelV>
          </wp:anchor>
        </w:drawing>
      </w:r>
      <w:r w:rsidR="00473121" w:rsidRPr="00D1017B">
        <w:rPr>
          <w:lang w:val="en-US"/>
        </w:rPr>
        <w:t>Network Engineer/Web Developer at</w:t>
      </w:r>
      <w:r w:rsidR="00DD7089" w:rsidRPr="00D1017B">
        <w:rPr>
          <w:lang w:val="en-US"/>
        </w:rPr>
        <w:t xml:space="preserve"> M2</w:t>
      </w:r>
    </w:p>
    <w:p w14:paraId="19503E1A" w14:textId="5C6C4B3B" w:rsidR="00DD7089" w:rsidRPr="00D1017B" w:rsidRDefault="00DD7089" w:rsidP="00CE5234">
      <w:pPr>
        <w:pStyle w:val="Underrubrik"/>
        <w:rPr>
          <w:lang w:val="en-US"/>
        </w:rPr>
      </w:pPr>
      <w:r w:rsidRPr="00D1017B">
        <w:rPr>
          <w:lang w:val="en-US"/>
        </w:rPr>
        <w:t>2016/08 – 2016/08</w:t>
      </w:r>
      <w:r w:rsidR="00933C41" w:rsidRPr="00D1017B">
        <w:rPr>
          <w:lang w:val="en-US"/>
        </w:rPr>
        <w:t xml:space="preserve"> </w:t>
      </w:r>
      <w:r w:rsidR="002C4AAD" w:rsidRPr="00D1017B">
        <w:rPr>
          <w:lang w:val="en-US"/>
        </w:rPr>
        <w:t>–</w:t>
      </w:r>
      <w:r w:rsidR="00933C41" w:rsidRPr="00D1017B">
        <w:rPr>
          <w:lang w:val="en-US"/>
        </w:rPr>
        <w:t xml:space="preserve"> </w:t>
      </w:r>
      <w:r w:rsidR="00933C41" w:rsidRPr="00D1017B">
        <w:rPr>
          <w:rStyle w:val="StarktcitatChar"/>
          <w:lang w:val="en-US"/>
        </w:rPr>
        <w:t>Consulting</w:t>
      </w:r>
      <w:r w:rsidR="002C4AAD" w:rsidRPr="00D1017B">
        <w:rPr>
          <w:b/>
          <w:lang w:val="en-US"/>
        </w:rPr>
        <w:t xml:space="preserve"> via Castra</w:t>
      </w:r>
      <w:r w:rsidR="00E47705" w:rsidRPr="00D1017B">
        <w:rPr>
          <w:b/>
          <w:lang w:val="en-US"/>
        </w:rPr>
        <w:t xml:space="preserve"> |</w:t>
      </w:r>
      <w:r w:rsidR="002D1DDE" w:rsidRPr="00D1017B">
        <w:rPr>
          <w:b/>
          <w:lang w:val="en-US"/>
        </w:rPr>
        <w:t xml:space="preserve"> </w:t>
      </w:r>
      <w:proofErr w:type="spellStart"/>
      <w:r w:rsidR="002D1DDE" w:rsidRPr="00D1017B">
        <w:rPr>
          <w:b/>
          <w:lang w:val="en-US"/>
        </w:rPr>
        <w:t>Göteborg</w:t>
      </w:r>
      <w:proofErr w:type="spellEnd"/>
    </w:p>
    <w:p w14:paraId="366B35ED" w14:textId="409FD22E" w:rsidR="00DD7089" w:rsidRPr="00D1017B" w:rsidRDefault="00760DDF" w:rsidP="00DD7089">
      <w:pPr>
        <w:rPr>
          <w:lang w:val="en-US"/>
        </w:rPr>
      </w:pPr>
      <w:r w:rsidRPr="00D1017B">
        <w:rPr>
          <w:lang w:val="en-US"/>
        </w:rPr>
        <w:t>Installation of new router</w:t>
      </w:r>
      <w:r w:rsidR="00C04926" w:rsidRPr="00D1017B">
        <w:rPr>
          <w:lang w:val="en-US"/>
        </w:rPr>
        <w:t>s</w:t>
      </w:r>
      <w:r w:rsidRPr="00D1017B">
        <w:rPr>
          <w:lang w:val="en-US"/>
        </w:rPr>
        <w:t xml:space="preserve">, </w:t>
      </w:r>
      <w:proofErr w:type="spellStart"/>
      <w:r w:rsidR="001C10CC" w:rsidRPr="00D1017B">
        <w:rPr>
          <w:lang w:val="en-US"/>
        </w:rPr>
        <w:t>accesspoints</w:t>
      </w:r>
      <w:proofErr w:type="spellEnd"/>
      <w:r w:rsidR="001C10CC" w:rsidRPr="00D1017B">
        <w:rPr>
          <w:lang w:val="en-US"/>
        </w:rPr>
        <w:t xml:space="preserve">, </w:t>
      </w:r>
      <w:r w:rsidRPr="00D1017B">
        <w:rPr>
          <w:lang w:val="en-US"/>
        </w:rPr>
        <w:t>configuring</w:t>
      </w:r>
      <w:r w:rsidR="001C10CC" w:rsidRPr="00D1017B">
        <w:rPr>
          <w:lang w:val="en-US"/>
        </w:rPr>
        <w:t xml:space="preserve"> ports</w:t>
      </w:r>
      <w:r w:rsidRPr="00D1017B">
        <w:rPr>
          <w:lang w:val="en-US"/>
        </w:rPr>
        <w:t xml:space="preserve">, troubleshooting, and </w:t>
      </w:r>
      <w:r w:rsidR="00695C03" w:rsidRPr="00D1017B">
        <w:rPr>
          <w:lang w:val="en-US"/>
        </w:rPr>
        <w:t xml:space="preserve">file </w:t>
      </w:r>
      <w:r w:rsidRPr="00D1017B">
        <w:rPr>
          <w:lang w:val="en-US"/>
        </w:rPr>
        <w:t xml:space="preserve">migration to the cloud as well as some </w:t>
      </w:r>
      <w:r w:rsidR="00121630" w:rsidRPr="00D1017B">
        <w:rPr>
          <w:lang w:val="en-US"/>
        </w:rPr>
        <w:t xml:space="preserve">minor </w:t>
      </w:r>
      <w:r w:rsidRPr="00D1017B">
        <w:rPr>
          <w:lang w:val="en-US"/>
        </w:rPr>
        <w:t>updates on the website.</w:t>
      </w:r>
    </w:p>
    <w:p w14:paraId="4A008DB4" w14:textId="77777777" w:rsidR="00DD7089" w:rsidRDefault="00DD7089" w:rsidP="00DD7089">
      <w:pPr>
        <w:pStyle w:val="Liststycke"/>
        <w:ind w:left="285" w:hanging="285"/>
      </w:pPr>
      <w:r>
        <w:lastRenderedPageBreak/>
        <w:t>Office 365.</w:t>
      </w:r>
    </w:p>
    <w:p w14:paraId="12490C9B" w14:textId="77777777" w:rsidR="00DD7089" w:rsidRDefault="00DD7089" w:rsidP="00C13276">
      <w:pPr>
        <w:pStyle w:val="Liststycke"/>
        <w:ind w:left="285" w:hanging="285"/>
      </w:pPr>
      <w:proofErr w:type="spellStart"/>
      <w:r>
        <w:t>FortiGate</w:t>
      </w:r>
      <w:proofErr w:type="spellEnd"/>
    </w:p>
    <w:p w14:paraId="17756476" w14:textId="43F443A8" w:rsidR="00DD7089" w:rsidRDefault="00DD7089" w:rsidP="00C13276">
      <w:pPr>
        <w:pStyle w:val="Liststycke"/>
        <w:ind w:left="285" w:hanging="285"/>
      </w:pPr>
      <w:r>
        <w:t>PHP</w:t>
      </w:r>
      <w:r w:rsidR="00D64EA4">
        <w:t xml:space="preserve"> (</w:t>
      </w:r>
      <w:proofErr w:type="spellStart"/>
      <w:r w:rsidR="00D64EA4">
        <w:t>CakePHP</w:t>
      </w:r>
      <w:proofErr w:type="spellEnd"/>
      <w:r w:rsidR="00D64EA4">
        <w:t>)</w:t>
      </w:r>
    </w:p>
    <w:p w14:paraId="0CD46883" w14:textId="2529DA44" w:rsidR="00D64EA4" w:rsidRDefault="00D64EA4" w:rsidP="00C13276">
      <w:pPr>
        <w:pStyle w:val="Liststycke"/>
        <w:ind w:left="285" w:hanging="285"/>
      </w:pPr>
      <w:proofErr w:type="spellStart"/>
      <w:r>
        <w:t>Vimeo</w:t>
      </w:r>
      <w:proofErr w:type="spellEnd"/>
      <w:r>
        <w:t xml:space="preserve"> Integration</w:t>
      </w:r>
    </w:p>
    <w:p w14:paraId="53DA95C6" w14:textId="61EB9CCF" w:rsidR="00AB7AC6" w:rsidRDefault="00AB7AC6" w:rsidP="00AB7AC6">
      <w:pPr>
        <w:pBdr>
          <w:bottom w:val="single" w:sz="6" w:space="1" w:color="auto"/>
        </w:pBdr>
      </w:pPr>
    </w:p>
    <w:p w14:paraId="0D9BC7A8" w14:textId="3D7ACC3E" w:rsidR="0008398E" w:rsidRDefault="003C6BC5" w:rsidP="0008398E">
      <w:pPr>
        <w:pStyle w:val="Rubrik2"/>
      </w:pPr>
      <w:r>
        <w:rPr>
          <w:noProof/>
          <w:lang w:eastAsia="sv-SE"/>
        </w:rPr>
        <w:drawing>
          <wp:anchor distT="0" distB="0" distL="114300" distR="114300" simplePos="0" relativeHeight="251670528" behindDoc="0" locked="0" layoutInCell="1" allowOverlap="1" wp14:anchorId="1D29C511" wp14:editId="6987E9C2">
            <wp:simplePos x="0" y="0"/>
            <wp:positionH relativeFrom="column">
              <wp:posOffset>5756275</wp:posOffset>
            </wp:positionH>
            <wp:positionV relativeFrom="paragraph">
              <wp:posOffset>86505</wp:posOffset>
            </wp:positionV>
            <wp:extent cx="651043" cy="323719"/>
            <wp:effectExtent l="0" t="0" r="0"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043" cy="32371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60DDF">
        <w:t>Teacher</w:t>
      </w:r>
      <w:proofErr w:type="spellEnd"/>
      <w:r w:rsidR="00760DDF">
        <w:t>/</w:t>
      </w:r>
      <w:proofErr w:type="spellStart"/>
      <w:r w:rsidR="00760DDF">
        <w:t>DevOps</w:t>
      </w:r>
      <w:proofErr w:type="spellEnd"/>
      <w:r w:rsidR="00760DDF">
        <w:t xml:space="preserve"> at</w:t>
      </w:r>
      <w:r w:rsidR="0008398E">
        <w:t xml:space="preserve"> Newton Yrkeshögskola</w:t>
      </w:r>
    </w:p>
    <w:p w14:paraId="2C4721C5" w14:textId="6B69B18D" w:rsidR="0008398E" w:rsidRPr="0008398E" w:rsidRDefault="0008398E" w:rsidP="00CE5234">
      <w:pPr>
        <w:pStyle w:val="Underrubrik"/>
      </w:pPr>
      <w:r>
        <w:t>2016/06 – 2016/06</w:t>
      </w:r>
      <w:r w:rsidR="00933C41">
        <w:t xml:space="preserve"> </w:t>
      </w:r>
      <w:r w:rsidR="002C4AAD">
        <w:t>–</w:t>
      </w:r>
      <w:r w:rsidR="00933C41">
        <w:t xml:space="preserve"> </w:t>
      </w:r>
      <w:r w:rsidR="00933C41" w:rsidRPr="00516228">
        <w:rPr>
          <w:rStyle w:val="StarktcitatChar"/>
        </w:rPr>
        <w:t>Consulting</w:t>
      </w:r>
      <w:r w:rsidR="002C4AAD">
        <w:rPr>
          <w:b/>
        </w:rPr>
        <w:t xml:space="preserve"> via </w:t>
      </w:r>
      <w:proofErr w:type="spellStart"/>
      <w:r w:rsidR="002C4AAD">
        <w:rPr>
          <w:b/>
        </w:rPr>
        <w:t>Castra</w:t>
      </w:r>
      <w:proofErr w:type="spellEnd"/>
      <w:r w:rsidR="00E47705">
        <w:rPr>
          <w:b/>
        </w:rPr>
        <w:t xml:space="preserve"> |</w:t>
      </w:r>
      <w:r w:rsidR="002D1DDE">
        <w:rPr>
          <w:b/>
        </w:rPr>
        <w:t xml:space="preserve"> Göteborg</w:t>
      </w:r>
    </w:p>
    <w:p w14:paraId="3FE73CB6" w14:textId="77777777" w:rsidR="00760DDF" w:rsidRPr="00D1017B" w:rsidRDefault="00760DDF" w:rsidP="00760DDF">
      <w:pPr>
        <w:rPr>
          <w:lang w:val="en-US"/>
        </w:rPr>
      </w:pPr>
      <w:r w:rsidRPr="00D1017B">
        <w:rPr>
          <w:lang w:val="en-US"/>
        </w:rPr>
        <w:t>Created courseware, trained students in Web development and publishing.</w:t>
      </w:r>
    </w:p>
    <w:p w14:paraId="2510EA29" w14:textId="611CFDA1" w:rsidR="0008398E" w:rsidRPr="00D1017B" w:rsidRDefault="00EA0CE7" w:rsidP="00760DDF">
      <w:pPr>
        <w:rPr>
          <w:lang w:val="en-US"/>
        </w:rPr>
      </w:pPr>
      <w:r w:rsidRPr="00D1017B">
        <w:rPr>
          <w:lang w:val="en-US"/>
        </w:rPr>
        <w:t>Installation and configuration of t</w:t>
      </w:r>
      <w:r w:rsidR="00760DDF" w:rsidRPr="00D1017B">
        <w:rPr>
          <w:lang w:val="en-US"/>
        </w:rPr>
        <w:t>e</w:t>
      </w:r>
      <w:r w:rsidRPr="00D1017B">
        <w:rPr>
          <w:lang w:val="en-US"/>
        </w:rPr>
        <w:t xml:space="preserve">st environments for SharePoint </w:t>
      </w:r>
      <w:r w:rsidR="00760DDF" w:rsidRPr="00D1017B">
        <w:rPr>
          <w:lang w:val="en-US"/>
        </w:rPr>
        <w:t>and WordPress.</w:t>
      </w:r>
    </w:p>
    <w:p w14:paraId="14F3EAC8" w14:textId="77777777" w:rsidR="00760DDF" w:rsidRDefault="00760DDF" w:rsidP="00C119D0">
      <w:pPr>
        <w:pStyle w:val="Liststycke"/>
        <w:ind w:left="285" w:hanging="285"/>
      </w:pPr>
      <w:r>
        <w:t>Linux</w:t>
      </w:r>
    </w:p>
    <w:p w14:paraId="6C82C3DC" w14:textId="77777777" w:rsidR="00C119D0" w:rsidRDefault="0008398E" w:rsidP="00C119D0">
      <w:pPr>
        <w:pStyle w:val="Liststycke"/>
        <w:ind w:left="285" w:hanging="285"/>
      </w:pPr>
      <w:r>
        <w:t>Windows Server</w:t>
      </w:r>
    </w:p>
    <w:p w14:paraId="6FA0BA84" w14:textId="77777777" w:rsidR="0008398E" w:rsidRDefault="0008398E" w:rsidP="00C119D0">
      <w:pPr>
        <w:pStyle w:val="Liststycke"/>
        <w:ind w:left="285" w:hanging="285"/>
      </w:pPr>
      <w:r>
        <w:t>DNS, DHCP, AD, AD DC</w:t>
      </w:r>
    </w:p>
    <w:p w14:paraId="042053DE" w14:textId="77777777" w:rsidR="0008398E" w:rsidRDefault="0008398E" w:rsidP="0008398E">
      <w:pPr>
        <w:pStyle w:val="Liststycke"/>
        <w:ind w:left="285" w:hanging="285"/>
      </w:pPr>
      <w:r>
        <w:t>SharePoint Server</w:t>
      </w:r>
    </w:p>
    <w:p w14:paraId="673E0D24" w14:textId="77777777" w:rsidR="0008398E" w:rsidRDefault="0008398E" w:rsidP="0008398E">
      <w:pPr>
        <w:pStyle w:val="Liststycke"/>
        <w:ind w:left="285" w:hanging="285"/>
      </w:pPr>
      <w:r>
        <w:t>PowerPoint</w:t>
      </w:r>
    </w:p>
    <w:p w14:paraId="09C4C66D" w14:textId="1DBFACD9" w:rsidR="0008116B" w:rsidRDefault="0008398E" w:rsidP="0008116B">
      <w:pPr>
        <w:pStyle w:val="Liststycke"/>
        <w:ind w:left="285" w:hanging="285"/>
      </w:pPr>
      <w:proofErr w:type="spellStart"/>
      <w:r>
        <w:t>OpenShift</w:t>
      </w:r>
      <w:proofErr w:type="spellEnd"/>
    </w:p>
    <w:p w14:paraId="5D56B940" w14:textId="21443E74" w:rsidR="0027136A" w:rsidRDefault="0027136A" w:rsidP="0027136A"/>
    <w:p w14:paraId="521C9C5D" w14:textId="4279513C" w:rsidR="0027136A" w:rsidRDefault="0027136A" w:rsidP="0027136A"/>
    <w:p w14:paraId="6FFD127A" w14:textId="71D87ACE" w:rsidR="009F39B5" w:rsidRDefault="009F39B5" w:rsidP="009F39B5">
      <w:pPr>
        <w:pBdr>
          <w:bottom w:val="single" w:sz="6" w:space="1" w:color="auto"/>
        </w:pBdr>
      </w:pPr>
    </w:p>
    <w:p w14:paraId="3972573E" w14:textId="18EC244E" w:rsidR="009A07FA" w:rsidRPr="00D1017B" w:rsidRDefault="00E97E42" w:rsidP="009A07FA">
      <w:pPr>
        <w:pStyle w:val="Rubrik2"/>
        <w:rPr>
          <w:lang w:val="en-US"/>
        </w:rPr>
      </w:pPr>
      <w:r>
        <w:rPr>
          <w:noProof/>
          <w:lang w:eastAsia="sv-SE"/>
        </w:rPr>
        <w:drawing>
          <wp:anchor distT="0" distB="0" distL="114300" distR="114300" simplePos="0" relativeHeight="251668480" behindDoc="0" locked="0" layoutInCell="1" allowOverlap="1" wp14:anchorId="50ADEDC0" wp14:editId="206B37F9">
            <wp:simplePos x="0" y="0"/>
            <wp:positionH relativeFrom="column">
              <wp:posOffset>5777865</wp:posOffset>
            </wp:positionH>
            <wp:positionV relativeFrom="paragraph">
              <wp:posOffset>51925</wp:posOffset>
            </wp:positionV>
            <wp:extent cx="570865" cy="353060"/>
            <wp:effectExtent l="0" t="0" r="635" b="254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pparking-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0865" cy="353060"/>
                    </a:xfrm>
                    <a:prstGeom prst="rect">
                      <a:avLst/>
                    </a:prstGeom>
                  </pic:spPr>
                </pic:pic>
              </a:graphicData>
            </a:graphic>
            <wp14:sizeRelH relativeFrom="margin">
              <wp14:pctWidth>0</wp14:pctWidth>
            </wp14:sizeRelH>
            <wp14:sizeRelV relativeFrom="margin">
              <wp14:pctHeight>0</wp14:pctHeight>
            </wp14:sizeRelV>
          </wp:anchor>
        </w:drawing>
      </w:r>
      <w:r w:rsidR="00A73D05" w:rsidRPr="00D1017B">
        <w:rPr>
          <w:lang w:val="en-US"/>
        </w:rPr>
        <w:t>Mobile Developer</w:t>
      </w:r>
      <w:r w:rsidR="00EC6B1C" w:rsidRPr="00D1017B">
        <w:rPr>
          <w:lang w:val="en-US"/>
        </w:rPr>
        <w:t xml:space="preserve"> &amp;</w:t>
      </w:r>
      <w:r w:rsidR="00A73D05" w:rsidRPr="00D1017B">
        <w:rPr>
          <w:lang w:val="en-US"/>
        </w:rPr>
        <w:t xml:space="preserve"> System Architect at</w:t>
      </w:r>
      <w:r w:rsidR="009A07FA" w:rsidRPr="00D1017B">
        <w:rPr>
          <w:lang w:val="en-US"/>
        </w:rPr>
        <w:t xml:space="preserve"> VIP Parking</w:t>
      </w:r>
      <w:r w:rsidR="006F4D66" w:rsidRPr="00D1017B">
        <w:rPr>
          <w:lang w:val="en-US"/>
        </w:rPr>
        <w:t xml:space="preserve"> (Inhouse)</w:t>
      </w:r>
    </w:p>
    <w:p w14:paraId="7289A68F" w14:textId="6231289B" w:rsidR="009A07FA" w:rsidRPr="00D1017B" w:rsidRDefault="004B2478" w:rsidP="00CE5234">
      <w:pPr>
        <w:pStyle w:val="Underrubrik"/>
        <w:rPr>
          <w:lang w:val="en-US"/>
        </w:rPr>
      </w:pPr>
      <w:r w:rsidRPr="00D1017B">
        <w:rPr>
          <w:lang w:val="en-US"/>
        </w:rPr>
        <w:t>2016</w:t>
      </w:r>
      <w:r w:rsidR="00866B45" w:rsidRPr="00D1017B">
        <w:rPr>
          <w:lang w:val="en-US"/>
        </w:rPr>
        <w:t>/03</w:t>
      </w:r>
      <w:r w:rsidR="009A07FA" w:rsidRPr="00D1017B">
        <w:rPr>
          <w:lang w:val="en-US"/>
        </w:rPr>
        <w:t xml:space="preserve"> – </w:t>
      </w:r>
      <w:r w:rsidRPr="00D1017B">
        <w:rPr>
          <w:lang w:val="en-US"/>
        </w:rPr>
        <w:t>2016</w:t>
      </w:r>
      <w:r w:rsidR="00866B45" w:rsidRPr="00D1017B">
        <w:rPr>
          <w:lang w:val="en-US"/>
        </w:rPr>
        <w:t>/06</w:t>
      </w:r>
      <w:r w:rsidR="002C4AAD" w:rsidRPr="00D1017B">
        <w:rPr>
          <w:lang w:val="en-US"/>
        </w:rPr>
        <w:t>,</w:t>
      </w:r>
      <w:r w:rsidR="0050756F" w:rsidRPr="00D1017B">
        <w:rPr>
          <w:lang w:val="en-US"/>
        </w:rPr>
        <w:t xml:space="preserve"> </w:t>
      </w:r>
      <w:r w:rsidR="0050756F" w:rsidRPr="00D1017B">
        <w:rPr>
          <w:rStyle w:val="StarktcitatChar"/>
          <w:lang w:val="en-US"/>
        </w:rPr>
        <w:t>Hired</w:t>
      </w:r>
      <w:r w:rsidR="002C4AAD" w:rsidRPr="00D1017B">
        <w:rPr>
          <w:b/>
          <w:lang w:val="en-US"/>
        </w:rPr>
        <w:t xml:space="preserve"> by Castra</w:t>
      </w:r>
      <w:r w:rsidR="00E47705" w:rsidRPr="00D1017B">
        <w:rPr>
          <w:b/>
          <w:lang w:val="en-US"/>
        </w:rPr>
        <w:t xml:space="preserve"> |</w:t>
      </w:r>
      <w:r w:rsidR="002D1DDE" w:rsidRPr="00D1017B">
        <w:rPr>
          <w:b/>
          <w:lang w:val="en-US"/>
        </w:rPr>
        <w:t xml:space="preserve"> </w:t>
      </w:r>
      <w:proofErr w:type="spellStart"/>
      <w:r w:rsidR="002D1DDE" w:rsidRPr="00D1017B">
        <w:rPr>
          <w:b/>
          <w:lang w:val="en-US"/>
        </w:rPr>
        <w:t>Göteborg</w:t>
      </w:r>
      <w:proofErr w:type="spellEnd"/>
    </w:p>
    <w:p w14:paraId="25C7AF44" w14:textId="6CC28FC8" w:rsidR="009A07FA" w:rsidRPr="00D1017B" w:rsidRDefault="00A73D05" w:rsidP="00A73D05">
      <w:pPr>
        <w:rPr>
          <w:lang w:val="en-US"/>
        </w:rPr>
      </w:pPr>
      <w:r w:rsidRPr="00D1017B">
        <w:rPr>
          <w:lang w:val="en-US"/>
        </w:rPr>
        <w:t>Implementation and development of a sharp prototype written in Java and JavaScript, as well as some Python</w:t>
      </w:r>
      <w:r w:rsidR="001D3452" w:rsidRPr="00D1017B">
        <w:rPr>
          <w:lang w:val="en-US"/>
        </w:rPr>
        <w:t xml:space="preserve"> with Locust</w:t>
      </w:r>
      <w:r w:rsidRPr="00D1017B">
        <w:rPr>
          <w:lang w:val="en-US"/>
        </w:rPr>
        <w:t>.</w:t>
      </w:r>
      <w:r w:rsidR="001D3452" w:rsidRPr="00D1017B">
        <w:rPr>
          <w:lang w:val="en-US"/>
        </w:rPr>
        <w:t xml:space="preserve"> Integration with GPS and Google Maps. Created a working </w:t>
      </w:r>
      <w:r w:rsidRPr="00D1017B">
        <w:rPr>
          <w:lang w:val="en-US"/>
        </w:rPr>
        <w:t xml:space="preserve">Solution architecture for </w:t>
      </w:r>
      <w:r w:rsidR="001D3452" w:rsidRPr="00D1017B">
        <w:rPr>
          <w:lang w:val="en-US"/>
        </w:rPr>
        <w:t xml:space="preserve">the </w:t>
      </w:r>
      <w:r w:rsidRPr="00D1017B">
        <w:rPr>
          <w:lang w:val="en-US"/>
        </w:rPr>
        <w:t>infrastructure and technology.</w:t>
      </w:r>
    </w:p>
    <w:p w14:paraId="789B8C28" w14:textId="77777777" w:rsidR="00A73D05" w:rsidRDefault="00A73D05" w:rsidP="009A07FA">
      <w:pPr>
        <w:pStyle w:val="Liststycke"/>
        <w:ind w:left="285" w:hanging="285"/>
      </w:pPr>
      <w:r>
        <w:t>Java</w:t>
      </w:r>
    </w:p>
    <w:p w14:paraId="025CCD2D" w14:textId="77777777" w:rsidR="00007798" w:rsidRDefault="00007798" w:rsidP="009A07FA">
      <w:pPr>
        <w:pStyle w:val="Liststycke"/>
        <w:ind w:left="285" w:hanging="285"/>
      </w:pPr>
      <w:proofErr w:type="spellStart"/>
      <w:r>
        <w:t>Python</w:t>
      </w:r>
      <w:proofErr w:type="spellEnd"/>
      <w:r w:rsidR="00386881">
        <w:t xml:space="preserve"> - Django Rest </w:t>
      </w:r>
      <w:proofErr w:type="spellStart"/>
      <w:r w:rsidR="00386881">
        <w:t>Framework</w:t>
      </w:r>
      <w:proofErr w:type="spellEnd"/>
    </w:p>
    <w:p w14:paraId="3D37E787" w14:textId="77777777" w:rsidR="009A07FA" w:rsidRDefault="009A07FA" w:rsidP="009A07FA">
      <w:pPr>
        <w:pStyle w:val="Liststycke"/>
        <w:ind w:left="285" w:hanging="285"/>
      </w:pPr>
      <w:r>
        <w:t>Android</w:t>
      </w:r>
    </w:p>
    <w:p w14:paraId="24B9F805" w14:textId="77777777" w:rsidR="009A07FA" w:rsidRDefault="009A07FA" w:rsidP="009A07FA">
      <w:pPr>
        <w:pStyle w:val="Liststycke"/>
        <w:ind w:left="285" w:hanging="285"/>
      </w:pPr>
      <w:proofErr w:type="spellStart"/>
      <w:r>
        <w:t>Ionic</w:t>
      </w:r>
      <w:proofErr w:type="spellEnd"/>
      <w:r>
        <w:t xml:space="preserve"> 2</w:t>
      </w:r>
    </w:p>
    <w:p w14:paraId="0D6C975C" w14:textId="77777777" w:rsidR="009A07FA" w:rsidRDefault="009A07FA" w:rsidP="009A07FA">
      <w:pPr>
        <w:pStyle w:val="Liststycke"/>
        <w:ind w:left="285" w:hanging="285"/>
      </w:pPr>
      <w:proofErr w:type="spellStart"/>
      <w:r>
        <w:t>Angular</w:t>
      </w:r>
      <w:proofErr w:type="spellEnd"/>
      <w:r>
        <w:t xml:space="preserve"> 2</w:t>
      </w:r>
    </w:p>
    <w:p w14:paraId="19F75919" w14:textId="77777777" w:rsidR="009A07FA" w:rsidRDefault="009A07FA" w:rsidP="009A07FA">
      <w:pPr>
        <w:pStyle w:val="Liststycke"/>
        <w:ind w:left="285" w:hanging="285"/>
      </w:pPr>
      <w:r>
        <w:t>Cordova</w:t>
      </w:r>
    </w:p>
    <w:p w14:paraId="4121E228" w14:textId="77777777" w:rsidR="00007798" w:rsidRDefault="00FA3D0E" w:rsidP="00E9789E">
      <w:pPr>
        <w:pStyle w:val="Liststycke"/>
        <w:ind w:left="285" w:hanging="285"/>
      </w:pPr>
      <w:proofErr w:type="spellStart"/>
      <w:r>
        <w:t>Scrum</w:t>
      </w:r>
      <w:proofErr w:type="spellEnd"/>
    </w:p>
    <w:p w14:paraId="4BEDFCB6" w14:textId="77777777" w:rsidR="004B2D60" w:rsidRDefault="004B2D60" w:rsidP="00E9789E">
      <w:pPr>
        <w:pStyle w:val="Liststycke"/>
        <w:ind w:left="285" w:hanging="285"/>
      </w:pPr>
      <w:r>
        <w:t>GIT</w:t>
      </w:r>
    </w:p>
    <w:p w14:paraId="0404A657" w14:textId="77777777" w:rsidR="00813014" w:rsidRDefault="00813014" w:rsidP="00E9789E">
      <w:pPr>
        <w:pStyle w:val="Liststycke"/>
        <w:ind w:left="285" w:hanging="285"/>
      </w:pPr>
      <w:r>
        <w:t>Node</w:t>
      </w:r>
      <w:r w:rsidR="00AF78A0">
        <w:t>.js</w:t>
      </w:r>
    </w:p>
    <w:p w14:paraId="416E1160" w14:textId="77777777" w:rsidR="00994CBD" w:rsidRDefault="00994CBD" w:rsidP="00994CBD">
      <w:pPr>
        <w:pStyle w:val="Liststycke"/>
        <w:ind w:left="285" w:hanging="285"/>
      </w:pPr>
      <w:proofErr w:type="spellStart"/>
      <w:r>
        <w:t>Gulp</w:t>
      </w:r>
      <w:proofErr w:type="spellEnd"/>
    </w:p>
    <w:p w14:paraId="369D6B70" w14:textId="68E5816D" w:rsidR="00994CBD" w:rsidRDefault="00994CBD" w:rsidP="00994CBD">
      <w:pPr>
        <w:pStyle w:val="Liststycke"/>
        <w:ind w:left="285" w:hanging="285"/>
      </w:pPr>
      <w:r>
        <w:t>Grunt</w:t>
      </w:r>
    </w:p>
    <w:p w14:paraId="47A31438" w14:textId="396A4AA2" w:rsidR="001D3452" w:rsidRDefault="001D3452" w:rsidP="00994CBD">
      <w:pPr>
        <w:pStyle w:val="Liststycke"/>
        <w:ind w:left="285" w:hanging="285"/>
      </w:pPr>
      <w:r>
        <w:t xml:space="preserve">Google </w:t>
      </w:r>
      <w:proofErr w:type="spellStart"/>
      <w:r>
        <w:t>Maps</w:t>
      </w:r>
      <w:proofErr w:type="spellEnd"/>
    </w:p>
    <w:p w14:paraId="3DBDF14F" w14:textId="573E7C60" w:rsidR="001D3452" w:rsidRDefault="001D3452" w:rsidP="00994CBD">
      <w:pPr>
        <w:pStyle w:val="Liststycke"/>
        <w:pBdr>
          <w:bottom w:val="single" w:sz="6" w:space="1" w:color="auto"/>
        </w:pBdr>
        <w:ind w:left="285" w:hanging="285"/>
      </w:pPr>
      <w:r>
        <w:t>GPS</w:t>
      </w:r>
    </w:p>
    <w:p w14:paraId="133647D1" w14:textId="00BDDEEF" w:rsidR="002F4960" w:rsidRDefault="002F4960" w:rsidP="002F4960">
      <w:pPr>
        <w:pBdr>
          <w:bottom w:val="single" w:sz="6" w:space="1" w:color="auto"/>
        </w:pBdr>
      </w:pPr>
    </w:p>
    <w:p w14:paraId="07E361D2" w14:textId="77777777" w:rsidR="005F6518" w:rsidRDefault="005F6518" w:rsidP="000D205A">
      <w:pPr>
        <w:pStyle w:val="Rubrik2"/>
        <w:rPr>
          <w:lang w:val="en-US"/>
        </w:rPr>
      </w:pPr>
    </w:p>
    <w:p w14:paraId="502F802D" w14:textId="29890075" w:rsidR="000D205A" w:rsidRPr="00D1017B" w:rsidRDefault="00AF7874" w:rsidP="000D205A">
      <w:pPr>
        <w:pStyle w:val="Rubrik2"/>
        <w:rPr>
          <w:lang w:val="en-US"/>
        </w:rPr>
      </w:pPr>
      <w:r>
        <w:rPr>
          <w:noProof/>
          <w:lang w:eastAsia="sv-SE"/>
        </w:rPr>
        <w:lastRenderedPageBreak/>
        <w:drawing>
          <wp:anchor distT="0" distB="0" distL="114300" distR="114300" simplePos="0" relativeHeight="251671552" behindDoc="0" locked="0" layoutInCell="1" allowOverlap="1" wp14:anchorId="03C88431" wp14:editId="2E8C7BC7">
            <wp:simplePos x="0" y="0"/>
            <wp:positionH relativeFrom="column">
              <wp:posOffset>5404630</wp:posOffset>
            </wp:positionH>
            <wp:positionV relativeFrom="paragraph">
              <wp:posOffset>35560</wp:posOffset>
            </wp:positionV>
            <wp:extent cx="948055" cy="312420"/>
            <wp:effectExtent l="0" t="0" r="4445" b="5080"/>
            <wp:wrapSquare wrapText="bothSides"/>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ometri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8055" cy="312420"/>
                    </a:xfrm>
                    <a:prstGeom prst="rect">
                      <a:avLst/>
                    </a:prstGeom>
                  </pic:spPr>
                </pic:pic>
              </a:graphicData>
            </a:graphic>
            <wp14:sizeRelH relativeFrom="margin">
              <wp14:pctWidth>0</wp14:pctWidth>
            </wp14:sizeRelH>
            <wp14:sizeRelV relativeFrom="margin">
              <wp14:pctHeight>0</wp14:pctHeight>
            </wp14:sizeRelV>
          </wp:anchor>
        </w:drawing>
      </w:r>
      <w:r w:rsidR="00EC6B1C" w:rsidRPr="00D1017B">
        <w:rPr>
          <w:lang w:val="en-US"/>
        </w:rPr>
        <w:t xml:space="preserve">Mobile Developer </w:t>
      </w:r>
      <w:r w:rsidR="00022A36" w:rsidRPr="00D1017B">
        <w:rPr>
          <w:lang w:val="en-US"/>
        </w:rPr>
        <w:t>at</w:t>
      </w:r>
      <w:r w:rsidR="000D205A" w:rsidRPr="00D1017B">
        <w:rPr>
          <w:lang w:val="en-US"/>
        </w:rPr>
        <w:t xml:space="preserve"> Biometric</w:t>
      </w:r>
      <w:r w:rsidR="006F4D66" w:rsidRPr="00D1017B">
        <w:rPr>
          <w:lang w:val="en-US"/>
        </w:rPr>
        <w:t xml:space="preserve"> (Inhouse)</w:t>
      </w:r>
    </w:p>
    <w:p w14:paraId="49552C0B" w14:textId="6BA1666E" w:rsidR="000D205A" w:rsidRPr="00D1017B" w:rsidRDefault="000A2F9D" w:rsidP="00CE5234">
      <w:pPr>
        <w:pStyle w:val="Underrubrik"/>
        <w:rPr>
          <w:lang w:val="en-US"/>
        </w:rPr>
      </w:pPr>
      <w:r w:rsidRPr="00D1017B">
        <w:rPr>
          <w:lang w:val="en-US"/>
        </w:rPr>
        <w:t>2016</w:t>
      </w:r>
      <w:r w:rsidR="00B00E8B" w:rsidRPr="00D1017B">
        <w:rPr>
          <w:lang w:val="en-US"/>
        </w:rPr>
        <w:t>/02 – 2016/03</w:t>
      </w:r>
      <w:r w:rsidR="002C4AAD" w:rsidRPr="00D1017B">
        <w:rPr>
          <w:lang w:val="en-US"/>
        </w:rPr>
        <w:t xml:space="preserve">, </w:t>
      </w:r>
      <w:r w:rsidR="002C4AAD" w:rsidRPr="00D1017B">
        <w:rPr>
          <w:rStyle w:val="StarktcitatChar"/>
          <w:lang w:val="en-US"/>
        </w:rPr>
        <w:t>Hired</w:t>
      </w:r>
      <w:r w:rsidR="002C4AAD" w:rsidRPr="00D1017B">
        <w:rPr>
          <w:b/>
          <w:lang w:val="en-US"/>
        </w:rPr>
        <w:t xml:space="preserve"> by Castra</w:t>
      </w:r>
      <w:r w:rsidR="00E47705" w:rsidRPr="00D1017B">
        <w:rPr>
          <w:b/>
          <w:lang w:val="en-US"/>
        </w:rPr>
        <w:t xml:space="preserve"> |</w:t>
      </w:r>
      <w:r w:rsidR="002D1DDE" w:rsidRPr="00D1017B">
        <w:rPr>
          <w:b/>
          <w:lang w:val="en-US"/>
        </w:rPr>
        <w:t xml:space="preserve"> </w:t>
      </w:r>
      <w:proofErr w:type="spellStart"/>
      <w:r w:rsidR="002D1DDE" w:rsidRPr="00D1017B">
        <w:rPr>
          <w:b/>
          <w:lang w:val="en-US"/>
        </w:rPr>
        <w:t>Göteborg</w:t>
      </w:r>
      <w:proofErr w:type="spellEnd"/>
    </w:p>
    <w:p w14:paraId="638778D6" w14:textId="11B0E989" w:rsidR="00B00E8B" w:rsidRPr="00D1017B" w:rsidRDefault="00022A36" w:rsidP="00B00E8B">
      <w:pPr>
        <w:rPr>
          <w:lang w:val="en-US"/>
        </w:rPr>
      </w:pPr>
      <w:r w:rsidRPr="00D1017B">
        <w:rPr>
          <w:lang w:val="en-US"/>
        </w:rPr>
        <w:t>Implementation and development of a prototype written in Java and JavaScript, as well as integration with Open CV</w:t>
      </w:r>
      <w:r w:rsidR="00F454CC" w:rsidRPr="00D1017B">
        <w:rPr>
          <w:lang w:val="en-US"/>
        </w:rPr>
        <w:t xml:space="preserve"> library</w:t>
      </w:r>
      <w:r w:rsidR="00B00E8B" w:rsidRPr="00D1017B">
        <w:rPr>
          <w:lang w:val="en-US"/>
        </w:rPr>
        <w:t>.</w:t>
      </w:r>
    </w:p>
    <w:p w14:paraId="5F339796" w14:textId="77777777" w:rsidR="000D205A" w:rsidRDefault="000D205A" w:rsidP="000D205A">
      <w:pPr>
        <w:pStyle w:val="Liststycke"/>
      </w:pPr>
      <w:proofErr w:type="spellStart"/>
      <w:r>
        <w:t>OpenCV</w:t>
      </w:r>
      <w:proofErr w:type="spellEnd"/>
    </w:p>
    <w:p w14:paraId="594B3A45" w14:textId="77777777" w:rsidR="000D205A" w:rsidRDefault="009A07FA" w:rsidP="000D205A">
      <w:pPr>
        <w:pStyle w:val="Liststycke"/>
      </w:pPr>
      <w:r>
        <w:t>Java</w:t>
      </w:r>
    </w:p>
    <w:p w14:paraId="36074EAC" w14:textId="77777777" w:rsidR="000D205A" w:rsidRDefault="009A07FA" w:rsidP="001C125D">
      <w:pPr>
        <w:pStyle w:val="Liststycke"/>
      </w:pPr>
      <w:r>
        <w:t>Android</w:t>
      </w:r>
    </w:p>
    <w:p w14:paraId="5161DBA6" w14:textId="77777777" w:rsidR="001C125D" w:rsidRDefault="001C125D" w:rsidP="001C125D">
      <w:pPr>
        <w:pStyle w:val="Liststycke"/>
      </w:pPr>
      <w:proofErr w:type="spellStart"/>
      <w:r>
        <w:t>Bootstrap</w:t>
      </w:r>
      <w:proofErr w:type="spellEnd"/>
    </w:p>
    <w:p w14:paraId="32344DDE" w14:textId="77777777" w:rsidR="009A07FA" w:rsidRDefault="009A07FA" w:rsidP="00FA3D0E">
      <w:pPr>
        <w:pStyle w:val="Liststycke"/>
      </w:pPr>
      <w:r>
        <w:t>Cordova</w:t>
      </w:r>
    </w:p>
    <w:p w14:paraId="1B9BF9F8" w14:textId="77777777" w:rsidR="00B00E8B" w:rsidRDefault="00B00E8B" w:rsidP="00FA3D0E">
      <w:pPr>
        <w:pStyle w:val="Liststycke"/>
      </w:pPr>
      <w:r>
        <w:t>HTML, CSS</w:t>
      </w:r>
    </w:p>
    <w:p w14:paraId="2C1E80DF" w14:textId="22DCFBEA" w:rsidR="00B7126B" w:rsidRDefault="004B2D60" w:rsidP="00B7126B">
      <w:pPr>
        <w:pStyle w:val="Liststycke"/>
      </w:pPr>
      <w:r>
        <w:t>GIT</w:t>
      </w:r>
    </w:p>
    <w:p w14:paraId="431A242B" w14:textId="70E81C7B" w:rsidR="0068240D" w:rsidRDefault="0068240D" w:rsidP="0068240D">
      <w:pPr>
        <w:pBdr>
          <w:bottom w:val="single" w:sz="6" w:space="1" w:color="auto"/>
        </w:pBdr>
      </w:pPr>
    </w:p>
    <w:p w14:paraId="7F9E4E18" w14:textId="733DF131" w:rsidR="0026732A" w:rsidRPr="00D1017B" w:rsidRDefault="0068240D" w:rsidP="0026732A">
      <w:pPr>
        <w:pStyle w:val="Rubrik2"/>
        <w:rPr>
          <w:lang w:val="en-US"/>
        </w:rPr>
      </w:pPr>
      <w:r>
        <w:rPr>
          <w:noProof/>
          <w:lang w:eastAsia="sv-SE"/>
        </w:rPr>
        <w:drawing>
          <wp:anchor distT="0" distB="0" distL="114300" distR="114300" simplePos="0" relativeHeight="251669504" behindDoc="0" locked="0" layoutInCell="1" allowOverlap="1" wp14:anchorId="7B284A7A" wp14:editId="1AC251CC">
            <wp:simplePos x="0" y="0"/>
            <wp:positionH relativeFrom="column">
              <wp:posOffset>5377325</wp:posOffset>
            </wp:positionH>
            <wp:positionV relativeFrom="paragraph">
              <wp:posOffset>102870</wp:posOffset>
            </wp:positionV>
            <wp:extent cx="974090" cy="258445"/>
            <wp:effectExtent l="0" t="0" r="3810" b="0"/>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74090" cy="258445"/>
                    </a:xfrm>
                    <a:prstGeom prst="rect">
                      <a:avLst/>
                    </a:prstGeom>
                  </pic:spPr>
                </pic:pic>
              </a:graphicData>
            </a:graphic>
            <wp14:sizeRelH relativeFrom="margin">
              <wp14:pctWidth>0</wp14:pctWidth>
            </wp14:sizeRelH>
            <wp14:sizeRelV relativeFrom="margin">
              <wp14:pctHeight>0</wp14:pctHeight>
            </wp14:sizeRelV>
          </wp:anchor>
        </w:drawing>
      </w:r>
      <w:r w:rsidR="00022A36" w:rsidRPr="00D1017B">
        <w:rPr>
          <w:lang w:val="en-US"/>
        </w:rPr>
        <w:t xml:space="preserve">Web Developer </w:t>
      </w:r>
      <w:r w:rsidR="000D46D9" w:rsidRPr="00D1017B">
        <w:rPr>
          <w:lang w:val="en-US"/>
        </w:rPr>
        <w:t>&amp;</w:t>
      </w:r>
      <w:r w:rsidR="00022A36" w:rsidRPr="00D1017B">
        <w:rPr>
          <w:lang w:val="en-US"/>
        </w:rPr>
        <w:t xml:space="preserve"> Mobile Developer at</w:t>
      </w:r>
      <w:r w:rsidR="00622B07" w:rsidRPr="00D1017B">
        <w:rPr>
          <w:lang w:val="en-US"/>
        </w:rPr>
        <w:t xml:space="preserve"> </w:t>
      </w:r>
      <w:proofErr w:type="spellStart"/>
      <w:r w:rsidR="00622B07" w:rsidRPr="00D1017B">
        <w:rPr>
          <w:lang w:val="en-US"/>
        </w:rPr>
        <w:t>Resdirekt</w:t>
      </w:r>
      <w:proofErr w:type="spellEnd"/>
    </w:p>
    <w:p w14:paraId="7726E926" w14:textId="7867D6C4" w:rsidR="0026732A" w:rsidRPr="00D1017B" w:rsidRDefault="0082069E" w:rsidP="00CE5234">
      <w:pPr>
        <w:pStyle w:val="Underrubrik"/>
        <w:rPr>
          <w:lang w:val="en-US"/>
        </w:rPr>
      </w:pPr>
      <w:r w:rsidRPr="00D1017B">
        <w:rPr>
          <w:lang w:val="en-US"/>
        </w:rPr>
        <w:t>2013</w:t>
      </w:r>
      <w:r w:rsidR="0026732A" w:rsidRPr="00D1017B">
        <w:rPr>
          <w:lang w:val="en-US"/>
        </w:rPr>
        <w:t>/</w:t>
      </w:r>
      <w:r w:rsidRPr="00D1017B">
        <w:rPr>
          <w:lang w:val="en-US"/>
        </w:rPr>
        <w:t>09</w:t>
      </w:r>
      <w:r w:rsidR="0026732A" w:rsidRPr="00D1017B">
        <w:rPr>
          <w:lang w:val="en-US"/>
        </w:rPr>
        <w:t xml:space="preserve"> – </w:t>
      </w:r>
      <w:r w:rsidRPr="00D1017B">
        <w:rPr>
          <w:lang w:val="en-US"/>
        </w:rPr>
        <w:t>2014</w:t>
      </w:r>
      <w:r w:rsidR="0026732A" w:rsidRPr="00D1017B">
        <w:rPr>
          <w:lang w:val="en-US"/>
        </w:rPr>
        <w:t>/</w:t>
      </w:r>
      <w:r w:rsidRPr="00D1017B">
        <w:rPr>
          <w:lang w:val="en-US"/>
        </w:rPr>
        <w:t>0</w:t>
      </w:r>
      <w:r w:rsidR="00123C78">
        <w:rPr>
          <w:lang w:val="en-US"/>
        </w:rPr>
        <w:t>9</w:t>
      </w:r>
      <w:r w:rsidR="00990884" w:rsidRPr="00D1017B">
        <w:rPr>
          <w:lang w:val="en-US"/>
        </w:rPr>
        <w:t xml:space="preserve">, </w:t>
      </w:r>
      <w:r w:rsidR="00990884" w:rsidRPr="00D1017B">
        <w:rPr>
          <w:rStyle w:val="StarktcitatChar"/>
          <w:lang w:val="en-US"/>
        </w:rPr>
        <w:t>Hired</w:t>
      </w:r>
      <w:r w:rsidR="00990884" w:rsidRPr="00D1017B">
        <w:rPr>
          <w:b/>
          <w:lang w:val="en-US"/>
        </w:rPr>
        <w:t xml:space="preserve"> by </w:t>
      </w:r>
      <w:proofErr w:type="spellStart"/>
      <w:r w:rsidR="00990884" w:rsidRPr="00D1017B">
        <w:rPr>
          <w:b/>
          <w:lang w:val="en-US"/>
        </w:rPr>
        <w:t>Resdirekt</w:t>
      </w:r>
      <w:proofErr w:type="spellEnd"/>
      <w:r w:rsidR="006F4888" w:rsidRPr="00D1017B">
        <w:rPr>
          <w:b/>
          <w:lang w:val="en-US"/>
        </w:rPr>
        <w:t>/</w:t>
      </w:r>
      <w:proofErr w:type="spellStart"/>
      <w:r w:rsidR="006F4888" w:rsidRPr="00D1017B">
        <w:rPr>
          <w:b/>
          <w:lang w:val="en-US"/>
        </w:rPr>
        <w:t>Mimasa</w:t>
      </w:r>
      <w:proofErr w:type="spellEnd"/>
      <w:r w:rsidR="00E47705" w:rsidRPr="00D1017B">
        <w:rPr>
          <w:b/>
          <w:lang w:val="en-US"/>
        </w:rPr>
        <w:t xml:space="preserve"> | </w:t>
      </w:r>
      <w:r w:rsidR="002D1DDE" w:rsidRPr="00D1017B">
        <w:rPr>
          <w:b/>
          <w:lang w:val="en-US"/>
        </w:rPr>
        <w:t>Stockholm</w:t>
      </w:r>
    </w:p>
    <w:p w14:paraId="2ACB4F84" w14:textId="77777777" w:rsidR="0082069E" w:rsidRPr="00D1017B" w:rsidRDefault="00022A36" w:rsidP="00022A36">
      <w:pPr>
        <w:rPr>
          <w:lang w:val="en-US"/>
        </w:rPr>
      </w:pPr>
      <w:r w:rsidRPr="00D1017B">
        <w:rPr>
          <w:lang w:val="en-US"/>
        </w:rPr>
        <w:t>Along with a web designer, project manager and an investor in a team.</w:t>
      </w:r>
      <w:r w:rsidRPr="00D1017B">
        <w:rPr>
          <w:lang w:val="en-US"/>
        </w:rPr>
        <w:br/>
        <w:t xml:space="preserve">Implementation </w:t>
      </w:r>
      <w:proofErr w:type="gramStart"/>
      <w:r w:rsidRPr="00D1017B">
        <w:rPr>
          <w:lang w:val="en-US"/>
        </w:rPr>
        <w:t>back-end</w:t>
      </w:r>
      <w:proofErr w:type="gramEnd"/>
      <w:r w:rsidRPr="00D1017B">
        <w:rPr>
          <w:lang w:val="en-US"/>
        </w:rPr>
        <w:t xml:space="preserve"> and a </w:t>
      </w:r>
      <w:proofErr w:type="spellStart"/>
      <w:r w:rsidRPr="00D1017B">
        <w:rPr>
          <w:lang w:val="en-US"/>
        </w:rPr>
        <w:t>hybridapp</w:t>
      </w:r>
      <w:proofErr w:type="spellEnd"/>
      <w:r w:rsidRPr="00D1017B">
        <w:rPr>
          <w:lang w:val="en-US"/>
        </w:rPr>
        <w:t xml:space="preserve"> in Java Android, integration with hotel and flight APIs</w:t>
      </w:r>
      <w:r w:rsidR="0082069E" w:rsidRPr="00D1017B">
        <w:rPr>
          <w:lang w:val="en-US"/>
        </w:rPr>
        <w:t>.</w:t>
      </w:r>
    </w:p>
    <w:p w14:paraId="0B7C8EB7" w14:textId="77777777" w:rsidR="00990884" w:rsidRDefault="00990884" w:rsidP="00990884">
      <w:pPr>
        <w:pStyle w:val="Liststycke"/>
        <w:ind w:left="285" w:hanging="285"/>
      </w:pPr>
      <w:r>
        <w:t>JavaScript (</w:t>
      </w:r>
      <w:proofErr w:type="spellStart"/>
      <w:r>
        <w:t>jQuery</w:t>
      </w:r>
      <w:proofErr w:type="spellEnd"/>
      <w:r>
        <w:t>), HTML, CSS</w:t>
      </w:r>
    </w:p>
    <w:p w14:paraId="7B3C9440" w14:textId="1AA4A793" w:rsidR="00622B07" w:rsidRDefault="00F51514" w:rsidP="0026732A">
      <w:pPr>
        <w:pStyle w:val="Liststycke"/>
        <w:ind w:left="285" w:hanging="285"/>
      </w:pPr>
      <w:r>
        <w:t xml:space="preserve">Android </w:t>
      </w:r>
      <w:r w:rsidR="00F53A8E">
        <w:t xml:space="preserve">+ </w:t>
      </w:r>
      <w:proofErr w:type="spellStart"/>
      <w:r>
        <w:t>WebView</w:t>
      </w:r>
      <w:proofErr w:type="spellEnd"/>
    </w:p>
    <w:p w14:paraId="5E1054B5" w14:textId="552D8FA2" w:rsidR="0026732A" w:rsidRDefault="00622B07" w:rsidP="0026732A">
      <w:pPr>
        <w:pStyle w:val="Liststycke"/>
        <w:ind w:left="285" w:hanging="285"/>
      </w:pPr>
      <w:r>
        <w:t>PHP</w:t>
      </w:r>
    </w:p>
    <w:p w14:paraId="4FEC3003" w14:textId="1C98DC4F" w:rsidR="00990884" w:rsidRDefault="00990884" w:rsidP="00990884">
      <w:pPr>
        <w:pStyle w:val="Liststycke"/>
        <w:ind w:left="285" w:hanging="285"/>
      </w:pPr>
      <w:r>
        <w:t>PHP (</w:t>
      </w:r>
      <w:proofErr w:type="spellStart"/>
      <w:r>
        <w:t>Codeigniter</w:t>
      </w:r>
      <w:proofErr w:type="spellEnd"/>
      <w:r>
        <w:t>)</w:t>
      </w:r>
    </w:p>
    <w:p w14:paraId="338E8E87" w14:textId="77777777" w:rsidR="006F4D66" w:rsidRDefault="00622B07" w:rsidP="000B3523">
      <w:pPr>
        <w:pStyle w:val="Liststycke"/>
        <w:ind w:left="285" w:hanging="285"/>
      </w:pPr>
      <w:r>
        <w:t>API</w:t>
      </w:r>
    </w:p>
    <w:p w14:paraId="163D9E29" w14:textId="7237C779" w:rsidR="0008116B" w:rsidRDefault="0082069E" w:rsidP="0008116B">
      <w:pPr>
        <w:pStyle w:val="Liststycke"/>
        <w:pBdr>
          <w:bottom w:val="single" w:sz="6" w:space="1" w:color="auto"/>
        </w:pBdr>
        <w:ind w:left="285" w:hanging="285"/>
      </w:pPr>
      <w:r>
        <w:t>XP</w:t>
      </w:r>
    </w:p>
    <w:p w14:paraId="60EC7194" w14:textId="77777777" w:rsidR="00F96E1D" w:rsidRDefault="00F96E1D" w:rsidP="00F96E1D">
      <w:pPr>
        <w:pBdr>
          <w:bottom w:val="single" w:sz="6" w:space="1" w:color="auto"/>
        </w:pBdr>
      </w:pPr>
    </w:p>
    <w:p w14:paraId="09FFDC83" w14:textId="77777777" w:rsidR="00D5083B" w:rsidRPr="00D1017B" w:rsidRDefault="00022A36" w:rsidP="00D5083B">
      <w:pPr>
        <w:pStyle w:val="Rubrik2"/>
        <w:rPr>
          <w:lang w:val="en-US"/>
        </w:rPr>
      </w:pPr>
      <w:r w:rsidRPr="00D1017B">
        <w:rPr>
          <w:lang w:val="en-US"/>
        </w:rPr>
        <w:t>Software Developer at</w:t>
      </w:r>
      <w:r w:rsidR="00D5083B" w:rsidRPr="00D1017B">
        <w:rPr>
          <w:lang w:val="en-US"/>
        </w:rPr>
        <w:t xml:space="preserve"> </w:t>
      </w:r>
      <w:proofErr w:type="spellStart"/>
      <w:r w:rsidR="00D5083B" w:rsidRPr="00D1017B">
        <w:rPr>
          <w:lang w:val="en-US"/>
        </w:rPr>
        <w:t>Videofemman</w:t>
      </w:r>
      <w:proofErr w:type="spellEnd"/>
      <w:r w:rsidR="00D51B83" w:rsidRPr="00D1017B">
        <w:rPr>
          <w:lang w:val="en-US"/>
        </w:rPr>
        <w:t xml:space="preserve"> (Inhouse)</w:t>
      </w:r>
    </w:p>
    <w:p w14:paraId="37BB3D78" w14:textId="4A7AD2EF" w:rsidR="00D5083B" w:rsidRPr="00D1017B" w:rsidRDefault="00D5083B" w:rsidP="00CE5234">
      <w:pPr>
        <w:pStyle w:val="Underrubrik"/>
        <w:rPr>
          <w:lang w:val="en-US"/>
        </w:rPr>
      </w:pPr>
      <w:r w:rsidRPr="00D1017B">
        <w:rPr>
          <w:lang w:val="en-US"/>
        </w:rPr>
        <w:t xml:space="preserve">2012/01 – </w:t>
      </w:r>
      <w:r w:rsidR="001B4873" w:rsidRPr="00D1017B">
        <w:rPr>
          <w:lang w:val="en-US"/>
        </w:rPr>
        <w:t>2012/05</w:t>
      </w:r>
      <w:r w:rsidR="00990884" w:rsidRPr="00D1017B">
        <w:rPr>
          <w:lang w:val="en-US"/>
        </w:rPr>
        <w:t xml:space="preserve">, </w:t>
      </w:r>
      <w:r w:rsidR="00990884" w:rsidRPr="00D1017B">
        <w:rPr>
          <w:rStyle w:val="StarktcitatChar"/>
          <w:lang w:val="en-US"/>
        </w:rPr>
        <w:t>Consulting</w:t>
      </w:r>
      <w:r w:rsidR="00990884" w:rsidRPr="00D1017B">
        <w:rPr>
          <w:b/>
          <w:lang w:val="en-US"/>
        </w:rPr>
        <w:t xml:space="preserve"> via </w:t>
      </w:r>
      <w:proofErr w:type="spellStart"/>
      <w:r w:rsidR="00990884" w:rsidRPr="00D1017B">
        <w:rPr>
          <w:b/>
          <w:lang w:val="en-US"/>
        </w:rPr>
        <w:t>Aleptra</w:t>
      </w:r>
      <w:proofErr w:type="spellEnd"/>
      <w:r w:rsidR="00E47705" w:rsidRPr="00D1017B">
        <w:rPr>
          <w:b/>
          <w:lang w:val="en-US"/>
        </w:rPr>
        <w:t xml:space="preserve"> |</w:t>
      </w:r>
      <w:r w:rsidR="002D1DDE" w:rsidRPr="00D1017B">
        <w:rPr>
          <w:b/>
          <w:lang w:val="en-US"/>
        </w:rPr>
        <w:t xml:space="preserve"> </w:t>
      </w:r>
      <w:proofErr w:type="spellStart"/>
      <w:r w:rsidR="002D1DDE" w:rsidRPr="00D1017B">
        <w:rPr>
          <w:b/>
          <w:lang w:val="en-US"/>
        </w:rPr>
        <w:t>Södertälje</w:t>
      </w:r>
      <w:proofErr w:type="spellEnd"/>
    </w:p>
    <w:p w14:paraId="2532010F" w14:textId="77777777" w:rsidR="00D5083B" w:rsidRPr="00D1017B" w:rsidRDefault="00022A36" w:rsidP="00022A36">
      <w:pPr>
        <w:rPr>
          <w:lang w:val="en-US"/>
        </w:rPr>
      </w:pPr>
      <w:r w:rsidRPr="00D1017B">
        <w:rPr>
          <w:lang w:val="en-US"/>
        </w:rPr>
        <w:t>Implementation and development of a prototype written in VB.NET.</w:t>
      </w:r>
      <w:r w:rsidRPr="00D1017B">
        <w:rPr>
          <w:lang w:val="en-US"/>
        </w:rPr>
        <w:br/>
        <w:t>Integration with Web and implementation of a customized CMS solution.</w:t>
      </w:r>
    </w:p>
    <w:p w14:paraId="0A5F5579" w14:textId="77777777" w:rsidR="00D5083B" w:rsidRDefault="00D5083B" w:rsidP="00D5083B">
      <w:pPr>
        <w:pStyle w:val="Liststycke"/>
        <w:ind w:left="285" w:hanging="285"/>
      </w:pPr>
      <w:r>
        <w:t>.NET</w:t>
      </w:r>
    </w:p>
    <w:p w14:paraId="065EBF34" w14:textId="77777777" w:rsidR="00D5083B" w:rsidRDefault="00D5083B" w:rsidP="00D5083B">
      <w:pPr>
        <w:pStyle w:val="Liststycke"/>
        <w:ind w:left="285" w:hanging="285"/>
      </w:pPr>
      <w:r>
        <w:t>Visual Studio</w:t>
      </w:r>
    </w:p>
    <w:p w14:paraId="7BD9E2DD" w14:textId="77777777" w:rsidR="00D5083B" w:rsidRDefault="00D5083B" w:rsidP="00D5083B">
      <w:pPr>
        <w:pStyle w:val="Liststycke"/>
        <w:ind w:left="285" w:hanging="285"/>
      </w:pPr>
      <w:r>
        <w:t>ADO.NET</w:t>
      </w:r>
    </w:p>
    <w:p w14:paraId="70E1223B" w14:textId="77777777" w:rsidR="00D5083B" w:rsidRDefault="00D5083B" w:rsidP="00D5083B">
      <w:pPr>
        <w:pStyle w:val="Liststycke"/>
        <w:ind w:left="285" w:hanging="285"/>
      </w:pPr>
      <w:r>
        <w:t>Server/Klient</w:t>
      </w:r>
    </w:p>
    <w:p w14:paraId="213932C3" w14:textId="574DEA17" w:rsidR="00C13276" w:rsidRDefault="00D5083B" w:rsidP="00C13276">
      <w:pPr>
        <w:pStyle w:val="Liststycke"/>
        <w:ind w:left="285" w:hanging="285"/>
      </w:pPr>
      <w:r>
        <w:t>CMS</w:t>
      </w:r>
    </w:p>
    <w:p w14:paraId="631A50AA" w14:textId="0AD42946" w:rsidR="002D6DC1" w:rsidRDefault="002D6DC1" w:rsidP="002D6DC1">
      <w:pPr>
        <w:pStyle w:val="Liststycke"/>
        <w:numPr>
          <w:ilvl w:val="0"/>
          <w:numId w:val="0"/>
        </w:numPr>
        <w:ind w:left="285"/>
      </w:pPr>
    </w:p>
    <w:p w14:paraId="084006B3" w14:textId="77777777" w:rsidR="002D6DC1" w:rsidRDefault="002D6DC1" w:rsidP="002D6DC1">
      <w:pPr>
        <w:pStyle w:val="Liststycke"/>
        <w:numPr>
          <w:ilvl w:val="0"/>
          <w:numId w:val="0"/>
        </w:numPr>
        <w:ind w:left="285"/>
      </w:pPr>
    </w:p>
    <w:p w14:paraId="5F9A4C91" w14:textId="12541E09" w:rsidR="00C13276" w:rsidRDefault="00C13276" w:rsidP="00C13276">
      <w:pPr>
        <w:pBdr>
          <w:bottom w:val="single" w:sz="6" w:space="1" w:color="auto"/>
        </w:pBdr>
      </w:pPr>
    </w:p>
    <w:p w14:paraId="63F6164E" w14:textId="78C02F2F" w:rsidR="00137F80" w:rsidRDefault="002C108B" w:rsidP="00137F80">
      <w:pPr>
        <w:pStyle w:val="Rubrik2"/>
      </w:pPr>
      <w:r>
        <w:rPr>
          <w:noProof/>
          <w:lang w:eastAsia="sv-SE"/>
        </w:rPr>
        <w:drawing>
          <wp:anchor distT="0" distB="0" distL="114300" distR="114300" simplePos="0" relativeHeight="251674624" behindDoc="0" locked="0" layoutInCell="1" allowOverlap="1" wp14:anchorId="7A808675" wp14:editId="33D012C3">
            <wp:simplePos x="0" y="0"/>
            <wp:positionH relativeFrom="column">
              <wp:posOffset>5355590</wp:posOffset>
            </wp:positionH>
            <wp:positionV relativeFrom="paragraph">
              <wp:posOffset>45720</wp:posOffset>
            </wp:positionV>
            <wp:extent cx="953770" cy="238125"/>
            <wp:effectExtent l="0" t="0" r="0" b="9525"/>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53770" cy="238125"/>
                    </a:xfrm>
                    <a:prstGeom prst="rect">
                      <a:avLst/>
                    </a:prstGeom>
                  </pic:spPr>
                </pic:pic>
              </a:graphicData>
            </a:graphic>
            <wp14:sizeRelH relativeFrom="margin">
              <wp14:pctWidth>0</wp14:pctWidth>
            </wp14:sizeRelH>
            <wp14:sizeRelV relativeFrom="margin">
              <wp14:pctHeight>0</wp14:pctHeight>
            </wp14:sizeRelV>
          </wp:anchor>
        </w:drawing>
      </w:r>
      <w:r w:rsidR="00022A36">
        <w:t xml:space="preserve">Software </w:t>
      </w:r>
      <w:proofErr w:type="spellStart"/>
      <w:r w:rsidR="00022A36">
        <w:t>Developer</w:t>
      </w:r>
      <w:proofErr w:type="spellEnd"/>
      <w:r w:rsidR="00022A36">
        <w:t xml:space="preserve"> at</w:t>
      </w:r>
      <w:r w:rsidR="00717D99">
        <w:t xml:space="preserve"> </w:t>
      </w:r>
      <w:proofErr w:type="spellStart"/>
      <w:r w:rsidR="00717D99">
        <w:t>FoxFarmaci</w:t>
      </w:r>
      <w:proofErr w:type="spellEnd"/>
    </w:p>
    <w:p w14:paraId="72C2A578" w14:textId="4D29D373" w:rsidR="00137F80" w:rsidRPr="005F5969" w:rsidRDefault="00645C90" w:rsidP="00CE5234">
      <w:pPr>
        <w:pStyle w:val="Underrubrik"/>
      </w:pPr>
      <w:r>
        <w:t>2011</w:t>
      </w:r>
      <w:r w:rsidR="00137F80">
        <w:t>/02</w:t>
      </w:r>
      <w:r w:rsidR="00137F80" w:rsidRPr="001E7727">
        <w:t xml:space="preserve"> – </w:t>
      </w:r>
      <w:r w:rsidR="00137F80">
        <w:t>2011</w:t>
      </w:r>
      <w:r w:rsidR="007A7D07">
        <w:t>/12</w:t>
      </w:r>
      <w:r w:rsidR="00990884">
        <w:t xml:space="preserve">, </w:t>
      </w:r>
      <w:r w:rsidR="00990884" w:rsidRPr="00516228">
        <w:rPr>
          <w:rStyle w:val="StarktcitatChar"/>
        </w:rPr>
        <w:t>Consulting</w:t>
      </w:r>
      <w:r w:rsidR="00990884" w:rsidRPr="00990884">
        <w:rPr>
          <w:b/>
        </w:rPr>
        <w:t xml:space="preserve"> via </w:t>
      </w:r>
      <w:proofErr w:type="spellStart"/>
      <w:r w:rsidR="00990884" w:rsidRPr="00990884">
        <w:rPr>
          <w:b/>
        </w:rPr>
        <w:t>Aleptra</w:t>
      </w:r>
      <w:proofErr w:type="spellEnd"/>
      <w:r w:rsidR="00E47705">
        <w:rPr>
          <w:b/>
        </w:rPr>
        <w:t xml:space="preserve"> |</w:t>
      </w:r>
      <w:r w:rsidR="002D1DDE">
        <w:rPr>
          <w:b/>
        </w:rPr>
        <w:t xml:space="preserve"> Stockholm</w:t>
      </w:r>
    </w:p>
    <w:p w14:paraId="3052E574" w14:textId="0D28AE15" w:rsidR="00162490" w:rsidRDefault="00DE7D13" w:rsidP="00022A36">
      <w:r w:rsidRPr="00D1017B">
        <w:rPr>
          <w:lang w:val="en-US"/>
        </w:rPr>
        <w:t>Development of medical record system</w:t>
      </w:r>
      <w:r w:rsidR="00157172" w:rsidRPr="00D1017B">
        <w:rPr>
          <w:lang w:val="en-US"/>
        </w:rPr>
        <w:t xml:space="preserve"> for patients. Tight communication with the product owner. </w:t>
      </w:r>
      <w:r w:rsidR="00022A36" w:rsidRPr="00D1017B">
        <w:rPr>
          <w:lang w:val="en-US"/>
        </w:rPr>
        <w:br/>
      </w:r>
      <w:r w:rsidR="00022A36">
        <w:t xml:space="preserve">Implementation </w:t>
      </w:r>
      <w:proofErr w:type="spellStart"/>
      <w:r w:rsidR="00022A36">
        <w:t>of</w:t>
      </w:r>
      <w:proofErr w:type="spellEnd"/>
      <w:r w:rsidR="00022A36">
        <w:t xml:space="preserve"> a </w:t>
      </w:r>
      <w:proofErr w:type="spellStart"/>
      <w:r w:rsidR="00022A36">
        <w:t>customized</w:t>
      </w:r>
      <w:proofErr w:type="spellEnd"/>
      <w:r w:rsidR="00022A36">
        <w:t xml:space="preserve"> CMS system</w:t>
      </w:r>
      <w:r w:rsidR="00145F16">
        <w:t>.</w:t>
      </w:r>
    </w:p>
    <w:p w14:paraId="77396C87" w14:textId="77777777" w:rsidR="00162490" w:rsidRDefault="00162490" w:rsidP="00162490">
      <w:pPr>
        <w:pStyle w:val="Liststycke"/>
        <w:ind w:left="285" w:hanging="285"/>
      </w:pPr>
      <w:r>
        <w:lastRenderedPageBreak/>
        <w:t>JavaScript, HTML, CSS</w:t>
      </w:r>
    </w:p>
    <w:p w14:paraId="71056BA1" w14:textId="21555CBE" w:rsidR="00137F80" w:rsidRDefault="00137F80" w:rsidP="00137F80">
      <w:pPr>
        <w:pStyle w:val="Liststycke"/>
        <w:ind w:left="285" w:hanging="285"/>
      </w:pPr>
      <w:r>
        <w:t>PHP</w:t>
      </w:r>
      <w:r w:rsidR="00157172">
        <w:t xml:space="preserve"> (</w:t>
      </w:r>
      <w:proofErr w:type="spellStart"/>
      <w:r w:rsidR="00157172">
        <w:t>Codeigniter</w:t>
      </w:r>
      <w:proofErr w:type="spellEnd"/>
      <w:r w:rsidR="00157172">
        <w:t>)</w:t>
      </w:r>
    </w:p>
    <w:p w14:paraId="77FEF19A" w14:textId="77777777" w:rsidR="00137F80" w:rsidRDefault="00137F80" w:rsidP="00162490">
      <w:pPr>
        <w:pStyle w:val="Liststycke"/>
        <w:ind w:left="285" w:hanging="285"/>
      </w:pPr>
      <w:proofErr w:type="spellStart"/>
      <w:r>
        <w:t>MySQL</w:t>
      </w:r>
      <w:proofErr w:type="spellEnd"/>
    </w:p>
    <w:p w14:paraId="0A87935D" w14:textId="136FA8AF" w:rsidR="00137F80" w:rsidRDefault="00F7162D" w:rsidP="00441877">
      <w:pPr>
        <w:pStyle w:val="Liststycke"/>
        <w:ind w:left="285" w:hanging="285"/>
      </w:pPr>
      <w:r>
        <w:t>XP</w:t>
      </w:r>
    </w:p>
    <w:p w14:paraId="3DA6F1C1" w14:textId="6B349795" w:rsidR="00C13276" w:rsidRDefault="00C13276" w:rsidP="00C13276">
      <w:pPr>
        <w:pBdr>
          <w:bottom w:val="single" w:sz="6" w:space="1" w:color="auto"/>
        </w:pBdr>
      </w:pPr>
    </w:p>
    <w:p w14:paraId="0E2D185A" w14:textId="2BBF10F4" w:rsidR="00441877" w:rsidRPr="00D1017B" w:rsidRDefault="000C77F0" w:rsidP="00441877">
      <w:pPr>
        <w:pStyle w:val="Rubrik2"/>
        <w:rPr>
          <w:lang w:val="en-US"/>
        </w:rPr>
      </w:pPr>
      <w:r>
        <w:rPr>
          <w:noProof/>
          <w:lang w:eastAsia="sv-SE"/>
        </w:rPr>
        <w:drawing>
          <wp:anchor distT="0" distB="0" distL="114300" distR="114300" simplePos="0" relativeHeight="251681792" behindDoc="0" locked="0" layoutInCell="1" allowOverlap="1" wp14:anchorId="5F535145" wp14:editId="5ECF71CF">
            <wp:simplePos x="0" y="0"/>
            <wp:positionH relativeFrom="column">
              <wp:posOffset>5254625</wp:posOffset>
            </wp:positionH>
            <wp:positionV relativeFrom="paragraph">
              <wp:posOffset>105605</wp:posOffset>
            </wp:positionV>
            <wp:extent cx="1094740" cy="308610"/>
            <wp:effectExtent l="0" t="0" r="0" b="0"/>
            <wp:wrapSquare wrapText="bothSides"/>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klinikregistret_bla.gif"/>
                    <pic:cNvPicPr/>
                  </pic:nvPicPr>
                  <pic:blipFill rotWithShape="1">
                    <a:blip r:embed="rId24" cstate="print">
                      <a:extLst>
                        <a:ext uri="{28A0092B-C50C-407E-A947-70E740481C1C}">
                          <a14:useLocalDpi xmlns:a14="http://schemas.microsoft.com/office/drawing/2010/main" val="0"/>
                        </a:ext>
                      </a:extLst>
                    </a:blip>
                    <a:srcRect t="9966" b="9434"/>
                    <a:stretch/>
                  </pic:blipFill>
                  <pic:spPr bwMode="auto">
                    <a:xfrm>
                      <a:off x="0" y="0"/>
                      <a:ext cx="1094740" cy="308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DC0" w:rsidRPr="00D1017B">
        <w:rPr>
          <w:lang w:val="en-US"/>
        </w:rPr>
        <w:t>Scrum Master</w:t>
      </w:r>
      <w:r w:rsidR="00E1482D" w:rsidRPr="00D1017B">
        <w:rPr>
          <w:lang w:val="en-US"/>
        </w:rPr>
        <w:t>/Web Developer</w:t>
      </w:r>
      <w:r w:rsidR="00441877" w:rsidRPr="00D1017B">
        <w:rPr>
          <w:lang w:val="en-US"/>
        </w:rPr>
        <w:t xml:space="preserve"> </w:t>
      </w:r>
      <w:r w:rsidR="00022A36" w:rsidRPr="00D1017B">
        <w:rPr>
          <w:lang w:val="en-US"/>
        </w:rPr>
        <w:t>at</w:t>
      </w:r>
      <w:r w:rsidR="00717D99" w:rsidRPr="00D1017B">
        <w:rPr>
          <w:lang w:val="en-US"/>
        </w:rPr>
        <w:t xml:space="preserve"> </w:t>
      </w:r>
      <w:proofErr w:type="spellStart"/>
      <w:r w:rsidR="00717D99" w:rsidRPr="00D1017B">
        <w:rPr>
          <w:lang w:val="en-US"/>
        </w:rPr>
        <w:t>Klinikregistret</w:t>
      </w:r>
      <w:proofErr w:type="spellEnd"/>
    </w:p>
    <w:p w14:paraId="730BE5B2" w14:textId="69CA0251" w:rsidR="00441877" w:rsidRPr="00D1017B" w:rsidRDefault="00942DC0" w:rsidP="00CE5234">
      <w:pPr>
        <w:pStyle w:val="Underrubrik"/>
        <w:rPr>
          <w:lang w:val="en-US"/>
        </w:rPr>
      </w:pPr>
      <w:r w:rsidRPr="00D1017B">
        <w:rPr>
          <w:lang w:val="en-US"/>
        </w:rPr>
        <w:t>2010</w:t>
      </w:r>
      <w:r w:rsidR="00441877" w:rsidRPr="00D1017B">
        <w:rPr>
          <w:lang w:val="en-US"/>
        </w:rPr>
        <w:t>/</w:t>
      </w:r>
      <w:r w:rsidRPr="00D1017B">
        <w:rPr>
          <w:lang w:val="en-US"/>
        </w:rPr>
        <w:t>07</w:t>
      </w:r>
      <w:r w:rsidR="00441877" w:rsidRPr="00D1017B">
        <w:rPr>
          <w:lang w:val="en-US"/>
        </w:rPr>
        <w:t xml:space="preserve"> – </w:t>
      </w:r>
      <w:r w:rsidRPr="00D1017B">
        <w:rPr>
          <w:lang w:val="en-US"/>
        </w:rPr>
        <w:t>2011/02</w:t>
      </w:r>
      <w:r w:rsidR="00990884" w:rsidRPr="00D1017B">
        <w:rPr>
          <w:lang w:val="en-US"/>
        </w:rPr>
        <w:t xml:space="preserve">, </w:t>
      </w:r>
      <w:r w:rsidR="00990884" w:rsidRPr="00D1017B">
        <w:rPr>
          <w:rStyle w:val="StarktcitatChar"/>
          <w:lang w:val="en-US"/>
        </w:rPr>
        <w:t>Consulting</w:t>
      </w:r>
      <w:r w:rsidR="00990884" w:rsidRPr="00D1017B">
        <w:rPr>
          <w:b/>
          <w:lang w:val="en-US"/>
        </w:rPr>
        <w:t xml:space="preserve"> via </w:t>
      </w:r>
      <w:proofErr w:type="spellStart"/>
      <w:r w:rsidR="00990884" w:rsidRPr="00D1017B">
        <w:rPr>
          <w:b/>
          <w:lang w:val="en-US"/>
        </w:rPr>
        <w:t>Aleptra</w:t>
      </w:r>
      <w:proofErr w:type="spellEnd"/>
      <w:r w:rsidR="002D1DDE" w:rsidRPr="00D1017B">
        <w:rPr>
          <w:b/>
          <w:lang w:val="en-US"/>
        </w:rPr>
        <w:t xml:space="preserve">, </w:t>
      </w:r>
      <w:proofErr w:type="spellStart"/>
      <w:r w:rsidR="002D1DDE" w:rsidRPr="00D1017B">
        <w:rPr>
          <w:b/>
          <w:lang w:val="en-US"/>
        </w:rPr>
        <w:t>Södertälje</w:t>
      </w:r>
      <w:proofErr w:type="spellEnd"/>
    </w:p>
    <w:p w14:paraId="2A77D5ED" w14:textId="60B3E505" w:rsidR="00F51514" w:rsidRPr="00D1017B" w:rsidRDefault="007743BC" w:rsidP="007743BC">
      <w:pPr>
        <w:rPr>
          <w:lang w:val="en-US"/>
        </w:rPr>
      </w:pPr>
      <w:r w:rsidRPr="00D1017B">
        <w:rPr>
          <w:lang w:val="en-US"/>
        </w:rPr>
        <w:t>Back-end and Front-end Implementation of Website including SEO Optimization, CMS system.</w:t>
      </w:r>
      <w:r w:rsidRPr="00D1017B">
        <w:rPr>
          <w:lang w:val="en-US"/>
        </w:rPr>
        <w:br/>
        <w:t>As a Scrum Master, I saw that the management team was organized, creative and focused</w:t>
      </w:r>
      <w:r w:rsidR="00F51514" w:rsidRPr="00D1017B">
        <w:rPr>
          <w:lang w:val="en-US"/>
        </w:rPr>
        <w:t>.</w:t>
      </w:r>
    </w:p>
    <w:p w14:paraId="5256AD1A" w14:textId="77777777" w:rsidR="00162490" w:rsidRDefault="008A2E3B" w:rsidP="00162490">
      <w:pPr>
        <w:pStyle w:val="Liststycke"/>
        <w:ind w:left="285" w:hanging="285"/>
      </w:pPr>
      <w:r>
        <w:t>JavaScript, HTML, CSS</w:t>
      </w:r>
    </w:p>
    <w:p w14:paraId="623BADA3" w14:textId="2B1E40E5" w:rsidR="00441877" w:rsidRDefault="00F51514" w:rsidP="00441877">
      <w:pPr>
        <w:pStyle w:val="Liststycke"/>
        <w:ind w:left="285" w:hanging="285"/>
      </w:pPr>
      <w:r>
        <w:t>PHP</w:t>
      </w:r>
      <w:r w:rsidR="00990884">
        <w:t xml:space="preserve"> (</w:t>
      </w:r>
      <w:proofErr w:type="spellStart"/>
      <w:r w:rsidR="00990884">
        <w:t>Custom</w:t>
      </w:r>
      <w:proofErr w:type="spellEnd"/>
      <w:r w:rsidR="00990884">
        <w:t xml:space="preserve"> </w:t>
      </w:r>
      <w:proofErr w:type="spellStart"/>
      <w:r w:rsidR="00990884">
        <w:t>Framework</w:t>
      </w:r>
      <w:proofErr w:type="spellEnd"/>
      <w:r w:rsidR="00990884">
        <w:t>)</w:t>
      </w:r>
    </w:p>
    <w:p w14:paraId="26813556" w14:textId="77777777" w:rsidR="00441877" w:rsidRDefault="00F51514" w:rsidP="00F51514">
      <w:pPr>
        <w:pStyle w:val="Liststycke"/>
        <w:ind w:left="285" w:hanging="285"/>
      </w:pPr>
      <w:proofErr w:type="spellStart"/>
      <w:r>
        <w:t>PostgreSQL</w:t>
      </w:r>
      <w:proofErr w:type="spellEnd"/>
    </w:p>
    <w:p w14:paraId="7AABEE62" w14:textId="22E0B4D7" w:rsidR="00E1482D" w:rsidRDefault="00942DC0" w:rsidP="00E1482D">
      <w:pPr>
        <w:pStyle w:val="Liststycke"/>
        <w:ind w:left="285" w:hanging="285"/>
      </w:pPr>
      <w:proofErr w:type="spellStart"/>
      <w:r>
        <w:t>Scrum</w:t>
      </w:r>
      <w:proofErr w:type="spellEnd"/>
      <w:r w:rsidR="00E1482D">
        <w:t xml:space="preserve"> (</w:t>
      </w:r>
      <w:proofErr w:type="spellStart"/>
      <w:r w:rsidR="00E1482D">
        <w:t>Scrum</w:t>
      </w:r>
      <w:proofErr w:type="spellEnd"/>
      <w:r w:rsidR="00E1482D">
        <w:t>-Board)</w:t>
      </w:r>
    </w:p>
    <w:p w14:paraId="1E62A395" w14:textId="32C81485" w:rsidR="00C13276" w:rsidRDefault="00C13276" w:rsidP="00C13276">
      <w:pPr>
        <w:pBdr>
          <w:bottom w:val="single" w:sz="6" w:space="1" w:color="auto"/>
        </w:pBdr>
      </w:pPr>
    </w:p>
    <w:p w14:paraId="1EC1449C" w14:textId="40C80590" w:rsidR="0033190D" w:rsidRPr="00D1017B" w:rsidRDefault="006161A3" w:rsidP="0033190D">
      <w:pPr>
        <w:pStyle w:val="Rubrik2"/>
        <w:rPr>
          <w:lang w:val="en-US"/>
        </w:rPr>
      </w:pPr>
      <w:r>
        <w:rPr>
          <w:noProof/>
          <w:lang w:eastAsia="sv-SE"/>
        </w:rPr>
        <w:drawing>
          <wp:anchor distT="0" distB="0" distL="114300" distR="114300" simplePos="0" relativeHeight="251682816" behindDoc="0" locked="0" layoutInCell="1" allowOverlap="1" wp14:anchorId="3FDE14ED" wp14:editId="08C3D964">
            <wp:simplePos x="0" y="0"/>
            <wp:positionH relativeFrom="column">
              <wp:posOffset>5070475</wp:posOffset>
            </wp:positionH>
            <wp:positionV relativeFrom="paragraph">
              <wp:posOffset>84455</wp:posOffset>
            </wp:positionV>
            <wp:extent cx="1341755" cy="327660"/>
            <wp:effectExtent l="0" t="0" r="4445" b="2540"/>
            <wp:wrapSquare wrapText="bothSides"/>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100x200px3.png"/>
                    <pic:cNvPicPr/>
                  </pic:nvPicPr>
                  <pic:blipFill>
                    <a:blip r:embed="rId25">
                      <a:extLst>
                        <a:ext uri="{28A0092B-C50C-407E-A947-70E740481C1C}">
                          <a14:useLocalDpi xmlns:a14="http://schemas.microsoft.com/office/drawing/2010/main" val="0"/>
                        </a:ext>
                      </a:extLst>
                    </a:blip>
                    <a:stretch>
                      <a:fillRect/>
                    </a:stretch>
                  </pic:blipFill>
                  <pic:spPr>
                    <a:xfrm>
                      <a:off x="0" y="0"/>
                      <a:ext cx="1341755" cy="327660"/>
                    </a:xfrm>
                    <a:prstGeom prst="rect">
                      <a:avLst/>
                    </a:prstGeom>
                  </pic:spPr>
                </pic:pic>
              </a:graphicData>
            </a:graphic>
            <wp14:sizeRelH relativeFrom="margin">
              <wp14:pctWidth>0</wp14:pctWidth>
            </wp14:sizeRelH>
            <wp14:sizeRelV relativeFrom="margin">
              <wp14:pctHeight>0</wp14:pctHeight>
            </wp14:sizeRelV>
          </wp:anchor>
        </w:drawing>
      </w:r>
      <w:r w:rsidR="0033190D" w:rsidRPr="00D1017B">
        <w:rPr>
          <w:lang w:val="en-US"/>
        </w:rPr>
        <w:t>Graphic Designer/Web Developer (</w:t>
      </w:r>
      <w:proofErr w:type="spellStart"/>
      <w:r w:rsidR="0033190D" w:rsidRPr="00D1017B">
        <w:rPr>
          <w:lang w:val="en-US"/>
        </w:rPr>
        <w:t>Abeer</w:t>
      </w:r>
      <w:proofErr w:type="spellEnd"/>
      <w:r w:rsidR="0033190D" w:rsidRPr="00D1017B">
        <w:rPr>
          <w:lang w:val="en-US"/>
        </w:rPr>
        <w:t xml:space="preserve"> Nehme)</w:t>
      </w:r>
      <w:r w:rsidR="00DA19A3" w:rsidRPr="00D1017B">
        <w:rPr>
          <w:noProof/>
          <w:lang w:val="en-US"/>
        </w:rPr>
        <w:t xml:space="preserve"> </w:t>
      </w:r>
    </w:p>
    <w:p w14:paraId="7771D4BC" w14:textId="7CCDBDDE" w:rsidR="0033190D" w:rsidRPr="00D1017B" w:rsidRDefault="00A01372" w:rsidP="0033190D">
      <w:pPr>
        <w:pStyle w:val="Underrubrik"/>
        <w:rPr>
          <w:lang w:val="en-US"/>
        </w:rPr>
      </w:pPr>
      <w:r w:rsidRPr="00D1017B">
        <w:rPr>
          <w:lang w:val="en-US"/>
        </w:rPr>
        <w:t>2010</w:t>
      </w:r>
      <w:r w:rsidR="0033190D" w:rsidRPr="00D1017B">
        <w:rPr>
          <w:lang w:val="en-US"/>
        </w:rPr>
        <w:t>/02 – 2010/0</w:t>
      </w:r>
      <w:r w:rsidR="00745C9E" w:rsidRPr="00D1017B">
        <w:rPr>
          <w:lang w:val="en-US"/>
        </w:rPr>
        <w:t>5</w:t>
      </w:r>
      <w:r w:rsidR="0037669E" w:rsidRPr="00D1017B">
        <w:rPr>
          <w:lang w:val="en-US"/>
        </w:rPr>
        <w:t xml:space="preserve">, </w:t>
      </w:r>
      <w:r w:rsidR="0037669E" w:rsidRPr="00D1017B">
        <w:rPr>
          <w:rStyle w:val="StarktcitatChar"/>
          <w:lang w:val="en-US"/>
        </w:rPr>
        <w:t>Consulting</w:t>
      </w:r>
      <w:r w:rsidR="0037669E" w:rsidRPr="00D1017B">
        <w:rPr>
          <w:b/>
          <w:lang w:val="en-US"/>
        </w:rPr>
        <w:t xml:space="preserve"> via </w:t>
      </w:r>
      <w:proofErr w:type="spellStart"/>
      <w:r w:rsidR="0037669E" w:rsidRPr="00D1017B">
        <w:rPr>
          <w:b/>
          <w:lang w:val="en-US"/>
        </w:rPr>
        <w:t>Aleptra</w:t>
      </w:r>
      <w:proofErr w:type="spellEnd"/>
      <w:r w:rsidR="00E47705" w:rsidRPr="00D1017B">
        <w:rPr>
          <w:b/>
          <w:lang w:val="en-US"/>
        </w:rPr>
        <w:t xml:space="preserve"> |</w:t>
      </w:r>
      <w:r w:rsidR="002D1DDE" w:rsidRPr="00D1017B">
        <w:rPr>
          <w:b/>
          <w:lang w:val="en-US"/>
        </w:rPr>
        <w:t xml:space="preserve"> </w:t>
      </w:r>
      <w:proofErr w:type="spellStart"/>
      <w:r w:rsidR="002D1DDE" w:rsidRPr="00D1017B">
        <w:rPr>
          <w:b/>
          <w:lang w:val="en-US"/>
        </w:rPr>
        <w:t>Södertälje</w:t>
      </w:r>
      <w:proofErr w:type="spellEnd"/>
    </w:p>
    <w:p w14:paraId="5B771ED5" w14:textId="741BB7F7" w:rsidR="0033190D" w:rsidRDefault="0033190D" w:rsidP="0033190D">
      <w:r w:rsidRPr="00D1017B">
        <w:rPr>
          <w:lang w:val="en-US"/>
        </w:rPr>
        <w:t>Crea</w:t>
      </w:r>
      <w:r w:rsidR="00A01372" w:rsidRPr="00D1017B">
        <w:rPr>
          <w:lang w:val="en-US"/>
        </w:rPr>
        <w:t>ting beautiful CD</w:t>
      </w:r>
      <w:r w:rsidRPr="00D1017B">
        <w:rPr>
          <w:lang w:val="en-US"/>
        </w:rPr>
        <w:t xml:space="preserve"> covers for one of the most popular and famous singers in the middle east.</w:t>
      </w:r>
      <w:r w:rsidR="00C13276" w:rsidRPr="00D1017B">
        <w:rPr>
          <w:lang w:val="en-US"/>
        </w:rPr>
        <w:br/>
      </w:r>
      <w:r w:rsidR="00E2325C">
        <w:t xml:space="preserve">Meeting the </w:t>
      </w:r>
      <w:r w:rsidR="004B0D03">
        <w:t xml:space="preserve">artist </w:t>
      </w:r>
      <w:r w:rsidR="00C13276">
        <w:t xml:space="preserve">and </w:t>
      </w:r>
      <w:proofErr w:type="spellStart"/>
      <w:r w:rsidR="00C13276">
        <w:t>her</w:t>
      </w:r>
      <w:proofErr w:type="spellEnd"/>
      <w:r w:rsidR="00C13276">
        <w:t xml:space="preserve"> Manager</w:t>
      </w:r>
      <w:r w:rsidR="00E2325C">
        <w:t>.</w:t>
      </w:r>
    </w:p>
    <w:p w14:paraId="5C6393B4" w14:textId="7BE2034E" w:rsidR="00A01372" w:rsidRDefault="00A01372" w:rsidP="0033190D">
      <w:pPr>
        <w:pStyle w:val="Liststycke"/>
        <w:ind w:left="285" w:hanging="285"/>
      </w:pPr>
      <w:r>
        <w:t>Photoshop</w:t>
      </w:r>
    </w:p>
    <w:p w14:paraId="42CC1300" w14:textId="26852184" w:rsidR="0033190D" w:rsidRDefault="0033190D" w:rsidP="0033190D">
      <w:pPr>
        <w:pStyle w:val="Liststycke"/>
        <w:ind w:left="285" w:hanging="285"/>
      </w:pPr>
      <w:r>
        <w:t>JavaScript, HTML, CSS</w:t>
      </w:r>
    </w:p>
    <w:p w14:paraId="2A01C137" w14:textId="328FA6E5" w:rsidR="0033190D" w:rsidRDefault="0033190D" w:rsidP="0033190D">
      <w:pPr>
        <w:pStyle w:val="Liststycke"/>
        <w:ind w:left="285" w:hanging="285"/>
      </w:pPr>
      <w:r>
        <w:t>PHP</w:t>
      </w:r>
      <w:r w:rsidR="00990884">
        <w:t xml:space="preserve"> (</w:t>
      </w:r>
      <w:proofErr w:type="spellStart"/>
      <w:r w:rsidR="00990884">
        <w:t>Custom</w:t>
      </w:r>
      <w:proofErr w:type="spellEnd"/>
      <w:r w:rsidR="00990884">
        <w:t xml:space="preserve"> </w:t>
      </w:r>
      <w:proofErr w:type="spellStart"/>
      <w:r w:rsidR="00990884">
        <w:t>Framework</w:t>
      </w:r>
      <w:proofErr w:type="spellEnd"/>
      <w:r w:rsidR="00990884">
        <w:t>)</w:t>
      </w:r>
    </w:p>
    <w:p w14:paraId="205E2922" w14:textId="50D802B1" w:rsidR="0033190D" w:rsidRDefault="00A01372" w:rsidP="0033190D">
      <w:pPr>
        <w:pStyle w:val="Liststycke"/>
        <w:ind w:left="285" w:hanging="285"/>
      </w:pPr>
      <w:proofErr w:type="spellStart"/>
      <w:r>
        <w:t>My</w:t>
      </w:r>
      <w:r w:rsidR="0033190D">
        <w:t>SQL</w:t>
      </w:r>
      <w:proofErr w:type="spellEnd"/>
    </w:p>
    <w:p w14:paraId="09EC24EF" w14:textId="07CE89D9" w:rsidR="00990884" w:rsidRDefault="00990884" w:rsidP="0033190D">
      <w:pPr>
        <w:pStyle w:val="Liststycke"/>
        <w:ind w:left="285" w:hanging="285"/>
      </w:pPr>
      <w:r>
        <w:t>API</w:t>
      </w:r>
    </w:p>
    <w:p w14:paraId="3A041087" w14:textId="1652E167" w:rsidR="007D44F4" w:rsidRDefault="007D44F4" w:rsidP="007D44F4">
      <w:pPr>
        <w:pBdr>
          <w:bottom w:val="single" w:sz="6" w:space="1" w:color="auto"/>
        </w:pBdr>
      </w:pPr>
    </w:p>
    <w:p w14:paraId="6C7086D0" w14:textId="138CB830" w:rsidR="00E65CD9" w:rsidRPr="00D1017B" w:rsidRDefault="003A55A1" w:rsidP="00E65CD9">
      <w:pPr>
        <w:pStyle w:val="Rubrik2"/>
        <w:rPr>
          <w:lang w:val="en-US"/>
        </w:rPr>
      </w:pPr>
      <w:r>
        <w:rPr>
          <w:noProof/>
          <w:lang w:eastAsia="sv-SE"/>
        </w:rPr>
        <w:drawing>
          <wp:anchor distT="0" distB="0" distL="114300" distR="114300" simplePos="0" relativeHeight="251679744" behindDoc="0" locked="0" layoutInCell="1" allowOverlap="1" wp14:anchorId="0ECDB45F" wp14:editId="1F758E3B">
            <wp:simplePos x="0" y="0"/>
            <wp:positionH relativeFrom="column">
              <wp:posOffset>5291455</wp:posOffset>
            </wp:positionH>
            <wp:positionV relativeFrom="paragraph">
              <wp:posOffset>69850</wp:posOffset>
            </wp:positionV>
            <wp:extent cx="1050925" cy="335915"/>
            <wp:effectExtent l="0" t="0" r="0" b="6985"/>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100x200px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50925" cy="335915"/>
                    </a:xfrm>
                    <a:prstGeom prst="rect">
                      <a:avLst/>
                    </a:prstGeom>
                  </pic:spPr>
                </pic:pic>
              </a:graphicData>
            </a:graphic>
            <wp14:sizeRelH relativeFrom="margin">
              <wp14:pctWidth>0</wp14:pctWidth>
            </wp14:sizeRelH>
            <wp14:sizeRelV relativeFrom="margin">
              <wp14:pctHeight>0</wp14:pctHeight>
            </wp14:sizeRelV>
          </wp:anchor>
        </w:drawing>
      </w:r>
      <w:r w:rsidR="00022A36" w:rsidRPr="00D1017B">
        <w:rPr>
          <w:lang w:val="en-US"/>
        </w:rPr>
        <w:t>Web Developer</w:t>
      </w:r>
      <w:r w:rsidR="00E65CD9" w:rsidRPr="00D1017B">
        <w:rPr>
          <w:lang w:val="en-US"/>
        </w:rPr>
        <w:t>/</w:t>
      </w:r>
      <w:r w:rsidR="00022A36" w:rsidRPr="00D1017B">
        <w:rPr>
          <w:lang w:val="en-US"/>
        </w:rPr>
        <w:t xml:space="preserve">Project </w:t>
      </w:r>
      <w:proofErr w:type="spellStart"/>
      <w:r w:rsidR="00022A36" w:rsidRPr="00D1017B">
        <w:rPr>
          <w:lang w:val="en-US"/>
        </w:rPr>
        <w:t>Cordinator</w:t>
      </w:r>
      <w:proofErr w:type="spellEnd"/>
      <w:r w:rsidR="00022A36" w:rsidRPr="00D1017B">
        <w:rPr>
          <w:lang w:val="en-US"/>
        </w:rPr>
        <w:t xml:space="preserve"> at</w:t>
      </w:r>
      <w:r w:rsidR="002373B5" w:rsidRPr="00D1017B">
        <w:rPr>
          <w:lang w:val="en-US"/>
        </w:rPr>
        <w:t xml:space="preserve"> </w:t>
      </w:r>
      <w:proofErr w:type="spellStart"/>
      <w:r w:rsidR="002373B5" w:rsidRPr="00D1017B">
        <w:rPr>
          <w:lang w:val="en-US"/>
        </w:rPr>
        <w:t>Suryoyo</w:t>
      </w:r>
      <w:proofErr w:type="spellEnd"/>
      <w:r w:rsidR="002373B5" w:rsidRPr="00D1017B">
        <w:rPr>
          <w:lang w:val="en-US"/>
        </w:rPr>
        <w:t xml:space="preserve"> Sat</w:t>
      </w:r>
    </w:p>
    <w:p w14:paraId="33F0C576" w14:textId="34F74677" w:rsidR="002F1A66" w:rsidRPr="00D1017B" w:rsidRDefault="002F1A66" w:rsidP="00CE5234">
      <w:pPr>
        <w:pStyle w:val="Underrubrik"/>
        <w:rPr>
          <w:lang w:val="en-US"/>
        </w:rPr>
      </w:pPr>
      <w:r w:rsidRPr="00D1017B">
        <w:rPr>
          <w:lang w:val="en-US"/>
        </w:rPr>
        <w:t xml:space="preserve">2009/02 – </w:t>
      </w:r>
      <w:r w:rsidR="00942DC0" w:rsidRPr="00D1017B">
        <w:rPr>
          <w:lang w:val="en-US"/>
        </w:rPr>
        <w:t>2010</w:t>
      </w:r>
      <w:r w:rsidRPr="00D1017B">
        <w:rPr>
          <w:lang w:val="en-US"/>
        </w:rPr>
        <w:t>/02</w:t>
      </w:r>
      <w:r w:rsidR="00EB0247" w:rsidRPr="00D1017B">
        <w:rPr>
          <w:lang w:val="en-US"/>
        </w:rPr>
        <w:t xml:space="preserve">, </w:t>
      </w:r>
      <w:r w:rsidR="00EB0247" w:rsidRPr="00D1017B">
        <w:rPr>
          <w:rStyle w:val="StarktcitatChar"/>
          <w:lang w:val="en-US"/>
        </w:rPr>
        <w:t>Consulting</w:t>
      </w:r>
      <w:r w:rsidR="00EB0247" w:rsidRPr="00D1017B">
        <w:rPr>
          <w:b/>
          <w:lang w:val="en-US"/>
        </w:rPr>
        <w:t xml:space="preserve"> via </w:t>
      </w:r>
      <w:proofErr w:type="spellStart"/>
      <w:r w:rsidR="00EB0247" w:rsidRPr="00D1017B">
        <w:rPr>
          <w:b/>
          <w:lang w:val="en-US"/>
        </w:rPr>
        <w:t>Aleptra</w:t>
      </w:r>
      <w:proofErr w:type="spellEnd"/>
      <w:r w:rsidR="00E47705" w:rsidRPr="00D1017B">
        <w:rPr>
          <w:b/>
          <w:lang w:val="en-US"/>
        </w:rPr>
        <w:t xml:space="preserve"> | </w:t>
      </w:r>
      <w:proofErr w:type="spellStart"/>
      <w:r w:rsidR="002D1DDE" w:rsidRPr="00D1017B">
        <w:rPr>
          <w:b/>
          <w:lang w:val="en-US"/>
        </w:rPr>
        <w:t>Södertälje</w:t>
      </w:r>
      <w:proofErr w:type="spellEnd"/>
    </w:p>
    <w:p w14:paraId="36D408EC" w14:textId="77777777" w:rsidR="00E65CD9" w:rsidRPr="00D1017B" w:rsidRDefault="00022A36" w:rsidP="00022A36">
      <w:pPr>
        <w:rPr>
          <w:lang w:val="en-US"/>
        </w:rPr>
      </w:pPr>
      <w:r w:rsidRPr="00D1017B">
        <w:rPr>
          <w:lang w:val="en-US"/>
        </w:rPr>
        <w:t>Back-end and Front-end Implementation of a website including SEO optimization, CMS systems.</w:t>
      </w:r>
      <w:r w:rsidRPr="00D1017B">
        <w:rPr>
          <w:lang w:val="en-US"/>
        </w:rPr>
        <w:br/>
      </w:r>
      <w:r w:rsidR="00ED179C" w:rsidRPr="00D1017B">
        <w:rPr>
          <w:lang w:val="en-US"/>
        </w:rPr>
        <w:t xml:space="preserve">As a Project </w:t>
      </w:r>
      <w:proofErr w:type="spellStart"/>
      <w:r w:rsidR="00ED179C" w:rsidRPr="00D1017B">
        <w:rPr>
          <w:lang w:val="en-US"/>
        </w:rPr>
        <w:t>Cordinator</w:t>
      </w:r>
      <w:proofErr w:type="spellEnd"/>
      <w:r w:rsidRPr="00D1017B">
        <w:rPr>
          <w:lang w:val="en-US"/>
        </w:rPr>
        <w:t>, I made sure the management team was organized, creative and properly oriented</w:t>
      </w:r>
      <w:r w:rsidR="00E65CD9" w:rsidRPr="00D1017B">
        <w:rPr>
          <w:lang w:val="en-US"/>
        </w:rPr>
        <w:t xml:space="preserve">. </w:t>
      </w:r>
    </w:p>
    <w:p w14:paraId="7F672364" w14:textId="77777777" w:rsidR="00162490" w:rsidRDefault="00162490" w:rsidP="00162490">
      <w:pPr>
        <w:pStyle w:val="Liststycke"/>
        <w:ind w:left="285" w:hanging="285"/>
      </w:pPr>
      <w:r>
        <w:t>JavaScript (</w:t>
      </w:r>
      <w:proofErr w:type="spellStart"/>
      <w:r>
        <w:t>jQuery</w:t>
      </w:r>
      <w:proofErr w:type="spellEnd"/>
      <w:r>
        <w:t>), HTML, CSS</w:t>
      </w:r>
    </w:p>
    <w:p w14:paraId="32C5B57B" w14:textId="77777777" w:rsidR="002F1A66" w:rsidRDefault="002F1A66" w:rsidP="00E65CD9">
      <w:pPr>
        <w:pStyle w:val="Liststycke"/>
        <w:ind w:left="285" w:hanging="285"/>
      </w:pPr>
      <w:proofErr w:type="spellStart"/>
      <w:r>
        <w:t>WordPress</w:t>
      </w:r>
      <w:proofErr w:type="spellEnd"/>
    </w:p>
    <w:p w14:paraId="65CFF6CA" w14:textId="77777777" w:rsidR="002F1A66" w:rsidRDefault="002F1A66" w:rsidP="00E65CD9">
      <w:pPr>
        <w:pStyle w:val="Liststycke"/>
        <w:ind w:left="285" w:hanging="285"/>
      </w:pPr>
      <w:proofErr w:type="spellStart"/>
      <w:r>
        <w:t>Curl</w:t>
      </w:r>
      <w:proofErr w:type="spellEnd"/>
    </w:p>
    <w:p w14:paraId="763B8BAE" w14:textId="51E8A9A4" w:rsidR="00E65CD9" w:rsidRDefault="00E65CD9" w:rsidP="002F1A66">
      <w:pPr>
        <w:pStyle w:val="Liststycke"/>
        <w:ind w:left="285" w:hanging="285"/>
      </w:pPr>
      <w:r>
        <w:t>CMS-hantering</w:t>
      </w:r>
    </w:p>
    <w:p w14:paraId="535E123D" w14:textId="56231A51" w:rsidR="007D44F4" w:rsidRDefault="007D44F4" w:rsidP="007D44F4">
      <w:pPr>
        <w:pBdr>
          <w:bottom w:val="single" w:sz="6" w:space="1" w:color="auto"/>
        </w:pBdr>
      </w:pPr>
    </w:p>
    <w:p w14:paraId="3389EEBA" w14:textId="1AC0B6D7" w:rsidR="007427C5" w:rsidRDefault="007427C5" w:rsidP="007427C5">
      <w:pPr>
        <w:pStyle w:val="Rubrik2"/>
      </w:pPr>
      <w:r>
        <w:t xml:space="preserve">Web </w:t>
      </w:r>
      <w:proofErr w:type="spellStart"/>
      <w:r>
        <w:t>Developer</w:t>
      </w:r>
      <w:proofErr w:type="spellEnd"/>
      <w:r>
        <w:t xml:space="preserve">/Graphics at </w:t>
      </w:r>
      <w:proofErr w:type="spellStart"/>
      <w:r>
        <w:t>Dmesta</w:t>
      </w:r>
      <w:proofErr w:type="spellEnd"/>
    </w:p>
    <w:p w14:paraId="4D981CE7" w14:textId="317E6482" w:rsidR="007427C5" w:rsidRPr="005F5969" w:rsidRDefault="007427C5" w:rsidP="007427C5">
      <w:pPr>
        <w:pStyle w:val="Underrubrik"/>
      </w:pPr>
      <w:r>
        <w:t>2009/02</w:t>
      </w:r>
      <w:r w:rsidRPr="001E7727">
        <w:t xml:space="preserve"> – </w:t>
      </w:r>
      <w:r>
        <w:t xml:space="preserve">2009/08, </w:t>
      </w:r>
      <w:r w:rsidRPr="00516228">
        <w:rPr>
          <w:rStyle w:val="StarktcitatChar"/>
        </w:rPr>
        <w:t>Consulting</w:t>
      </w:r>
      <w:r>
        <w:rPr>
          <w:b/>
        </w:rPr>
        <w:t xml:space="preserve"> via </w:t>
      </w:r>
      <w:proofErr w:type="spellStart"/>
      <w:r>
        <w:rPr>
          <w:b/>
        </w:rPr>
        <w:t>Aleptra</w:t>
      </w:r>
      <w:proofErr w:type="spellEnd"/>
      <w:r w:rsidR="00E47705">
        <w:rPr>
          <w:b/>
        </w:rPr>
        <w:t xml:space="preserve"> | </w:t>
      </w:r>
      <w:r w:rsidR="002D1DDE">
        <w:rPr>
          <w:b/>
        </w:rPr>
        <w:t>Stockholm</w:t>
      </w:r>
    </w:p>
    <w:p w14:paraId="5F99A0C2" w14:textId="2E6DAEB9" w:rsidR="007427C5" w:rsidRPr="00D1017B" w:rsidRDefault="007427C5" w:rsidP="007427C5">
      <w:pPr>
        <w:rPr>
          <w:lang w:val="en-US"/>
        </w:rPr>
      </w:pPr>
      <w:r w:rsidRPr="00D1017B">
        <w:rPr>
          <w:lang w:val="en-US"/>
        </w:rPr>
        <w:t>Full-stack implementation of website and CMS system and SMS gateway integration.</w:t>
      </w:r>
      <w:r w:rsidRPr="00D1017B">
        <w:rPr>
          <w:lang w:val="en-US"/>
        </w:rPr>
        <w:br/>
        <w:t xml:space="preserve">Worked with both front-end, back-end and Graphics </w:t>
      </w:r>
      <w:proofErr w:type="spellStart"/>
      <w:r w:rsidRPr="00D1017B">
        <w:rPr>
          <w:lang w:val="en-US"/>
        </w:rPr>
        <w:t>togehter</w:t>
      </w:r>
      <w:proofErr w:type="spellEnd"/>
      <w:r w:rsidRPr="00D1017B">
        <w:rPr>
          <w:lang w:val="en-US"/>
        </w:rPr>
        <w:t xml:space="preserve"> with other designers.</w:t>
      </w:r>
    </w:p>
    <w:p w14:paraId="23B92053" w14:textId="77777777" w:rsidR="007427C5" w:rsidRDefault="007427C5" w:rsidP="007427C5">
      <w:pPr>
        <w:pStyle w:val="Liststycke"/>
        <w:ind w:left="285" w:hanging="285"/>
      </w:pPr>
      <w:r>
        <w:t>JavaScript (</w:t>
      </w:r>
      <w:proofErr w:type="spellStart"/>
      <w:r>
        <w:t>Vanilla</w:t>
      </w:r>
      <w:proofErr w:type="spellEnd"/>
      <w:r>
        <w:t>), HTML, CSS</w:t>
      </w:r>
    </w:p>
    <w:p w14:paraId="1019CE92" w14:textId="77777777" w:rsidR="007427C5" w:rsidRDefault="007427C5" w:rsidP="007427C5">
      <w:pPr>
        <w:pStyle w:val="Liststycke"/>
        <w:ind w:left="285" w:hanging="285"/>
      </w:pPr>
      <w:r>
        <w:lastRenderedPageBreak/>
        <w:t>PHP (</w:t>
      </w:r>
      <w:proofErr w:type="spellStart"/>
      <w:r>
        <w:t>Custom</w:t>
      </w:r>
      <w:proofErr w:type="spellEnd"/>
      <w:r>
        <w:t xml:space="preserve"> </w:t>
      </w:r>
      <w:proofErr w:type="spellStart"/>
      <w:r>
        <w:t>Framework</w:t>
      </w:r>
      <w:proofErr w:type="spellEnd"/>
      <w:r>
        <w:t>)</w:t>
      </w:r>
    </w:p>
    <w:p w14:paraId="49167647" w14:textId="77777777" w:rsidR="007427C5" w:rsidRDefault="007427C5" w:rsidP="007427C5">
      <w:pPr>
        <w:pStyle w:val="Liststycke"/>
        <w:ind w:left="285" w:hanging="285"/>
      </w:pPr>
      <w:r>
        <w:t>CMS (</w:t>
      </w:r>
      <w:proofErr w:type="spellStart"/>
      <w:r>
        <w:t>Custom</w:t>
      </w:r>
      <w:proofErr w:type="spellEnd"/>
      <w:r>
        <w:t>)</w:t>
      </w:r>
    </w:p>
    <w:p w14:paraId="7DC46751" w14:textId="61D1AD98" w:rsidR="007427C5" w:rsidRDefault="007427C5" w:rsidP="007427C5">
      <w:pPr>
        <w:pStyle w:val="Liststycke"/>
        <w:pBdr>
          <w:bottom w:val="single" w:sz="6" w:space="1" w:color="auto"/>
        </w:pBdr>
        <w:ind w:left="285" w:hanging="285"/>
      </w:pPr>
      <w:proofErr w:type="spellStart"/>
      <w:r>
        <w:t>MySQL</w:t>
      </w:r>
      <w:proofErr w:type="spellEnd"/>
    </w:p>
    <w:p w14:paraId="43FD9807" w14:textId="50DE6FFE" w:rsidR="007427C5" w:rsidRDefault="007427C5" w:rsidP="007427C5">
      <w:pPr>
        <w:pStyle w:val="Liststycke"/>
        <w:pBdr>
          <w:bottom w:val="single" w:sz="6" w:space="1" w:color="auto"/>
        </w:pBdr>
        <w:ind w:left="285" w:hanging="285"/>
      </w:pPr>
      <w:r>
        <w:t>Photoshop</w:t>
      </w:r>
    </w:p>
    <w:p w14:paraId="007B3B3E" w14:textId="5ECC7005" w:rsidR="007427C5" w:rsidRDefault="007427C5" w:rsidP="007427C5">
      <w:pPr>
        <w:pStyle w:val="Liststycke"/>
        <w:pBdr>
          <w:bottom w:val="single" w:sz="6" w:space="1" w:color="auto"/>
        </w:pBdr>
        <w:ind w:left="285" w:hanging="285"/>
      </w:pPr>
      <w:r>
        <w:t xml:space="preserve">SMS </w:t>
      </w:r>
      <w:proofErr w:type="spellStart"/>
      <w:r>
        <w:t>Gateway</w:t>
      </w:r>
      <w:proofErr w:type="spellEnd"/>
    </w:p>
    <w:p w14:paraId="4D7689BC" w14:textId="77777777" w:rsidR="007427C5" w:rsidRDefault="007427C5" w:rsidP="007427C5">
      <w:pPr>
        <w:pBdr>
          <w:bottom w:val="single" w:sz="6" w:space="1" w:color="auto"/>
        </w:pBdr>
      </w:pPr>
    </w:p>
    <w:p w14:paraId="594627DC" w14:textId="6E6B9AC8" w:rsidR="008227F4" w:rsidRPr="00D1017B" w:rsidRDefault="00891162" w:rsidP="008227F4">
      <w:pPr>
        <w:pStyle w:val="Rubrik2"/>
        <w:rPr>
          <w:lang w:val="en-US"/>
        </w:rPr>
      </w:pPr>
      <w:r w:rsidRPr="009A01B3">
        <w:rPr>
          <w:noProof/>
        </w:rPr>
        <w:drawing>
          <wp:anchor distT="0" distB="0" distL="114300" distR="114300" simplePos="0" relativeHeight="251695104" behindDoc="0" locked="0" layoutInCell="1" allowOverlap="1" wp14:anchorId="44AE2F66" wp14:editId="7973515F">
            <wp:simplePos x="0" y="0"/>
            <wp:positionH relativeFrom="column">
              <wp:posOffset>5255260</wp:posOffset>
            </wp:positionH>
            <wp:positionV relativeFrom="paragraph">
              <wp:posOffset>34290</wp:posOffset>
            </wp:positionV>
            <wp:extent cx="1152000" cy="360000"/>
            <wp:effectExtent l="0" t="0" r="3810"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52000" cy="360000"/>
                    </a:xfrm>
                    <a:prstGeom prst="rect">
                      <a:avLst/>
                    </a:prstGeom>
                  </pic:spPr>
                </pic:pic>
              </a:graphicData>
            </a:graphic>
            <wp14:sizeRelH relativeFrom="margin">
              <wp14:pctWidth>0</wp14:pctWidth>
            </wp14:sizeRelH>
            <wp14:sizeRelV relativeFrom="margin">
              <wp14:pctHeight>0</wp14:pctHeight>
            </wp14:sizeRelV>
          </wp:anchor>
        </w:drawing>
      </w:r>
      <w:r w:rsidR="008227F4" w:rsidRPr="00D1017B">
        <w:rPr>
          <w:lang w:val="en-US"/>
        </w:rPr>
        <w:t>W</w:t>
      </w:r>
      <w:r w:rsidR="00D02C75" w:rsidRPr="00D1017B">
        <w:rPr>
          <w:lang w:val="en-US"/>
        </w:rPr>
        <w:t xml:space="preserve">eb Developer at </w:t>
      </w:r>
      <w:r w:rsidR="008227F4" w:rsidRPr="00D1017B">
        <w:rPr>
          <w:lang w:val="en-US"/>
        </w:rPr>
        <w:t xml:space="preserve">TV8 </w:t>
      </w:r>
      <w:r w:rsidR="0062239A" w:rsidRPr="00D1017B">
        <w:rPr>
          <w:lang w:val="en-US"/>
        </w:rPr>
        <w:t>(</w:t>
      </w:r>
      <w:proofErr w:type="spellStart"/>
      <w:r w:rsidR="00717D99" w:rsidRPr="00D1017B">
        <w:rPr>
          <w:lang w:val="en-US"/>
        </w:rPr>
        <w:t>Blickavision</w:t>
      </w:r>
      <w:proofErr w:type="spellEnd"/>
      <w:r w:rsidR="0062239A" w:rsidRPr="00D1017B">
        <w:rPr>
          <w:lang w:val="en-US"/>
        </w:rPr>
        <w:t>)</w:t>
      </w:r>
      <w:r w:rsidR="009A01B3" w:rsidRPr="00D1017B">
        <w:rPr>
          <w:noProof/>
          <w:lang w:val="en-US"/>
        </w:rPr>
        <w:t xml:space="preserve"> </w:t>
      </w:r>
    </w:p>
    <w:p w14:paraId="73741509" w14:textId="39578E3E" w:rsidR="008227F4" w:rsidRPr="00D1017B" w:rsidRDefault="008227F4" w:rsidP="00CE5234">
      <w:pPr>
        <w:pStyle w:val="Underrubrik"/>
        <w:rPr>
          <w:lang w:val="en-US"/>
        </w:rPr>
      </w:pPr>
      <w:r w:rsidRPr="00D1017B">
        <w:rPr>
          <w:lang w:val="en-US"/>
        </w:rPr>
        <w:t>2009/02 – 2009/08</w:t>
      </w:r>
      <w:r w:rsidR="00EB0247" w:rsidRPr="00D1017B">
        <w:rPr>
          <w:lang w:val="en-US"/>
        </w:rPr>
        <w:t xml:space="preserve">, </w:t>
      </w:r>
      <w:r w:rsidR="00EB0247" w:rsidRPr="00D1017B">
        <w:rPr>
          <w:rStyle w:val="StarktcitatChar"/>
          <w:lang w:val="en-US"/>
        </w:rPr>
        <w:t>Consulting</w:t>
      </w:r>
      <w:r w:rsidR="00EB0247" w:rsidRPr="00D1017B">
        <w:rPr>
          <w:b/>
          <w:lang w:val="en-US"/>
        </w:rPr>
        <w:t xml:space="preserve"> via </w:t>
      </w:r>
      <w:proofErr w:type="spellStart"/>
      <w:r w:rsidR="00EB0247" w:rsidRPr="00D1017B">
        <w:rPr>
          <w:b/>
          <w:lang w:val="en-US"/>
        </w:rPr>
        <w:t>Aleptra</w:t>
      </w:r>
      <w:proofErr w:type="spellEnd"/>
      <w:r w:rsidR="00E47705" w:rsidRPr="00D1017B">
        <w:rPr>
          <w:b/>
          <w:lang w:val="en-US"/>
        </w:rPr>
        <w:t xml:space="preserve"> | </w:t>
      </w:r>
      <w:r w:rsidR="002D1DDE" w:rsidRPr="00D1017B">
        <w:rPr>
          <w:b/>
          <w:lang w:val="en-US"/>
        </w:rPr>
        <w:t>Stockholm</w:t>
      </w:r>
    </w:p>
    <w:p w14:paraId="4757EC9C" w14:textId="77777777" w:rsidR="008227F4" w:rsidRPr="00D1017B" w:rsidRDefault="00D02C75" w:rsidP="00D02C75">
      <w:pPr>
        <w:rPr>
          <w:lang w:val="en-US"/>
        </w:rPr>
      </w:pPr>
      <w:r w:rsidRPr="00D1017B">
        <w:rPr>
          <w:lang w:val="en-US"/>
        </w:rPr>
        <w:t>Full-stack implementation of website and CMS system.</w:t>
      </w:r>
      <w:r w:rsidRPr="00D1017B">
        <w:rPr>
          <w:lang w:val="en-US"/>
        </w:rPr>
        <w:br/>
        <w:t>Worked with both front-end and back-end</w:t>
      </w:r>
      <w:r w:rsidR="008227F4" w:rsidRPr="00D1017B">
        <w:rPr>
          <w:lang w:val="en-US"/>
        </w:rPr>
        <w:t>.</w:t>
      </w:r>
    </w:p>
    <w:p w14:paraId="131CFDB5" w14:textId="77777777" w:rsidR="00162490" w:rsidRDefault="00162490" w:rsidP="00162490">
      <w:pPr>
        <w:pStyle w:val="Liststycke"/>
        <w:ind w:left="285" w:hanging="285"/>
      </w:pPr>
      <w:r>
        <w:t>JavaScript (</w:t>
      </w:r>
      <w:proofErr w:type="spellStart"/>
      <w:r>
        <w:t>Vanilla</w:t>
      </w:r>
      <w:proofErr w:type="spellEnd"/>
      <w:r>
        <w:t>), HTML, CSS</w:t>
      </w:r>
    </w:p>
    <w:p w14:paraId="5A3DC4D8" w14:textId="05B80FE2" w:rsidR="008227F4" w:rsidRDefault="008227F4" w:rsidP="008227F4">
      <w:pPr>
        <w:pStyle w:val="Liststycke"/>
        <w:ind w:left="285" w:hanging="285"/>
      </w:pPr>
      <w:r>
        <w:t>PHP</w:t>
      </w:r>
      <w:r w:rsidR="009A65A3">
        <w:t xml:space="preserve"> (</w:t>
      </w:r>
      <w:proofErr w:type="spellStart"/>
      <w:r w:rsidR="009A65A3">
        <w:t>Custom</w:t>
      </w:r>
      <w:proofErr w:type="spellEnd"/>
      <w:r w:rsidR="009A65A3">
        <w:t xml:space="preserve"> </w:t>
      </w:r>
      <w:proofErr w:type="spellStart"/>
      <w:r w:rsidR="009A65A3">
        <w:t>Framework</w:t>
      </w:r>
      <w:proofErr w:type="spellEnd"/>
      <w:r w:rsidR="009A65A3">
        <w:t>)</w:t>
      </w:r>
    </w:p>
    <w:p w14:paraId="0EB5863C" w14:textId="6366F514" w:rsidR="008227F4" w:rsidRDefault="008227F4" w:rsidP="008227F4">
      <w:pPr>
        <w:pStyle w:val="Liststycke"/>
        <w:ind w:left="285" w:hanging="285"/>
      </w:pPr>
      <w:r>
        <w:t>CMS</w:t>
      </w:r>
      <w:r w:rsidR="004B0F95">
        <w:t xml:space="preserve"> (</w:t>
      </w:r>
      <w:proofErr w:type="spellStart"/>
      <w:r w:rsidR="004B0F95">
        <w:t>Custom</w:t>
      </w:r>
      <w:proofErr w:type="spellEnd"/>
      <w:r w:rsidR="004B0F95">
        <w:t>)</w:t>
      </w:r>
    </w:p>
    <w:p w14:paraId="4EE6600C" w14:textId="53EF753F" w:rsidR="00CE5234" w:rsidRDefault="008227F4" w:rsidP="005A0448">
      <w:pPr>
        <w:pStyle w:val="Liststycke"/>
        <w:ind w:left="285" w:hanging="285"/>
      </w:pPr>
      <w:proofErr w:type="spellStart"/>
      <w:r>
        <w:t>MySQL</w:t>
      </w:r>
      <w:proofErr w:type="spellEnd"/>
    </w:p>
    <w:p w14:paraId="2471C6B5" w14:textId="45DFA985" w:rsidR="005A4452" w:rsidRDefault="005A4452" w:rsidP="005A4452">
      <w:pPr>
        <w:pBdr>
          <w:bottom w:val="single" w:sz="6" w:space="1" w:color="auto"/>
        </w:pBdr>
      </w:pPr>
    </w:p>
    <w:p w14:paraId="38590812" w14:textId="1B0E001E" w:rsidR="00977623" w:rsidRDefault="005A4452" w:rsidP="00977623">
      <w:pPr>
        <w:pStyle w:val="Rubrik2"/>
      </w:pPr>
      <w:r>
        <w:rPr>
          <w:noProof/>
          <w:lang w:eastAsia="sv-SE"/>
        </w:rPr>
        <w:drawing>
          <wp:anchor distT="0" distB="0" distL="114300" distR="114300" simplePos="0" relativeHeight="251667456" behindDoc="0" locked="0" layoutInCell="1" allowOverlap="1" wp14:anchorId="297F8238" wp14:editId="454C0C17">
            <wp:simplePos x="0" y="0"/>
            <wp:positionH relativeFrom="column">
              <wp:posOffset>5523865</wp:posOffset>
            </wp:positionH>
            <wp:positionV relativeFrom="paragraph">
              <wp:posOffset>104335</wp:posOffset>
            </wp:positionV>
            <wp:extent cx="829310" cy="213995"/>
            <wp:effectExtent l="0" t="0" r="0" b="1905"/>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l_logo_4.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9310" cy="213995"/>
                    </a:xfrm>
                    <a:prstGeom prst="rect">
                      <a:avLst/>
                    </a:prstGeom>
                  </pic:spPr>
                </pic:pic>
              </a:graphicData>
            </a:graphic>
            <wp14:sizeRelH relativeFrom="margin">
              <wp14:pctWidth>0</wp14:pctWidth>
            </wp14:sizeRelH>
            <wp14:sizeRelV relativeFrom="margin">
              <wp14:pctHeight>0</wp14:pctHeight>
            </wp14:sizeRelV>
          </wp:anchor>
        </w:drawing>
      </w:r>
      <w:r w:rsidR="00D02C75">
        <w:t xml:space="preserve">Web </w:t>
      </w:r>
      <w:proofErr w:type="spellStart"/>
      <w:r w:rsidR="00D02C75">
        <w:t>Developer</w:t>
      </w:r>
      <w:proofErr w:type="spellEnd"/>
      <w:r w:rsidR="00D02C75">
        <w:t xml:space="preserve"> at </w:t>
      </w:r>
      <w:r w:rsidR="004B7A34">
        <w:t>Shell</w:t>
      </w:r>
      <w:r w:rsidR="005E3C86">
        <w:t xml:space="preserve"> </w:t>
      </w:r>
      <w:proofErr w:type="spellStart"/>
      <w:r w:rsidR="005E3C86">
        <w:t>Ronna</w:t>
      </w:r>
      <w:proofErr w:type="spellEnd"/>
    </w:p>
    <w:p w14:paraId="4A97774D" w14:textId="006222F7" w:rsidR="00977623" w:rsidRPr="00EB0247" w:rsidRDefault="004B7A34" w:rsidP="00CE5234">
      <w:pPr>
        <w:pStyle w:val="Underrubrik"/>
        <w:rPr>
          <w:b/>
        </w:rPr>
      </w:pPr>
      <w:r>
        <w:t>2008</w:t>
      </w:r>
      <w:r w:rsidR="00977623">
        <w:t>/</w:t>
      </w:r>
      <w:r>
        <w:t>02</w:t>
      </w:r>
      <w:r w:rsidR="00977623" w:rsidRPr="001E7727">
        <w:t xml:space="preserve"> – </w:t>
      </w:r>
      <w:r w:rsidR="008227F4">
        <w:t>2009</w:t>
      </w:r>
      <w:r w:rsidR="00977623">
        <w:t>/</w:t>
      </w:r>
      <w:r w:rsidR="002024F2">
        <w:t>02</w:t>
      </w:r>
      <w:r w:rsidR="00EB0247">
        <w:t xml:space="preserve">, </w:t>
      </w:r>
      <w:r w:rsidR="00EB0247" w:rsidRPr="00516228">
        <w:rPr>
          <w:rStyle w:val="StarktcitatChar"/>
        </w:rPr>
        <w:t>Consulting</w:t>
      </w:r>
      <w:r w:rsidR="00EB0247" w:rsidRPr="00EB0247">
        <w:rPr>
          <w:b/>
        </w:rPr>
        <w:t xml:space="preserve"> via </w:t>
      </w:r>
      <w:proofErr w:type="spellStart"/>
      <w:r w:rsidR="00EB0247" w:rsidRPr="00EB0247">
        <w:rPr>
          <w:b/>
        </w:rPr>
        <w:t>Aleptra</w:t>
      </w:r>
      <w:proofErr w:type="spellEnd"/>
      <w:r w:rsidR="00E47705">
        <w:rPr>
          <w:b/>
        </w:rPr>
        <w:t xml:space="preserve"> | </w:t>
      </w:r>
      <w:r w:rsidR="002D1DDE">
        <w:rPr>
          <w:b/>
        </w:rPr>
        <w:t>Södertälje</w:t>
      </w:r>
    </w:p>
    <w:p w14:paraId="2FC899DE" w14:textId="762D7633" w:rsidR="00977623" w:rsidRDefault="00D02C75" w:rsidP="00D02C75">
      <w:r w:rsidRPr="00D1017B">
        <w:rPr>
          <w:lang w:val="en-US"/>
        </w:rPr>
        <w:t>Full-stack implementation of website and CMS for one of Shell's local petrol stati</w:t>
      </w:r>
      <w:r w:rsidR="004949CB" w:rsidRPr="00D1017B">
        <w:rPr>
          <w:lang w:val="en-US"/>
        </w:rPr>
        <w:t>ons.</w:t>
      </w:r>
      <w:r w:rsidR="004949CB" w:rsidRPr="00D1017B">
        <w:rPr>
          <w:lang w:val="en-US"/>
        </w:rPr>
        <w:br/>
      </w:r>
      <w:proofErr w:type="spellStart"/>
      <w:r w:rsidR="004949CB">
        <w:t>Worked</w:t>
      </w:r>
      <w:proofErr w:type="spellEnd"/>
      <w:r w:rsidR="004949CB">
        <w:t xml:space="preserve"> </w:t>
      </w:r>
      <w:proofErr w:type="spellStart"/>
      <w:r w:rsidR="004949CB">
        <w:t>with</w:t>
      </w:r>
      <w:proofErr w:type="spellEnd"/>
      <w:r w:rsidR="004949CB">
        <w:t xml:space="preserve"> </w:t>
      </w:r>
      <w:proofErr w:type="spellStart"/>
      <w:r w:rsidR="004949CB">
        <w:t>both</w:t>
      </w:r>
      <w:proofErr w:type="spellEnd"/>
      <w:r w:rsidR="004949CB">
        <w:t xml:space="preserve"> front-end,</w:t>
      </w:r>
      <w:r w:rsidR="00A5046D">
        <w:t xml:space="preserve"> </w:t>
      </w:r>
      <w:r>
        <w:t>back-end</w:t>
      </w:r>
      <w:r w:rsidR="008B02C0">
        <w:t xml:space="preserve"> and Graphics</w:t>
      </w:r>
      <w:r>
        <w:t>.</w:t>
      </w:r>
    </w:p>
    <w:p w14:paraId="3DC3ABC5" w14:textId="77777777" w:rsidR="005D51CE" w:rsidRDefault="005D51CE" w:rsidP="005D51CE">
      <w:pPr>
        <w:pStyle w:val="Liststycke"/>
        <w:ind w:left="285" w:hanging="285"/>
      </w:pPr>
      <w:r>
        <w:t>JavaScript (</w:t>
      </w:r>
      <w:proofErr w:type="spellStart"/>
      <w:r>
        <w:t>Vanilla</w:t>
      </w:r>
      <w:proofErr w:type="spellEnd"/>
      <w:r>
        <w:t>), HTML, CSS</w:t>
      </w:r>
    </w:p>
    <w:p w14:paraId="16A18168" w14:textId="77777777" w:rsidR="00977623" w:rsidRDefault="004B7A34" w:rsidP="00977623">
      <w:pPr>
        <w:pStyle w:val="Liststycke"/>
        <w:ind w:left="285" w:hanging="285"/>
      </w:pPr>
      <w:r>
        <w:t>ASP</w:t>
      </w:r>
    </w:p>
    <w:p w14:paraId="4CEE2848" w14:textId="77777777" w:rsidR="00977623" w:rsidRDefault="004B7A34" w:rsidP="00977623">
      <w:pPr>
        <w:pStyle w:val="Liststycke"/>
        <w:ind w:left="285" w:hanging="285"/>
      </w:pPr>
      <w:r>
        <w:t>IIS</w:t>
      </w:r>
    </w:p>
    <w:p w14:paraId="678C2028" w14:textId="44B6FD59" w:rsidR="00977623" w:rsidRDefault="009A65A3" w:rsidP="00977623">
      <w:pPr>
        <w:pStyle w:val="Liststycke"/>
        <w:ind w:left="285" w:hanging="285"/>
      </w:pPr>
      <w:r>
        <w:t>PHP (</w:t>
      </w:r>
      <w:proofErr w:type="spellStart"/>
      <w:r>
        <w:t>Custom</w:t>
      </w:r>
      <w:proofErr w:type="spellEnd"/>
      <w:r>
        <w:t xml:space="preserve"> </w:t>
      </w:r>
      <w:proofErr w:type="spellStart"/>
      <w:r>
        <w:t>Framework</w:t>
      </w:r>
      <w:proofErr w:type="spellEnd"/>
      <w:r>
        <w:t>)</w:t>
      </w:r>
    </w:p>
    <w:p w14:paraId="3B221580" w14:textId="675DCF16" w:rsidR="004B0F95" w:rsidRDefault="004B0F95" w:rsidP="00977623">
      <w:pPr>
        <w:pStyle w:val="Liststycke"/>
        <w:ind w:left="285" w:hanging="285"/>
      </w:pPr>
      <w:r>
        <w:t>CMS (</w:t>
      </w:r>
      <w:proofErr w:type="spellStart"/>
      <w:r>
        <w:t>Custom</w:t>
      </w:r>
      <w:proofErr w:type="spellEnd"/>
      <w:r>
        <w:t>)</w:t>
      </w:r>
    </w:p>
    <w:p w14:paraId="3BCB427A" w14:textId="17028980" w:rsidR="009A65A3" w:rsidRDefault="009A65A3" w:rsidP="00977623">
      <w:pPr>
        <w:pStyle w:val="Liststycke"/>
        <w:ind w:left="285" w:hanging="285"/>
      </w:pPr>
      <w:proofErr w:type="spellStart"/>
      <w:r>
        <w:t>Filesystem</w:t>
      </w:r>
      <w:proofErr w:type="spellEnd"/>
    </w:p>
    <w:p w14:paraId="7EB3790F" w14:textId="25595BBE" w:rsidR="00990884" w:rsidRDefault="00E50E03" w:rsidP="00990884">
      <w:pPr>
        <w:pStyle w:val="Liststycke"/>
        <w:pBdr>
          <w:bottom w:val="single" w:sz="6" w:space="1" w:color="auto"/>
        </w:pBdr>
        <w:ind w:left="285" w:hanging="285"/>
      </w:pPr>
      <w:r>
        <w:t>Access</w:t>
      </w:r>
    </w:p>
    <w:p w14:paraId="2C0B82B0" w14:textId="77777777" w:rsidR="005A4452" w:rsidRPr="005A4452" w:rsidRDefault="005A4452" w:rsidP="005A4452">
      <w:pPr>
        <w:pBdr>
          <w:bottom w:val="single" w:sz="6" w:space="1" w:color="auto"/>
        </w:pBdr>
      </w:pPr>
    </w:p>
    <w:p w14:paraId="5F92E694" w14:textId="00683AD9" w:rsidR="004560B6" w:rsidRDefault="00990884" w:rsidP="004560B6">
      <w:pPr>
        <w:pStyle w:val="Rubrik2"/>
      </w:pPr>
      <w:r>
        <w:rPr>
          <w:noProof/>
          <w:lang w:eastAsia="sv-SE"/>
        </w:rPr>
        <w:drawing>
          <wp:anchor distT="0" distB="0" distL="114300" distR="114300" simplePos="0" relativeHeight="251673600" behindDoc="0" locked="0" layoutInCell="1" allowOverlap="1" wp14:anchorId="23CEE2EA" wp14:editId="30A55C76">
            <wp:simplePos x="0" y="0"/>
            <wp:positionH relativeFrom="column">
              <wp:posOffset>5557715</wp:posOffset>
            </wp:positionH>
            <wp:positionV relativeFrom="paragraph">
              <wp:posOffset>73025</wp:posOffset>
            </wp:positionV>
            <wp:extent cx="817200" cy="32040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d52756165cb4571a5e57057908c13db.png.pagespeed.ic.Xw20hCRN0i.png"/>
                    <pic:cNvPicPr/>
                  </pic:nvPicPr>
                  <pic:blipFill rotWithShape="1">
                    <a:blip r:embed="rId29" cstate="print">
                      <a:extLst>
                        <a:ext uri="{28A0092B-C50C-407E-A947-70E740481C1C}">
                          <a14:useLocalDpi xmlns:a14="http://schemas.microsoft.com/office/drawing/2010/main" val="0"/>
                        </a:ext>
                      </a:extLst>
                    </a:blip>
                    <a:srcRect t="28681" b="32052"/>
                    <a:stretch/>
                  </pic:blipFill>
                  <pic:spPr bwMode="auto">
                    <a:xfrm>
                      <a:off x="0" y="0"/>
                      <a:ext cx="817200" cy="32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0B6">
        <w:t>Web</w:t>
      </w:r>
      <w:r w:rsidR="00D02C75">
        <w:t xml:space="preserve"> </w:t>
      </w:r>
      <w:proofErr w:type="spellStart"/>
      <w:r w:rsidR="00D02C75">
        <w:t>Developer</w:t>
      </w:r>
      <w:proofErr w:type="spellEnd"/>
      <w:r w:rsidR="00D02C75">
        <w:t xml:space="preserve"> at </w:t>
      </w:r>
      <w:proofErr w:type="spellStart"/>
      <w:r w:rsidR="004560B6">
        <w:t>Basilica</w:t>
      </w:r>
      <w:proofErr w:type="spellEnd"/>
    </w:p>
    <w:p w14:paraId="21A4A8DD" w14:textId="36EB5D02" w:rsidR="004560B6" w:rsidRPr="005F5969" w:rsidRDefault="004560B6" w:rsidP="00CE5234">
      <w:pPr>
        <w:pStyle w:val="Underrubrik"/>
      </w:pPr>
      <w:r>
        <w:t>2007/</w:t>
      </w:r>
      <w:r w:rsidR="00E11C95">
        <w:t>03</w:t>
      </w:r>
      <w:r w:rsidRPr="001E7727">
        <w:t xml:space="preserve"> – </w:t>
      </w:r>
      <w:r>
        <w:t>2007/06</w:t>
      </w:r>
      <w:r w:rsidR="00EB0247">
        <w:t xml:space="preserve">, </w:t>
      </w:r>
      <w:r w:rsidR="00EB0247" w:rsidRPr="00516228">
        <w:rPr>
          <w:rStyle w:val="StarktcitatChar"/>
        </w:rPr>
        <w:t>Consulting</w:t>
      </w:r>
      <w:r w:rsidR="00EB0247" w:rsidRPr="00EB0247">
        <w:rPr>
          <w:b/>
        </w:rPr>
        <w:t xml:space="preserve"> via </w:t>
      </w:r>
      <w:proofErr w:type="spellStart"/>
      <w:r w:rsidR="00EB0247" w:rsidRPr="00EB0247">
        <w:rPr>
          <w:b/>
        </w:rPr>
        <w:t>Aleptra</w:t>
      </w:r>
      <w:proofErr w:type="spellEnd"/>
      <w:r w:rsidR="00E47705">
        <w:rPr>
          <w:b/>
        </w:rPr>
        <w:t xml:space="preserve"> |</w:t>
      </w:r>
      <w:r w:rsidR="002D1DDE">
        <w:rPr>
          <w:b/>
        </w:rPr>
        <w:t xml:space="preserve"> Södertälje</w:t>
      </w:r>
    </w:p>
    <w:p w14:paraId="44EEEBBE" w14:textId="11CBFDAC" w:rsidR="004560B6" w:rsidRPr="00D1017B" w:rsidRDefault="00D02C75" w:rsidP="00D02C75">
      <w:pPr>
        <w:rPr>
          <w:lang w:val="en-US"/>
        </w:rPr>
      </w:pPr>
      <w:r w:rsidRPr="00D1017B">
        <w:rPr>
          <w:lang w:val="en-US"/>
        </w:rPr>
        <w:t>Full-stack implementation of website and CMS systems for the restaurant chain.</w:t>
      </w:r>
      <w:r w:rsidRPr="00D1017B">
        <w:rPr>
          <w:lang w:val="en-US"/>
        </w:rPr>
        <w:br/>
        <w:t>Worked with both front-end and back-end.</w:t>
      </w:r>
      <w:r w:rsidR="00990884" w:rsidRPr="00D1017B">
        <w:rPr>
          <w:lang w:val="en-US"/>
        </w:rPr>
        <w:t xml:space="preserve"> Close contact with owner.</w:t>
      </w:r>
    </w:p>
    <w:p w14:paraId="1CD6C07A" w14:textId="77777777" w:rsidR="008A2E3B" w:rsidRDefault="008A2E3B" w:rsidP="008A2E3B">
      <w:pPr>
        <w:pStyle w:val="Liststycke"/>
        <w:ind w:left="285" w:hanging="285"/>
      </w:pPr>
      <w:r>
        <w:t>JavaScript, HTML, CSS</w:t>
      </w:r>
    </w:p>
    <w:p w14:paraId="75A2C3BC" w14:textId="77777777" w:rsidR="004560B6" w:rsidRDefault="004560B6" w:rsidP="004560B6">
      <w:pPr>
        <w:pStyle w:val="Liststycke"/>
        <w:ind w:left="285" w:hanging="285"/>
      </w:pPr>
      <w:r>
        <w:t>ASP</w:t>
      </w:r>
    </w:p>
    <w:p w14:paraId="003C0514" w14:textId="77777777" w:rsidR="004560B6" w:rsidRDefault="004560B6" w:rsidP="004560B6">
      <w:pPr>
        <w:pStyle w:val="Liststycke"/>
        <w:ind w:left="285" w:hanging="285"/>
      </w:pPr>
      <w:r>
        <w:t>IIS</w:t>
      </w:r>
    </w:p>
    <w:p w14:paraId="199B7475" w14:textId="1729C814" w:rsidR="004560B6" w:rsidRDefault="004560B6" w:rsidP="004560B6">
      <w:pPr>
        <w:pStyle w:val="Liststycke"/>
        <w:ind w:left="285" w:hanging="285"/>
      </w:pPr>
      <w:r>
        <w:t>CMS</w:t>
      </w:r>
      <w:r w:rsidR="004B0F95">
        <w:t xml:space="preserve"> (</w:t>
      </w:r>
      <w:proofErr w:type="spellStart"/>
      <w:r w:rsidR="004B0F95">
        <w:t>Custom</w:t>
      </w:r>
      <w:proofErr w:type="spellEnd"/>
      <w:r w:rsidR="004B0F95">
        <w:t>)</w:t>
      </w:r>
    </w:p>
    <w:p w14:paraId="7FB6DD22" w14:textId="29025F5C" w:rsidR="000656BB" w:rsidRDefault="004560B6" w:rsidP="000656BB">
      <w:pPr>
        <w:pStyle w:val="Liststycke"/>
        <w:pBdr>
          <w:bottom w:val="single" w:sz="6" w:space="1" w:color="auto"/>
        </w:pBdr>
        <w:ind w:left="285" w:hanging="285"/>
      </w:pPr>
      <w:r>
        <w:t>Access</w:t>
      </w:r>
    </w:p>
    <w:p w14:paraId="5B110883" w14:textId="77777777" w:rsidR="007D44F4" w:rsidRDefault="007D44F4" w:rsidP="007D44F4">
      <w:pPr>
        <w:pBdr>
          <w:bottom w:val="single" w:sz="6" w:space="1" w:color="auto"/>
        </w:pBdr>
      </w:pPr>
    </w:p>
    <w:p w14:paraId="37BB5A6E" w14:textId="77777777" w:rsidR="005F6518" w:rsidRDefault="005F6518" w:rsidP="00E11C95">
      <w:pPr>
        <w:pStyle w:val="Rubrik2"/>
        <w:rPr>
          <w:lang w:val="en-US"/>
        </w:rPr>
      </w:pPr>
    </w:p>
    <w:p w14:paraId="72B3DA39" w14:textId="1487C5C9" w:rsidR="00E11C95" w:rsidRPr="00D1017B" w:rsidRDefault="00E11C95" w:rsidP="00E11C95">
      <w:pPr>
        <w:pStyle w:val="Rubrik2"/>
        <w:rPr>
          <w:lang w:val="en-US"/>
        </w:rPr>
      </w:pPr>
      <w:r>
        <w:rPr>
          <w:noProof/>
          <w:lang w:eastAsia="sv-SE"/>
        </w:rPr>
        <w:drawing>
          <wp:anchor distT="0" distB="0" distL="114300" distR="114300" simplePos="0" relativeHeight="251678720" behindDoc="0" locked="0" layoutInCell="1" allowOverlap="1" wp14:anchorId="52C2A38D" wp14:editId="59A34AF8">
            <wp:simplePos x="0" y="0"/>
            <wp:positionH relativeFrom="column">
              <wp:posOffset>5322765</wp:posOffset>
            </wp:positionH>
            <wp:positionV relativeFrom="paragraph">
              <wp:posOffset>85725</wp:posOffset>
            </wp:positionV>
            <wp:extent cx="1043305" cy="247650"/>
            <wp:effectExtent l="0" t="0" r="0" b="6350"/>
            <wp:wrapSquare wrapText="bothSides"/>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on.jpg"/>
                    <pic:cNvPicPr/>
                  </pic:nvPicPr>
                  <pic:blipFill rotWithShape="1">
                    <a:blip r:embed="rId30" cstate="print">
                      <a:extLst>
                        <a:ext uri="{28A0092B-C50C-407E-A947-70E740481C1C}">
                          <a14:useLocalDpi xmlns:a14="http://schemas.microsoft.com/office/drawing/2010/main" val="0"/>
                        </a:ext>
                      </a:extLst>
                    </a:blip>
                    <a:srcRect t="38220" b="38113"/>
                    <a:stretch/>
                  </pic:blipFill>
                  <pic:spPr bwMode="auto">
                    <a:xfrm>
                      <a:off x="0" y="0"/>
                      <a:ext cx="1043305" cy="24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017B">
        <w:rPr>
          <w:lang w:val="en-US"/>
        </w:rPr>
        <w:t>Software Developer at CDON</w:t>
      </w:r>
    </w:p>
    <w:p w14:paraId="78C7A9B9" w14:textId="66DA7939" w:rsidR="00E11C95" w:rsidRPr="00D1017B" w:rsidRDefault="00E11C95" w:rsidP="00E11C95">
      <w:pPr>
        <w:pStyle w:val="Underrubrik"/>
        <w:rPr>
          <w:lang w:val="en-US"/>
        </w:rPr>
      </w:pPr>
      <w:r w:rsidRPr="00D1017B">
        <w:rPr>
          <w:lang w:val="en-US"/>
        </w:rPr>
        <w:t xml:space="preserve">2007/02 – 2007/02, </w:t>
      </w:r>
      <w:r w:rsidR="00121AA5" w:rsidRPr="00D1017B">
        <w:rPr>
          <w:rStyle w:val="StarktcitatChar"/>
          <w:lang w:val="en-US"/>
        </w:rPr>
        <w:t>Hired</w:t>
      </w:r>
      <w:r w:rsidR="00121AA5" w:rsidRPr="00D1017B">
        <w:rPr>
          <w:b/>
          <w:lang w:val="en-US"/>
        </w:rPr>
        <w:t xml:space="preserve"> by</w:t>
      </w:r>
      <w:r w:rsidRPr="00D1017B">
        <w:rPr>
          <w:b/>
          <w:lang w:val="en-US"/>
        </w:rPr>
        <w:t xml:space="preserve"> </w:t>
      </w:r>
      <w:proofErr w:type="spellStart"/>
      <w:r w:rsidRPr="00D1017B">
        <w:rPr>
          <w:b/>
          <w:lang w:val="en-US"/>
        </w:rPr>
        <w:t>MusicBay</w:t>
      </w:r>
      <w:proofErr w:type="spellEnd"/>
      <w:r w:rsidR="00E47705" w:rsidRPr="00D1017B">
        <w:rPr>
          <w:b/>
          <w:lang w:val="en-US"/>
        </w:rPr>
        <w:t xml:space="preserve"> |</w:t>
      </w:r>
      <w:r w:rsidR="002D1DDE" w:rsidRPr="00D1017B">
        <w:rPr>
          <w:b/>
          <w:lang w:val="en-US"/>
        </w:rPr>
        <w:t xml:space="preserve"> Stockholm</w:t>
      </w:r>
    </w:p>
    <w:p w14:paraId="1EC72980" w14:textId="77777777" w:rsidR="00E11C95" w:rsidRDefault="00E11C95" w:rsidP="00E11C95">
      <w:r w:rsidRPr="00D1017B">
        <w:rPr>
          <w:lang w:val="en-US"/>
        </w:rPr>
        <w:t>Implemented a script to randomize 300 thousand unique keys for CDON customers.</w:t>
      </w:r>
      <w:r w:rsidRPr="00D1017B">
        <w:rPr>
          <w:lang w:val="en-US"/>
        </w:rPr>
        <w:br/>
      </w:r>
      <w:proofErr w:type="spellStart"/>
      <w:r>
        <w:t>Database</w:t>
      </w:r>
      <w:proofErr w:type="spellEnd"/>
      <w:r>
        <w:t xml:space="preserve"> Migration to MSSQL</w:t>
      </w:r>
      <w:r w:rsidRPr="004B7A34">
        <w:t>.</w:t>
      </w:r>
    </w:p>
    <w:p w14:paraId="598FE0C0" w14:textId="77777777" w:rsidR="00E11C95" w:rsidRDefault="00E11C95" w:rsidP="00E11C95">
      <w:pPr>
        <w:pStyle w:val="Liststycke"/>
        <w:ind w:left="285" w:hanging="285"/>
      </w:pPr>
      <w:r>
        <w:t>ASP</w:t>
      </w:r>
    </w:p>
    <w:p w14:paraId="7FAE0A00" w14:textId="2482065D" w:rsidR="00E11C95" w:rsidRDefault="00E11C95" w:rsidP="00E11C95">
      <w:pPr>
        <w:pStyle w:val="Liststycke"/>
        <w:pBdr>
          <w:bottom w:val="single" w:sz="6" w:space="1" w:color="auto"/>
        </w:pBdr>
        <w:ind w:left="285" w:hanging="285"/>
      </w:pPr>
      <w:r>
        <w:t>MSSQL</w:t>
      </w:r>
    </w:p>
    <w:p w14:paraId="495A00D8" w14:textId="2E76D20D" w:rsidR="00121AA5" w:rsidRPr="00D1017B" w:rsidRDefault="005F6518" w:rsidP="00121AA5">
      <w:pPr>
        <w:pStyle w:val="Rubrik2"/>
        <w:rPr>
          <w:lang w:val="en-US"/>
        </w:rPr>
      </w:pPr>
      <w:r>
        <w:rPr>
          <w:noProof/>
          <w:lang w:val="en-US"/>
        </w:rPr>
        <w:drawing>
          <wp:anchor distT="0" distB="0" distL="114300" distR="114300" simplePos="0" relativeHeight="251696128" behindDoc="1" locked="0" layoutInCell="1" allowOverlap="1" wp14:anchorId="66A1AD6A" wp14:editId="3C2C8F71">
            <wp:simplePos x="0" y="0"/>
            <wp:positionH relativeFrom="margin">
              <wp:align>right</wp:align>
            </wp:positionH>
            <wp:positionV relativeFrom="paragraph">
              <wp:posOffset>101600</wp:posOffset>
            </wp:positionV>
            <wp:extent cx="948055" cy="295910"/>
            <wp:effectExtent l="0" t="0" r="4445" b="8890"/>
            <wp:wrapTight wrapText="bothSides">
              <wp:wrapPolygon edited="0">
                <wp:start x="0" y="0"/>
                <wp:lineTo x="0" y="20858"/>
                <wp:lineTo x="21267" y="20858"/>
                <wp:lineTo x="21267" y="0"/>
                <wp:lineTo x="0" y="0"/>
              </wp:wrapPolygon>
            </wp:wrapTight>
            <wp:docPr id="27" name="Bildobjekt 27"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dladdning.png"/>
                    <pic:cNvPicPr/>
                  </pic:nvPicPr>
                  <pic:blipFill rotWithShape="1">
                    <a:blip r:embed="rId31">
                      <a:extLst>
                        <a:ext uri="{28A0092B-C50C-407E-A947-70E740481C1C}">
                          <a14:useLocalDpi xmlns:a14="http://schemas.microsoft.com/office/drawing/2010/main" val="0"/>
                        </a:ext>
                      </a:extLst>
                    </a:blip>
                    <a:srcRect l="23829" r="23735" b="63259"/>
                    <a:stretch/>
                  </pic:blipFill>
                  <pic:spPr bwMode="auto">
                    <a:xfrm>
                      <a:off x="0" y="0"/>
                      <a:ext cx="948055" cy="295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1AA5" w:rsidRPr="00D1017B">
        <w:rPr>
          <w:lang w:val="en-US"/>
        </w:rPr>
        <w:t>Software Developer at Finest</w:t>
      </w:r>
    </w:p>
    <w:p w14:paraId="1CDF2CC5" w14:textId="346C672A" w:rsidR="00121AA5" w:rsidRPr="005F5969" w:rsidRDefault="00121AA5" w:rsidP="00121AA5">
      <w:pPr>
        <w:pStyle w:val="Underrubrik"/>
      </w:pPr>
      <w:r>
        <w:t>200</w:t>
      </w:r>
      <w:r w:rsidR="00861061">
        <w:t>6/0</w:t>
      </w:r>
      <w:r w:rsidR="00A50740">
        <w:t>9</w:t>
      </w:r>
      <w:r w:rsidRPr="001E7727">
        <w:t xml:space="preserve"> – </w:t>
      </w:r>
      <w:r w:rsidR="00861061">
        <w:t>2007/02</w:t>
      </w:r>
      <w:r>
        <w:t xml:space="preserve">, </w:t>
      </w:r>
      <w:proofErr w:type="spellStart"/>
      <w:r w:rsidRPr="00516228">
        <w:rPr>
          <w:rStyle w:val="StarktcitatChar"/>
        </w:rPr>
        <w:t>Hired</w:t>
      </w:r>
      <w:proofErr w:type="spellEnd"/>
      <w:r>
        <w:rPr>
          <w:b/>
        </w:rPr>
        <w:t xml:space="preserve"> by</w:t>
      </w:r>
      <w:r w:rsidRPr="0037669E">
        <w:rPr>
          <w:b/>
        </w:rPr>
        <w:t xml:space="preserve"> </w:t>
      </w:r>
      <w:proofErr w:type="spellStart"/>
      <w:r w:rsidRPr="0037669E">
        <w:rPr>
          <w:b/>
        </w:rPr>
        <w:t>MusicBay</w:t>
      </w:r>
      <w:proofErr w:type="spellEnd"/>
      <w:r>
        <w:rPr>
          <w:b/>
        </w:rPr>
        <w:t xml:space="preserve"> | Stockholm</w:t>
      </w:r>
    </w:p>
    <w:p w14:paraId="38C5544A" w14:textId="5F644C2C" w:rsidR="00121AA5" w:rsidRDefault="008B77E6" w:rsidP="00121AA5">
      <w:r>
        <w:t>Develop</w:t>
      </w:r>
      <w:r w:rsidR="006E3D03">
        <w:t xml:space="preserve">ing </w:t>
      </w:r>
      <w:proofErr w:type="spellStart"/>
      <w:r w:rsidR="006E3D03">
        <w:t>blog</w:t>
      </w:r>
      <w:proofErr w:type="spellEnd"/>
      <w:r w:rsidR="006E3D03">
        <w:t xml:space="preserve"> site/social </w:t>
      </w:r>
      <w:proofErr w:type="spellStart"/>
      <w:r w:rsidR="006E3D03">
        <w:t>network</w:t>
      </w:r>
      <w:proofErr w:type="spellEnd"/>
      <w:r w:rsidR="006E3D03">
        <w:t xml:space="preserve"> </w:t>
      </w:r>
      <w:proofErr w:type="spellStart"/>
      <w:r w:rsidR="006E3D03">
        <w:t>with</w:t>
      </w:r>
      <w:proofErr w:type="spellEnd"/>
      <w:r w:rsidR="006E3D03">
        <w:t xml:space="preserve"> </w:t>
      </w:r>
      <w:proofErr w:type="spellStart"/>
      <w:r w:rsidR="006E3D03">
        <w:t>thousand</w:t>
      </w:r>
      <w:proofErr w:type="spellEnd"/>
      <w:r w:rsidR="006E3D03">
        <w:t xml:space="preserve"> </w:t>
      </w:r>
      <w:proofErr w:type="spellStart"/>
      <w:r w:rsidR="006E3D03">
        <w:t>of</w:t>
      </w:r>
      <w:proofErr w:type="spellEnd"/>
      <w:r w:rsidR="006E3D03">
        <w:t xml:space="preserve"> </w:t>
      </w:r>
      <w:proofErr w:type="spellStart"/>
      <w:r w:rsidR="006E3D03">
        <w:t>users</w:t>
      </w:r>
      <w:proofErr w:type="spellEnd"/>
      <w:r w:rsidR="006E3D03">
        <w:t>.</w:t>
      </w:r>
    </w:p>
    <w:p w14:paraId="2A739446" w14:textId="7720CD7A" w:rsidR="008B77E6" w:rsidRDefault="008B77E6" w:rsidP="008B77E6">
      <w:pPr>
        <w:pStyle w:val="Liststycke"/>
        <w:ind w:left="285" w:hanging="285"/>
      </w:pPr>
      <w:r>
        <w:t>PHP (OOP)</w:t>
      </w:r>
    </w:p>
    <w:p w14:paraId="560F68E9" w14:textId="4E4D97BB" w:rsidR="00121AA5" w:rsidRDefault="00121AA5" w:rsidP="00121AA5">
      <w:pPr>
        <w:pStyle w:val="Liststycke"/>
        <w:pBdr>
          <w:bottom w:val="single" w:sz="6" w:space="1" w:color="auto"/>
        </w:pBdr>
        <w:ind w:left="285" w:hanging="285"/>
      </w:pPr>
      <w:r>
        <w:t>M</w:t>
      </w:r>
      <w:r w:rsidR="008B77E6">
        <w:t>Y</w:t>
      </w:r>
      <w:r>
        <w:t>SQL</w:t>
      </w:r>
    </w:p>
    <w:p w14:paraId="11C2D0E1" w14:textId="79D40972" w:rsidR="008B77E6" w:rsidRDefault="008B77E6" w:rsidP="00121AA5">
      <w:pPr>
        <w:pStyle w:val="Liststycke"/>
        <w:pBdr>
          <w:bottom w:val="single" w:sz="6" w:space="1" w:color="auto"/>
        </w:pBdr>
        <w:ind w:left="285" w:hanging="285"/>
      </w:pPr>
      <w:proofErr w:type="spellStart"/>
      <w:r>
        <w:t>Memcached</w:t>
      </w:r>
      <w:proofErr w:type="spellEnd"/>
    </w:p>
    <w:p w14:paraId="2B3AD6E2" w14:textId="77777777" w:rsidR="00E11C95" w:rsidRDefault="00E11C95" w:rsidP="00E11C95">
      <w:pPr>
        <w:pBdr>
          <w:bottom w:val="single" w:sz="6" w:space="1" w:color="auto"/>
        </w:pBdr>
      </w:pPr>
    </w:p>
    <w:p w14:paraId="0F977965" w14:textId="5093BF68" w:rsidR="000656BB" w:rsidRDefault="00D278DC" w:rsidP="000656BB">
      <w:pPr>
        <w:pStyle w:val="Rubrik2"/>
      </w:pPr>
      <w:r>
        <w:rPr>
          <w:noProof/>
          <w:lang w:eastAsia="sv-SE"/>
        </w:rPr>
        <w:drawing>
          <wp:anchor distT="0" distB="0" distL="114300" distR="114300" simplePos="0" relativeHeight="251680768" behindDoc="0" locked="0" layoutInCell="1" allowOverlap="1" wp14:anchorId="4178CCCE" wp14:editId="12110850">
            <wp:simplePos x="0" y="0"/>
            <wp:positionH relativeFrom="column">
              <wp:posOffset>5532120</wp:posOffset>
            </wp:positionH>
            <wp:positionV relativeFrom="paragraph">
              <wp:posOffset>38100</wp:posOffset>
            </wp:positionV>
            <wp:extent cx="723900" cy="361315"/>
            <wp:effectExtent l="0" t="0" r="0" b="635"/>
            <wp:wrapSquare wrapText="bothSides"/>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dertaljelog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23900" cy="361315"/>
                    </a:xfrm>
                    <a:prstGeom prst="rect">
                      <a:avLst/>
                    </a:prstGeom>
                  </pic:spPr>
                </pic:pic>
              </a:graphicData>
            </a:graphic>
            <wp14:sizeRelH relativeFrom="margin">
              <wp14:pctWidth>0</wp14:pctWidth>
            </wp14:sizeRelH>
            <wp14:sizeRelV relativeFrom="margin">
              <wp14:pctHeight>0</wp14:pctHeight>
            </wp14:sizeRelV>
          </wp:anchor>
        </w:drawing>
      </w:r>
      <w:r w:rsidR="000656BB">
        <w:t>W</w:t>
      </w:r>
      <w:r w:rsidR="001C10CC">
        <w:t xml:space="preserve">eb </w:t>
      </w:r>
      <w:proofErr w:type="spellStart"/>
      <w:r w:rsidR="001C10CC">
        <w:t>Developer</w:t>
      </w:r>
      <w:proofErr w:type="spellEnd"/>
      <w:r w:rsidR="001C10CC">
        <w:t xml:space="preserve"> at Södertälje kommun</w:t>
      </w:r>
      <w:r w:rsidR="0056336D">
        <w:t xml:space="preserve"> (Teknikgymnasiet)</w:t>
      </w:r>
    </w:p>
    <w:p w14:paraId="4118E0F9" w14:textId="4D943983" w:rsidR="000656BB" w:rsidRPr="00D1017B" w:rsidRDefault="000656BB" w:rsidP="000656BB">
      <w:pPr>
        <w:pStyle w:val="Underrubrik"/>
        <w:rPr>
          <w:lang w:val="en-US"/>
        </w:rPr>
      </w:pPr>
      <w:r w:rsidRPr="00D1017B">
        <w:rPr>
          <w:lang w:val="en-US"/>
        </w:rPr>
        <w:t>200</w:t>
      </w:r>
      <w:r w:rsidR="0056336D" w:rsidRPr="00D1017B">
        <w:rPr>
          <w:lang w:val="en-US"/>
        </w:rPr>
        <w:t>2</w:t>
      </w:r>
      <w:r w:rsidRPr="00D1017B">
        <w:rPr>
          <w:lang w:val="en-US"/>
        </w:rPr>
        <w:t xml:space="preserve">/01 – </w:t>
      </w:r>
      <w:r w:rsidR="0056336D" w:rsidRPr="00D1017B">
        <w:rPr>
          <w:lang w:val="en-US"/>
        </w:rPr>
        <w:t>2002/12</w:t>
      </w:r>
      <w:r w:rsidR="002C4AAD" w:rsidRPr="00D1017B">
        <w:rPr>
          <w:lang w:val="en-US"/>
        </w:rPr>
        <w:t xml:space="preserve">, </w:t>
      </w:r>
      <w:r w:rsidR="002C4AAD" w:rsidRPr="00D1017B">
        <w:rPr>
          <w:rStyle w:val="StarktcitatChar"/>
          <w:lang w:val="en-US"/>
        </w:rPr>
        <w:t>School project</w:t>
      </w:r>
      <w:r w:rsidR="00E47705" w:rsidRPr="00D1017B">
        <w:rPr>
          <w:b/>
          <w:lang w:val="en-US"/>
        </w:rPr>
        <w:t xml:space="preserve"> |</w:t>
      </w:r>
      <w:r w:rsidR="002D1DDE" w:rsidRPr="00D1017B">
        <w:rPr>
          <w:b/>
          <w:lang w:val="en-US"/>
        </w:rPr>
        <w:t xml:space="preserve"> </w:t>
      </w:r>
      <w:proofErr w:type="spellStart"/>
      <w:r w:rsidR="002D1DDE" w:rsidRPr="00D1017B">
        <w:rPr>
          <w:b/>
          <w:lang w:val="en-US"/>
        </w:rPr>
        <w:t>Södertälje</w:t>
      </w:r>
      <w:proofErr w:type="spellEnd"/>
    </w:p>
    <w:p w14:paraId="727B7CA8" w14:textId="147F01E3" w:rsidR="000656BB" w:rsidRPr="00D1017B" w:rsidRDefault="0056336D" w:rsidP="00E83AD5">
      <w:pPr>
        <w:rPr>
          <w:lang w:val="en-US"/>
        </w:rPr>
      </w:pPr>
      <w:r w:rsidRPr="00D1017B">
        <w:rPr>
          <w:lang w:val="en-US"/>
        </w:rPr>
        <w:t xml:space="preserve">School project. </w:t>
      </w:r>
      <w:r w:rsidR="000656BB" w:rsidRPr="00D1017B">
        <w:rPr>
          <w:lang w:val="en-US"/>
        </w:rPr>
        <w:t xml:space="preserve">Full-stack </w:t>
      </w:r>
      <w:r w:rsidR="001C10CC" w:rsidRPr="00D1017B">
        <w:rPr>
          <w:lang w:val="en-US"/>
        </w:rPr>
        <w:t xml:space="preserve">new development, </w:t>
      </w:r>
      <w:r w:rsidR="000656BB" w:rsidRPr="00D1017B">
        <w:rPr>
          <w:lang w:val="en-US"/>
        </w:rPr>
        <w:t>implement</w:t>
      </w:r>
      <w:r w:rsidRPr="00D1017B">
        <w:rPr>
          <w:lang w:val="en-US"/>
        </w:rPr>
        <w:t>ation of website and a custom CMS system</w:t>
      </w:r>
      <w:r w:rsidR="002E6E96" w:rsidRPr="00D1017B">
        <w:rPr>
          <w:lang w:val="en-US"/>
        </w:rPr>
        <w:t xml:space="preserve"> build with PHP and driven by MySQL</w:t>
      </w:r>
      <w:r w:rsidR="000656BB" w:rsidRPr="00D1017B">
        <w:rPr>
          <w:lang w:val="en-US"/>
        </w:rPr>
        <w:t>.</w:t>
      </w:r>
      <w:r w:rsidR="002E6E96" w:rsidRPr="00D1017B">
        <w:rPr>
          <w:lang w:val="en-US"/>
        </w:rPr>
        <w:t xml:space="preserve"> Close </w:t>
      </w:r>
      <w:r w:rsidR="00E83AD5" w:rsidRPr="00D1017B">
        <w:rPr>
          <w:lang w:val="en-US"/>
        </w:rPr>
        <w:t xml:space="preserve">co-operation with the IT Teacher acting as Product Owner. </w:t>
      </w:r>
    </w:p>
    <w:p w14:paraId="066A2ED3" w14:textId="77777777" w:rsidR="000656BB" w:rsidRDefault="000656BB" w:rsidP="000656BB">
      <w:pPr>
        <w:pStyle w:val="Liststycke"/>
        <w:ind w:left="285" w:hanging="285"/>
      </w:pPr>
      <w:r>
        <w:t>JavaScript, HTML, CSS</w:t>
      </w:r>
    </w:p>
    <w:p w14:paraId="4B054A2E" w14:textId="0718F389" w:rsidR="000656BB" w:rsidRDefault="0056336D" w:rsidP="0056336D">
      <w:pPr>
        <w:pStyle w:val="Liststycke"/>
        <w:ind w:left="285" w:hanging="285"/>
      </w:pPr>
      <w:r>
        <w:t>PHP</w:t>
      </w:r>
      <w:r w:rsidR="00990884">
        <w:t xml:space="preserve"> (</w:t>
      </w:r>
      <w:proofErr w:type="spellStart"/>
      <w:r w:rsidR="00990884">
        <w:t>Custom</w:t>
      </w:r>
      <w:proofErr w:type="spellEnd"/>
      <w:r w:rsidR="00990884">
        <w:t xml:space="preserve"> </w:t>
      </w:r>
      <w:proofErr w:type="spellStart"/>
      <w:r w:rsidR="00990884">
        <w:t>Framework</w:t>
      </w:r>
      <w:proofErr w:type="spellEnd"/>
      <w:r w:rsidR="00990884">
        <w:t>)</w:t>
      </w:r>
    </w:p>
    <w:p w14:paraId="24FBAD97" w14:textId="6B515534" w:rsidR="000656BB" w:rsidRDefault="0056336D" w:rsidP="000656BB">
      <w:pPr>
        <w:pStyle w:val="Liststycke"/>
        <w:ind w:left="285" w:hanging="285"/>
      </w:pPr>
      <w:r>
        <w:t>C</w:t>
      </w:r>
      <w:r w:rsidR="000656BB">
        <w:t>MS</w:t>
      </w:r>
      <w:r w:rsidR="004B0F95">
        <w:t xml:space="preserve"> (</w:t>
      </w:r>
      <w:proofErr w:type="spellStart"/>
      <w:r w:rsidR="004B0F95">
        <w:t>Custom</w:t>
      </w:r>
      <w:proofErr w:type="spellEnd"/>
      <w:r w:rsidR="004B0F95">
        <w:t>)</w:t>
      </w:r>
    </w:p>
    <w:p w14:paraId="02EEDC13" w14:textId="53E174A5" w:rsidR="000656BB" w:rsidRDefault="0056336D" w:rsidP="000656BB">
      <w:pPr>
        <w:pStyle w:val="Liststycke"/>
        <w:ind w:left="285" w:hanging="285"/>
      </w:pPr>
      <w:proofErr w:type="spellStart"/>
      <w:r>
        <w:t>MySQL</w:t>
      </w:r>
      <w:proofErr w:type="spellEnd"/>
    </w:p>
    <w:p w14:paraId="1BBDB5B0" w14:textId="77777777" w:rsidR="00086278" w:rsidRDefault="00086278" w:rsidP="00086278"/>
    <w:p w14:paraId="709F067D" w14:textId="5AF0670A" w:rsidR="00086278" w:rsidRDefault="00086278">
      <w:pPr>
        <w:spacing w:after="0" w:line="240" w:lineRule="auto"/>
      </w:pPr>
      <w:r>
        <w:br w:type="page"/>
      </w:r>
    </w:p>
    <w:p w14:paraId="78808BBF" w14:textId="607FFCAC" w:rsidR="00086278" w:rsidRDefault="00BC6AEF" w:rsidP="00086278">
      <w:pPr>
        <w:pStyle w:val="Rubrik1"/>
      </w:pPr>
      <w:proofErr w:type="spellStart"/>
      <w:r>
        <w:lastRenderedPageBreak/>
        <w:t>R</w:t>
      </w:r>
      <w:r w:rsidRPr="00BC6AEF">
        <w:t>eferences</w:t>
      </w:r>
      <w:proofErr w:type="spellEnd"/>
    </w:p>
    <w:p w14:paraId="6E908566" w14:textId="77777777" w:rsidR="008D0B61" w:rsidRDefault="008D0B61" w:rsidP="002A515E">
      <w:pPr>
        <w:rPr>
          <w:b/>
          <w:bCs/>
        </w:rPr>
      </w:pPr>
    </w:p>
    <w:p w14:paraId="13688C5E" w14:textId="78765464" w:rsidR="002A515E" w:rsidRDefault="00FA68BD" w:rsidP="0096034C">
      <w:pPr>
        <w:pStyle w:val="Adress"/>
      </w:pPr>
      <w:r w:rsidRPr="0096034C">
        <w:rPr>
          <w:b/>
          <w:bCs w:val="0"/>
        </w:rPr>
        <w:t xml:space="preserve">Rasim </w:t>
      </w:r>
      <w:proofErr w:type="spellStart"/>
      <w:r w:rsidRPr="0096034C">
        <w:rPr>
          <w:b/>
          <w:bCs w:val="0"/>
        </w:rPr>
        <w:t>Avdic</w:t>
      </w:r>
      <w:proofErr w:type="spellEnd"/>
      <w:r w:rsidR="008D0B61" w:rsidRPr="008D0B61">
        <w:tab/>
      </w:r>
      <w:r w:rsidR="008D0B61">
        <w:tab/>
      </w:r>
      <w:r w:rsidR="008D0B61">
        <w:tab/>
      </w:r>
      <w:r w:rsidR="008D0B61">
        <w:tab/>
      </w:r>
      <w:r w:rsidR="008D0B61">
        <w:tab/>
      </w:r>
      <w:r w:rsidR="008D0B61">
        <w:tab/>
      </w:r>
      <w:r w:rsidR="008D0B61" w:rsidRPr="008D0B61">
        <w:t>031-335 51 03</w:t>
      </w:r>
    </w:p>
    <w:p w14:paraId="1786E300" w14:textId="2050B2EE" w:rsidR="00DE282F" w:rsidRDefault="008D0B61" w:rsidP="0096034C">
      <w:pPr>
        <w:pStyle w:val="Adress"/>
      </w:pPr>
      <w:r>
        <w:t>Manager, Göteborgsregionen</w:t>
      </w:r>
    </w:p>
    <w:p w14:paraId="1A2ABD2E" w14:textId="77777777" w:rsidR="0096034C" w:rsidRDefault="0096034C" w:rsidP="0096034C">
      <w:pPr>
        <w:pStyle w:val="Adress"/>
      </w:pPr>
    </w:p>
    <w:p w14:paraId="5C18DD7B" w14:textId="3D204603" w:rsidR="00DE282F" w:rsidRDefault="00DE282F" w:rsidP="0096034C">
      <w:pPr>
        <w:pStyle w:val="Adress"/>
      </w:pPr>
      <w:r w:rsidRPr="0096034C">
        <w:rPr>
          <w:b/>
          <w:bCs w:val="0"/>
        </w:rPr>
        <w:t xml:space="preserve">Michaela </w:t>
      </w:r>
      <w:proofErr w:type="spellStart"/>
      <w:r w:rsidRPr="0096034C">
        <w:rPr>
          <w:b/>
          <w:bCs w:val="0"/>
        </w:rPr>
        <w:t>Vesterlund</w:t>
      </w:r>
      <w:proofErr w:type="spellEnd"/>
      <w:r>
        <w:tab/>
      </w:r>
      <w:r>
        <w:tab/>
      </w:r>
      <w:r>
        <w:tab/>
      </w:r>
      <w:r>
        <w:tab/>
      </w:r>
      <w:r>
        <w:tab/>
      </w:r>
      <w:r w:rsidRPr="00DE282F">
        <w:t>073-052 85 81</w:t>
      </w:r>
    </w:p>
    <w:p w14:paraId="43CB4938" w14:textId="1E32DCE3" w:rsidR="00DE282F" w:rsidRPr="00DE282F" w:rsidRDefault="00DE282F" w:rsidP="0096034C">
      <w:pPr>
        <w:pStyle w:val="Adress"/>
      </w:pPr>
      <w:r w:rsidRPr="00DE282F">
        <w:t xml:space="preserve">System </w:t>
      </w:r>
      <w:proofErr w:type="spellStart"/>
      <w:r w:rsidRPr="00DE282F">
        <w:t>Developer</w:t>
      </w:r>
      <w:proofErr w:type="spellEnd"/>
      <w:r w:rsidRPr="00DE282F">
        <w:t xml:space="preserve">, </w:t>
      </w:r>
      <w:proofErr w:type="spellStart"/>
      <w:r w:rsidRPr="00DE282F">
        <w:t>Göteborgregionen</w:t>
      </w:r>
      <w:proofErr w:type="spellEnd"/>
    </w:p>
    <w:p w14:paraId="77357075" w14:textId="77777777" w:rsidR="0096034C" w:rsidRDefault="0096034C" w:rsidP="0096034C">
      <w:pPr>
        <w:pStyle w:val="Adress"/>
      </w:pPr>
    </w:p>
    <w:p w14:paraId="608F836F" w14:textId="74A84A40" w:rsidR="008D0B61" w:rsidRDefault="008D0B61" w:rsidP="0096034C">
      <w:pPr>
        <w:pStyle w:val="Adress"/>
      </w:pPr>
      <w:r w:rsidRPr="0096034C">
        <w:rPr>
          <w:b/>
          <w:bCs w:val="0"/>
        </w:rPr>
        <w:t xml:space="preserve">Jon </w:t>
      </w:r>
      <w:proofErr w:type="spellStart"/>
      <w:r w:rsidRPr="0096034C">
        <w:rPr>
          <w:b/>
          <w:bCs w:val="0"/>
        </w:rPr>
        <w:t>Rydqvist</w:t>
      </w:r>
      <w:proofErr w:type="spellEnd"/>
      <w:r w:rsidRPr="008D0B61">
        <w:tab/>
      </w:r>
      <w:r>
        <w:tab/>
      </w:r>
      <w:r>
        <w:tab/>
      </w:r>
      <w:r>
        <w:tab/>
      </w:r>
      <w:r>
        <w:tab/>
      </w:r>
      <w:r>
        <w:tab/>
      </w:r>
      <w:r w:rsidRPr="008D0B61">
        <w:t>076-213 77 14</w:t>
      </w:r>
      <w:r w:rsidRPr="008D0B61">
        <w:tab/>
      </w:r>
      <w:r>
        <w:br/>
        <w:t>System</w:t>
      </w:r>
      <w:r w:rsidR="00DE282F">
        <w:t xml:space="preserve"> </w:t>
      </w:r>
      <w:proofErr w:type="spellStart"/>
      <w:r w:rsidR="00DE282F">
        <w:t>Developer</w:t>
      </w:r>
      <w:proofErr w:type="spellEnd"/>
      <w:r>
        <w:t xml:space="preserve">, </w:t>
      </w:r>
      <w:proofErr w:type="spellStart"/>
      <w:r>
        <w:t>Castra</w:t>
      </w:r>
      <w:proofErr w:type="spellEnd"/>
      <w:r>
        <w:tab/>
      </w:r>
      <w:r>
        <w:tab/>
      </w:r>
      <w:r>
        <w:tab/>
      </w:r>
      <w:r>
        <w:tab/>
      </w:r>
      <w:r>
        <w:tab/>
      </w:r>
    </w:p>
    <w:p w14:paraId="1A08CA05" w14:textId="77777777" w:rsidR="0096034C" w:rsidRDefault="0096034C" w:rsidP="0096034C">
      <w:pPr>
        <w:pStyle w:val="Adress"/>
      </w:pPr>
    </w:p>
    <w:p w14:paraId="4090DE03" w14:textId="58283868" w:rsidR="008D0B61" w:rsidRPr="0096034C" w:rsidRDefault="00FA68BD" w:rsidP="0096034C">
      <w:pPr>
        <w:pStyle w:val="Adress"/>
      </w:pPr>
      <w:proofErr w:type="spellStart"/>
      <w:r w:rsidRPr="0096034C">
        <w:rPr>
          <w:b/>
          <w:bCs w:val="0"/>
        </w:rPr>
        <w:t>Kerim</w:t>
      </w:r>
      <w:proofErr w:type="spellEnd"/>
      <w:r w:rsidRPr="0096034C">
        <w:rPr>
          <w:b/>
          <w:bCs w:val="0"/>
        </w:rPr>
        <w:t xml:space="preserve"> </w:t>
      </w:r>
      <w:proofErr w:type="spellStart"/>
      <w:r w:rsidRPr="0096034C">
        <w:rPr>
          <w:b/>
          <w:bCs w:val="0"/>
        </w:rPr>
        <w:t>Uney</w:t>
      </w:r>
      <w:proofErr w:type="spellEnd"/>
      <w:r w:rsidR="00DE282F">
        <w:tab/>
      </w:r>
      <w:r w:rsidR="00DE282F">
        <w:tab/>
      </w:r>
      <w:r w:rsidR="00DE282F">
        <w:tab/>
      </w:r>
      <w:r w:rsidR="00DE282F">
        <w:tab/>
      </w:r>
      <w:r w:rsidR="00DE282F">
        <w:tab/>
      </w:r>
      <w:r w:rsidR="00DE282F">
        <w:tab/>
      </w:r>
      <w:r w:rsidR="00DE282F" w:rsidRPr="008D0B61">
        <w:t>073-575 79 99</w:t>
      </w:r>
      <w:r w:rsidR="008D0B61">
        <w:br/>
      </w:r>
      <w:proofErr w:type="spellStart"/>
      <w:r w:rsidR="008D0B61">
        <w:t>Architect</w:t>
      </w:r>
      <w:proofErr w:type="spellEnd"/>
      <w:r w:rsidR="008D0B61">
        <w:t xml:space="preserve">, </w:t>
      </w:r>
      <w:proofErr w:type="spellStart"/>
      <w:r w:rsidR="008D0B61">
        <w:t>Gitia</w:t>
      </w:r>
      <w:proofErr w:type="spellEnd"/>
    </w:p>
    <w:p w14:paraId="1587E838" w14:textId="77777777" w:rsidR="0096034C" w:rsidRDefault="0096034C" w:rsidP="0096034C">
      <w:pPr>
        <w:pStyle w:val="Adress"/>
      </w:pPr>
    </w:p>
    <w:p w14:paraId="6CA32BEE" w14:textId="03EFE437" w:rsidR="008D0B61" w:rsidRPr="008D0B61" w:rsidRDefault="00086278" w:rsidP="0096034C">
      <w:pPr>
        <w:pStyle w:val="Adress"/>
      </w:pPr>
      <w:r w:rsidRPr="0096034C">
        <w:rPr>
          <w:b/>
          <w:bCs w:val="0"/>
        </w:rPr>
        <w:t xml:space="preserve">Magnus </w:t>
      </w:r>
      <w:proofErr w:type="spellStart"/>
      <w:r w:rsidRPr="0096034C">
        <w:rPr>
          <w:b/>
          <w:bCs w:val="0"/>
        </w:rPr>
        <w:t>Nilzen</w:t>
      </w:r>
      <w:proofErr w:type="spellEnd"/>
      <w:r w:rsidR="00DE282F">
        <w:tab/>
      </w:r>
      <w:r w:rsidR="00DE282F">
        <w:tab/>
      </w:r>
      <w:r w:rsidR="00DE282F">
        <w:tab/>
      </w:r>
      <w:r w:rsidR="00DE282F">
        <w:tab/>
      </w:r>
      <w:r w:rsidR="00DE282F">
        <w:tab/>
      </w:r>
      <w:r w:rsidR="0096034C">
        <w:tab/>
      </w:r>
      <w:bookmarkStart w:id="0" w:name="_GoBack"/>
      <w:bookmarkEnd w:id="0"/>
      <w:r w:rsidR="00DE282F" w:rsidRPr="008D0B61">
        <w:t>073-026 23 12</w:t>
      </w:r>
      <w:r w:rsidR="00DE282F" w:rsidRPr="00D1017B">
        <w:tab/>
      </w:r>
    </w:p>
    <w:p w14:paraId="6C8BB941" w14:textId="35875C4C" w:rsidR="008D0B61" w:rsidRDefault="008D0B61" w:rsidP="0096034C">
      <w:pPr>
        <w:pStyle w:val="Adress"/>
      </w:pPr>
      <w:r>
        <w:t xml:space="preserve">CEO/Scrum Master, Castra &amp; </w:t>
      </w:r>
      <w:proofErr w:type="spellStart"/>
      <w:r>
        <w:t>Essity</w:t>
      </w:r>
      <w:proofErr w:type="spellEnd"/>
    </w:p>
    <w:p w14:paraId="694B2C50" w14:textId="77777777" w:rsidR="0096034C" w:rsidRDefault="0096034C" w:rsidP="0096034C">
      <w:pPr>
        <w:pStyle w:val="Adress"/>
      </w:pPr>
    </w:p>
    <w:p w14:paraId="2E6A532B" w14:textId="19E46032" w:rsidR="008D0B61" w:rsidRPr="008D0B61" w:rsidRDefault="00BC6AEF" w:rsidP="0096034C">
      <w:pPr>
        <w:pStyle w:val="Adress"/>
      </w:pPr>
      <w:r w:rsidRPr="0096034C">
        <w:rPr>
          <w:b/>
          <w:bCs w:val="0"/>
        </w:rPr>
        <w:t xml:space="preserve">Elin </w:t>
      </w:r>
      <w:proofErr w:type="spellStart"/>
      <w:r w:rsidRPr="0096034C">
        <w:rPr>
          <w:b/>
          <w:bCs w:val="0"/>
        </w:rPr>
        <w:t>Nil</w:t>
      </w:r>
      <w:r w:rsidR="003F7A49" w:rsidRPr="0096034C">
        <w:rPr>
          <w:b/>
          <w:bCs w:val="0"/>
        </w:rPr>
        <w:t>son</w:t>
      </w:r>
      <w:proofErr w:type="spellEnd"/>
      <w:r w:rsidR="00DE282F">
        <w:tab/>
      </w:r>
      <w:r w:rsidR="00DE282F">
        <w:tab/>
      </w:r>
      <w:r w:rsidR="00DE282F">
        <w:tab/>
      </w:r>
      <w:r w:rsidR="00DE282F">
        <w:tab/>
      </w:r>
      <w:r w:rsidR="00DE282F">
        <w:tab/>
      </w:r>
      <w:r w:rsidR="00DE282F">
        <w:tab/>
      </w:r>
      <w:r w:rsidR="00DE282F" w:rsidRPr="008D0B61">
        <w:t>073-666 29 96</w:t>
      </w:r>
    </w:p>
    <w:p w14:paraId="1CCF5310" w14:textId="661C1EB1" w:rsidR="00611D73" w:rsidRDefault="008D0B61" w:rsidP="0096034C">
      <w:pPr>
        <w:pStyle w:val="Adress"/>
      </w:pPr>
      <w:r>
        <w:t xml:space="preserve">COO/Business Manager, M2 &amp; </w:t>
      </w:r>
      <w:proofErr w:type="spellStart"/>
      <w:r>
        <w:t>Castra</w:t>
      </w:r>
      <w:proofErr w:type="spellEnd"/>
    </w:p>
    <w:p w14:paraId="6495DC0A" w14:textId="77777777" w:rsidR="00600FDA" w:rsidRPr="00D1017B" w:rsidRDefault="00600FDA" w:rsidP="0096034C">
      <w:pPr>
        <w:pStyle w:val="Adress"/>
      </w:pPr>
    </w:p>
    <w:p w14:paraId="7CEE1F20" w14:textId="4A0895AF" w:rsidR="003B5AA6" w:rsidRPr="00D1017B" w:rsidRDefault="003B5AA6" w:rsidP="003B5AA6">
      <w:pPr>
        <w:pStyle w:val="Rubrik1"/>
        <w:rPr>
          <w:lang w:val="en-US"/>
        </w:rPr>
      </w:pPr>
      <w:r w:rsidRPr="00D1017B">
        <w:rPr>
          <w:lang w:val="en-US"/>
        </w:rPr>
        <w:t>Hobby Projects</w:t>
      </w:r>
    </w:p>
    <w:p w14:paraId="2CF7C1CB" w14:textId="155912DD" w:rsidR="00A76E80" w:rsidRPr="00D1017B" w:rsidRDefault="003B5AA6" w:rsidP="003B5AA6">
      <w:pPr>
        <w:ind w:left="2608"/>
        <w:rPr>
          <w:lang w:val="en-US"/>
        </w:rPr>
      </w:pPr>
      <w:r>
        <w:rPr>
          <w:noProof/>
          <w:lang w:eastAsia="sv-SE"/>
        </w:rPr>
        <w:drawing>
          <wp:anchor distT="0" distB="0" distL="114300" distR="114300" simplePos="0" relativeHeight="251683840" behindDoc="0" locked="0" layoutInCell="1" allowOverlap="1" wp14:anchorId="0EE22AF8" wp14:editId="03752C71">
            <wp:simplePos x="0" y="0"/>
            <wp:positionH relativeFrom="column">
              <wp:posOffset>-59055</wp:posOffset>
            </wp:positionH>
            <wp:positionV relativeFrom="paragraph">
              <wp:posOffset>120015</wp:posOffset>
            </wp:positionV>
            <wp:extent cx="1446530" cy="381000"/>
            <wp:effectExtent l="0" t="0" r="1270" b="0"/>
            <wp:wrapSquare wrapText="bothSides"/>
            <wp:docPr id="18" name="Bildobjekt 18" descr="C:\Users\Josef\AppData\Local\Microsoft\Windows\INetCache\Content.Word\alph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f\AppData\Local\Microsoft\Windows\INetCache\Content.Word\alpha1.4.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17014" b="39102"/>
                    <a:stretch/>
                  </pic:blipFill>
                  <pic:spPr bwMode="auto">
                    <a:xfrm>
                      <a:off x="0" y="0"/>
                      <a:ext cx="144653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017B">
        <w:rPr>
          <w:b/>
          <w:lang w:val="en-US"/>
        </w:rPr>
        <w:br/>
        <w:t xml:space="preserve">Launched: </w:t>
      </w:r>
      <w:r w:rsidRPr="00D1017B">
        <w:rPr>
          <w:lang w:val="en-US"/>
        </w:rPr>
        <w:t>2017</w:t>
      </w:r>
      <w:r w:rsidRPr="00D1017B">
        <w:rPr>
          <w:b/>
          <w:lang w:val="en-US"/>
        </w:rPr>
        <w:br/>
        <w:t xml:space="preserve">Members: </w:t>
      </w:r>
      <w:r w:rsidRPr="00D1017B">
        <w:rPr>
          <w:lang w:val="en-US"/>
        </w:rPr>
        <w:t>&gt; 100</w:t>
      </w:r>
      <w:r w:rsidR="003827C7" w:rsidRPr="00D1017B">
        <w:rPr>
          <w:lang w:val="en-US"/>
        </w:rPr>
        <w:br/>
      </w:r>
      <w:r w:rsidR="003827C7" w:rsidRPr="00D1017B">
        <w:rPr>
          <w:b/>
          <w:lang w:val="en-US"/>
        </w:rPr>
        <w:t>Status</w:t>
      </w:r>
      <w:r w:rsidR="00CB0AB5" w:rsidRPr="00D1017B">
        <w:rPr>
          <w:lang w:val="en-US"/>
        </w:rPr>
        <w:t>: Active</w:t>
      </w:r>
      <w:r w:rsidRPr="00D1017B">
        <w:rPr>
          <w:lang w:val="en-US"/>
        </w:rPr>
        <w:br/>
        <w:t>Ztude.com – Social network and platform for Students.</w:t>
      </w:r>
    </w:p>
    <w:p w14:paraId="717858EC" w14:textId="77777777" w:rsidR="00A76E80" w:rsidRPr="00D1017B" w:rsidRDefault="00A76E80" w:rsidP="003B5AA6">
      <w:pPr>
        <w:ind w:left="2608"/>
        <w:rPr>
          <w:lang w:val="en-US"/>
        </w:rPr>
      </w:pPr>
    </w:p>
    <w:p w14:paraId="2942EF04" w14:textId="1E99E661" w:rsidR="00A76E80" w:rsidRPr="00D1017B" w:rsidRDefault="00DC4F59" w:rsidP="00A76E80">
      <w:pPr>
        <w:pStyle w:val="Rubrik1"/>
        <w:rPr>
          <w:lang w:val="en-US"/>
        </w:rPr>
      </w:pPr>
      <w:r w:rsidRPr="00D1017B">
        <w:rPr>
          <w:lang w:val="en-US"/>
        </w:rPr>
        <w:t>Volu</w:t>
      </w:r>
      <w:r w:rsidR="00A76E80" w:rsidRPr="00D1017B">
        <w:rPr>
          <w:lang w:val="en-US"/>
        </w:rPr>
        <w:t>nteer</w:t>
      </w:r>
    </w:p>
    <w:p w14:paraId="55C57278" w14:textId="3F29123B" w:rsidR="00600FDA" w:rsidRPr="00D1017B" w:rsidRDefault="00600FDA" w:rsidP="00A76E80">
      <w:pPr>
        <w:rPr>
          <w:lang w:val="en-US"/>
        </w:rPr>
      </w:pPr>
      <w:r w:rsidRPr="00D1017B">
        <w:rPr>
          <w:lang w:val="en-US"/>
        </w:rPr>
        <w:t>2018</w:t>
      </w:r>
      <w:r w:rsidRPr="00D1017B">
        <w:rPr>
          <w:lang w:val="en-US"/>
        </w:rPr>
        <w:tab/>
      </w:r>
      <w:r w:rsidRPr="00D1017B">
        <w:rPr>
          <w:lang w:val="en-US"/>
        </w:rPr>
        <w:tab/>
      </w:r>
      <w:proofErr w:type="spellStart"/>
      <w:r w:rsidRPr="00D1017B">
        <w:rPr>
          <w:lang w:val="en-US"/>
        </w:rPr>
        <w:t>AidOnAir</w:t>
      </w:r>
      <w:proofErr w:type="spellEnd"/>
      <w:r w:rsidRPr="00D1017B">
        <w:rPr>
          <w:lang w:val="en-US"/>
        </w:rPr>
        <w:tab/>
      </w:r>
      <w:r w:rsidRPr="00D1017B">
        <w:rPr>
          <w:lang w:val="en-US"/>
        </w:rPr>
        <w:tab/>
      </w:r>
      <w:r w:rsidRPr="00D1017B">
        <w:rPr>
          <w:lang w:val="en-US"/>
        </w:rPr>
        <w:tab/>
        <w:t>Mentor</w:t>
      </w:r>
    </w:p>
    <w:p w14:paraId="55E5537C" w14:textId="5CA323BE" w:rsidR="00600FDA" w:rsidRPr="00D1017B" w:rsidRDefault="00274B11" w:rsidP="00A76E80">
      <w:pPr>
        <w:rPr>
          <w:lang w:val="en-US"/>
        </w:rPr>
      </w:pPr>
      <w:r w:rsidRPr="00D1017B">
        <w:rPr>
          <w:lang w:val="en-US"/>
        </w:rPr>
        <w:t>2017</w:t>
      </w:r>
      <w:r w:rsidRPr="00D1017B">
        <w:rPr>
          <w:lang w:val="en-US"/>
        </w:rPr>
        <w:tab/>
      </w:r>
      <w:r w:rsidRPr="00D1017B">
        <w:rPr>
          <w:lang w:val="en-US"/>
        </w:rPr>
        <w:tab/>
        <w:t xml:space="preserve">Act </w:t>
      </w:r>
      <w:proofErr w:type="gramStart"/>
      <w:r w:rsidRPr="00D1017B">
        <w:rPr>
          <w:lang w:val="en-US"/>
        </w:rPr>
        <w:t>By</w:t>
      </w:r>
      <w:proofErr w:type="gramEnd"/>
      <w:r w:rsidRPr="00D1017B">
        <w:rPr>
          <w:lang w:val="en-US"/>
        </w:rPr>
        <w:t xml:space="preserve"> Heart</w:t>
      </w:r>
      <w:r w:rsidR="00600FDA" w:rsidRPr="00D1017B">
        <w:rPr>
          <w:lang w:val="en-US"/>
        </w:rPr>
        <w:tab/>
      </w:r>
      <w:r w:rsidR="00600FDA" w:rsidRPr="00D1017B">
        <w:rPr>
          <w:lang w:val="en-US"/>
        </w:rPr>
        <w:tab/>
      </w:r>
      <w:r w:rsidR="00600FDA" w:rsidRPr="00D1017B">
        <w:rPr>
          <w:lang w:val="en-US"/>
        </w:rPr>
        <w:tab/>
      </w:r>
      <w:proofErr w:type="spellStart"/>
      <w:r w:rsidR="00600FDA" w:rsidRPr="00D1017B">
        <w:rPr>
          <w:lang w:val="en-US"/>
        </w:rPr>
        <w:t>Webbutvecklare</w:t>
      </w:r>
      <w:proofErr w:type="spellEnd"/>
    </w:p>
    <w:p w14:paraId="647A95EB" w14:textId="4AD9B6A8" w:rsidR="00274B11" w:rsidRPr="00D1017B" w:rsidRDefault="00A76E80" w:rsidP="00A76E80">
      <w:pPr>
        <w:rPr>
          <w:lang w:val="en-US"/>
        </w:rPr>
      </w:pPr>
      <w:r w:rsidRPr="00D1017B">
        <w:rPr>
          <w:lang w:val="en-US"/>
        </w:rPr>
        <w:t>2016</w:t>
      </w:r>
      <w:r w:rsidRPr="00D1017B">
        <w:rPr>
          <w:lang w:val="en-US"/>
        </w:rPr>
        <w:tab/>
      </w:r>
      <w:r w:rsidRPr="00D1017B">
        <w:rPr>
          <w:lang w:val="en-US"/>
        </w:rPr>
        <w:tab/>
        <w:t>Swedish Talented Youth</w:t>
      </w:r>
      <w:r w:rsidR="00F47860" w:rsidRPr="00D1017B">
        <w:rPr>
          <w:lang w:val="en-US"/>
        </w:rPr>
        <w:tab/>
      </w:r>
      <w:r w:rsidR="00F47860" w:rsidRPr="00D1017B">
        <w:rPr>
          <w:lang w:val="en-US"/>
        </w:rPr>
        <w:tab/>
      </w:r>
      <w:proofErr w:type="spellStart"/>
      <w:r w:rsidR="00F47860" w:rsidRPr="00D1017B">
        <w:rPr>
          <w:lang w:val="en-US"/>
        </w:rPr>
        <w:t>Organ</w:t>
      </w:r>
      <w:r w:rsidR="00600FDA" w:rsidRPr="00D1017B">
        <w:rPr>
          <w:lang w:val="en-US"/>
        </w:rPr>
        <w:t>isationsutvecklare</w:t>
      </w:r>
      <w:proofErr w:type="spellEnd"/>
    </w:p>
    <w:p w14:paraId="341EF1F1" w14:textId="77777777" w:rsidR="00683BFD" w:rsidRPr="00D1017B" w:rsidRDefault="00683BFD" w:rsidP="00A76E80">
      <w:pPr>
        <w:rPr>
          <w:lang w:val="en-US"/>
        </w:rPr>
      </w:pPr>
    </w:p>
    <w:p w14:paraId="010553DC" w14:textId="493C62F7" w:rsidR="00683BFD" w:rsidRPr="00D1017B" w:rsidRDefault="00683BFD" w:rsidP="00683BFD">
      <w:pPr>
        <w:pStyle w:val="Rubrik1"/>
        <w:rPr>
          <w:lang w:val="en-US"/>
        </w:rPr>
      </w:pPr>
      <w:r w:rsidRPr="00D1017B">
        <w:rPr>
          <w:lang w:val="en-US"/>
        </w:rPr>
        <w:t>Ownership</w:t>
      </w:r>
    </w:p>
    <w:p w14:paraId="2ED0EBB1" w14:textId="6C9AA10D" w:rsidR="003B5AA6" w:rsidRPr="00D1017B" w:rsidRDefault="009565CA" w:rsidP="00333DBB">
      <w:pPr>
        <w:rPr>
          <w:lang w:val="en-US"/>
        </w:rPr>
      </w:pPr>
      <w:r w:rsidRPr="00D1017B">
        <w:rPr>
          <w:lang w:val="en-US"/>
        </w:rPr>
        <w:t>2014</w:t>
      </w:r>
      <w:r w:rsidR="00683BFD" w:rsidRPr="00D1017B">
        <w:rPr>
          <w:lang w:val="en-US"/>
        </w:rPr>
        <w:tab/>
      </w:r>
      <w:r w:rsidR="00683BFD" w:rsidRPr="00D1017B">
        <w:rPr>
          <w:lang w:val="en-US"/>
        </w:rPr>
        <w:tab/>
      </w:r>
      <w:proofErr w:type="spellStart"/>
      <w:r w:rsidR="00683BFD" w:rsidRPr="00D1017B">
        <w:rPr>
          <w:lang w:val="en-US"/>
        </w:rPr>
        <w:t>Gitia</w:t>
      </w:r>
      <w:proofErr w:type="spellEnd"/>
      <w:r w:rsidR="00683BFD" w:rsidRPr="00D1017B">
        <w:rPr>
          <w:lang w:val="en-US"/>
        </w:rPr>
        <w:t xml:space="preserve"> AB</w:t>
      </w:r>
      <w:r w:rsidR="00683BFD" w:rsidRPr="00D1017B">
        <w:rPr>
          <w:lang w:val="en-US"/>
        </w:rPr>
        <w:tab/>
      </w:r>
      <w:r w:rsidR="003B5AA6" w:rsidRPr="00D1017B">
        <w:rPr>
          <w:lang w:val="en-US"/>
        </w:rPr>
        <w:tab/>
      </w:r>
      <w:r w:rsidR="003B5AA6" w:rsidRPr="00D1017B">
        <w:rPr>
          <w:lang w:val="en-US"/>
        </w:rPr>
        <w:tab/>
      </w:r>
      <w:r w:rsidR="00333DBB" w:rsidRPr="00D1017B">
        <w:rPr>
          <w:lang w:val="en-US"/>
        </w:rPr>
        <w:t>Electronic</w:t>
      </w:r>
      <w:r w:rsidR="00D04599" w:rsidRPr="00D1017B">
        <w:rPr>
          <w:lang w:val="en-US"/>
        </w:rPr>
        <w:t xml:space="preserve"> Company</w:t>
      </w:r>
    </w:p>
    <w:p w14:paraId="57DCC04B" w14:textId="5DF5732B" w:rsidR="00683BFD" w:rsidRPr="00D91609" w:rsidRDefault="00683BFD" w:rsidP="00683BFD">
      <w:pPr>
        <w:rPr>
          <w:lang w:val="en-US"/>
        </w:rPr>
      </w:pPr>
      <w:r w:rsidRPr="00D91609">
        <w:rPr>
          <w:lang w:val="en-US"/>
        </w:rPr>
        <w:t>2012</w:t>
      </w:r>
      <w:r w:rsidRPr="00D91609">
        <w:rPr>
          <w:lang w:val="en-US"/>
        </w:rPr>
        <w:tab/>
      </w:r>
      <w:r w:rsidRPr="00D91609">
        <w:rPr>
          <w:lang w:val="en-US"/>
        </w:rPr>
        <w:tab/>
      </w:r>
      <w:proofErr w:type="spellStart"/>
      <w:r w:rsidRPr="00D91609">
        <w:rPr>
          <w:lang w:val="en-US"/>
        </w:rPr>
        <w:t>Aleptra</w:t>
      </w:r>
      <w:proofErr w:type="spellEnd"/>
      <w:r w:rsidR="00CB0BE9" w:rsidRPr="00D91609">
        <w:rPr>
          <w:lang w:val="en-US"/>
        </w:rPr>
        <w:t xml:space="preserve"> EF</w:t>
      </w:r>
      <w:r w:rsidR="00A030A1" w:rsidRPr="00D91609">
        <w:rPr>
          <w:lang w:val="en-US"/>
        </w:rPr>
        <w:tab/>
      </w:r>
      <w:r w:rsidR="00A030A1" w:rsidRPr="00D91609">
        <w:rPr>
          <w:lang w:val="en-US"/>
        </w:rPr>
        <w:tab/>
      </w:r>
      <w:r w:rsidR="00A030A1" w:rsidRPr="00D91609">
        <w:rPr>
          <w:lang w:val="en-US"/>
        </w:rPr>
        <w:tab/>
        <w:t>Consulting Company</w:t>
      </w:r>
    </w:p>
    <w:p w14:paraId="311FED09" w14:textId="68174336" w:rsidR="00DE6FE3" w:rsidRPr="00D91609" w:rsidRDefault="00DE6FE3" w:rsidP="00C6717D">
      <w:pPr>
        <w:tabs>
          <w:tab w:val="left" w:pos="1985"/>
        </w:tabs>
        <w:rPr>
          <w:lang w:val="en-US"/>
        </w:rPr>
      </w:pPr>
    </w:p>
    <w:sectPr w:rsidR="00DE6FE3" w:rsidRPr="00D91609" w:rsidSect="00E81413">
      <w:headerReference w:type="even" r:id="rId34"/>
      <w:headerReference w:type="default" r:id="rId35"/>
      <w:footerReference w:type="even" r:id="rId36"/>
      <w:footerReference w:type="default" r:id="rId37"/>
      <w:headerReference w:type="first" r:id="rId38"/>
      <w:footerReference w:type="first" r:id="rId39"/>
      <w:pgSz w:w="11906" w:h="16838"/>
      <w:pgMar w:top="567" w:right="851" w:bottom="1134" w:left="851" w:header="624"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2406" w14:textId="77777777" w:rsidR="008B1F56" w:rsidRDefault="008B1F56" w:rsidP="001E7727">
      <w:r>
        <w:separator/>
      </w:r>
    </w:p>
  </w:endnote>
  <w:endnote w:type="continuationSeparator" w:id="0">
    <w:p w14:paraId="4CC60370" w14:textId="77777777" w:rsidR="008B1F56" w:rsidRDefault="008B1F56" w:rsidP="001E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charset w:val="00"/>
    <w:family w:val="roman"/>
    <w:pitch w:val="variable"/>
    <w:sig w:usb0="E0002AE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D4D73" w14:textId="77777777" w:rsidR="003B1D30" w:rsidRDefault="003B1D3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5041E" w14:textId="5ED9A6F9" w:rsidR="00C13276" w:rsidRPr="000268F1" w:rsidRDefault="00C13276" w:rsidP="002956F7">
    <w:pPr>
      <w:pStyle w:val="Starktcitat"/>
      <w:spacing w:after="60"/>
      <w:ind w:left="567" w:right="567"/>
      <w:jc w:val="right"/>
      <w:rPr>
        <w:color w:val="0F243E"/>
      </w:rPr>
    </w:pPr>
    <w:r>
      <w:fldChar w:fldCharType="begin"/>
    </w:r>
    <w:r>
      <w:instrText>PAGE   \* MERGEFORMAT</w:instrText>
    </w:r>
    <w:r>
      <w:fldChar w:fldCharType="separate"/>
    </w:r>
    <w:r w:rsidR="00625573">
      <w:rPr>
        <w:noProof/>
      </w:rPr>
      <w:t>2</w:t>
    </w:r>
    <w:r>
      <w:fldChar w:fldCharType="end"/>
    </w:r>
    <w:r>
      <w:t xml:space="preserve"> | </w:t>
    </w:r>
    <w:r w:rsidR="00D7591D">
      <w:rPr>
        <w:noProof/>
      </w:rPr>
      <w:fldChar w:fldCharType="begin"/>
    </w:r>
    <w:r w:rsidR="00D7591D">
      <w:rPr>
        <w:noProof/>
      </w:rPr>
      <w:instrText>NUMPAGES  \* Arabic  \* MERGEFORMAT</w:instrText>
    </w:r>
    <w:r w:rsidR="00D7591D">
      <w:rPr>
        <w:noProof/>
      </w:rPr>
      <w:fldChar w:fldCharType="separate"/>
    </w:r>
    <w:r w:rsidR="00625573">
      <w:rPr>
        <w:noProof/>
      </w:rPr>
      <w:t>12</w:t>
    </w:r>
    <w:r w:rsidR="00D7591D">
      <w:rPr>
        <w:noProof/>
      </w:rPr>
      <w:fldChar w:fldCharType="end"/>
    </w:r>
  </w:p>
  <w:p w14:paraId="77823A61" w14:textId="5A069C43" w:rsidR="00C13276" w:rsidRDefault="00C13276">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94B0" w14:textId="5ED2EDA7" w:rsidR="00C13276" w:rsidRDefault="00C13276">
    <w:pPr>
      <w:pStyle w:val="Sidfot"/>
    </w:pPr>
    <w:r>
      <w:rPr>
        <w:noProof/>
        <w:lang w:val="sv-SE" w:eastAsia="sv-SE"/>
      </w:rPr>
      <mc:AlternateContent>
        <mc:Choice Requires="wps">
          <w:drawing>
            <wp:anchor distT="0" distB="0" distL="114300" distR="114300" simplePos="0" relativeHeight="251658752" behindDoc="0" locked="0" layoutInCell="1" allowOverlap="1" wp14:anchorId="64BDFC5A" wp14:editId="5CF41B13">
              <wp:simplePos x="0" y="0"/>
              <wp:positionH relativeFrom="page">
                <wp:posOffset>4954905</wp:posOffset>
              </wp:positionH>
              <wp:positionV relativeFrom="page">
                <wp:posOffset>10233660</wp:posOffset>
              </wp:positionV>
              <wp:extent cx="2245995" cy="382270"/>
              <wp:effectExtent l="0" t="0" r="0" b="0"/>
              <wp:wrapNone/>
              <wp:docPr id="4" name="Textrut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5995" cy="382270"/>
                      </a:xfrm>
                      <a:prstGeom prst="rect">
                        <a:avLst/>
                      </a:prstGeom>
                      <a:noFill/>
                      <a:ln w="6350">
                        <a:noFill/>
                      </a:ln>
                    </wps:spPr>
                    <wps:txbx>
                      <w:txbxContent>
                        <w:p w14:paraId="005A60FB" w14:textId="460AD4BC" w:rsidR="00C13276" w:rsidRDefault="00C13276" w:rsidP="003D7598">
                          <w:pPr>
                            <w:pStyle w:val="Adress"/>
                            <w:tabs>
                              <w:tab w:val="left" w:pos="1134"/>
                              <w:tab w:val="left" w:pos="1276"/>
                            </w:tabs>
                            <w:spacing w:after="12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DFC5A" id="_x0000_t202" coordsize="21600,21600" o:spt="202" path="m,l,21600r21600,l21600,xe">
              <v:stroke joinstyle="miter"/>
              <v:path gradientshapeok="t" o:connecttype="rect"/>
            </v:shapetype>
            <v:shape id="Textruta 4" o:spid="_x0000_s1026" type="#_x0000_t202" style="position:absolute;margin-left:390.15pt;margin-top:805.8pt;width:176.85pt;height:30.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" filled="f" stroked="f" strokeweight=".5pt">
              <v:textbox>
                <w:txbxContent>
                  <w:p w14:paraId="005A60FB" w14:textId="460AD4BC" w:rsidR="00C13276" w:rsidRDefault="00C13276" w:rsidP="003D7598">
                    <w:pPr>
                      <w:pStyle w:val="Adress"/>
                      <w:tabs>
                        <w:tab w:val="left" w:pos="1134"/>
                        <w:tab w:val="left" w:pos="1276"/>
                      </w:tabs>
                      <w:spacing w:after="120"/>
                      <w:jc w:val="righ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6CC97" w14:textId="77777777" w:rsidR="008B1F56" w:rsidRDefault="008B1F56" w:rsidP="001E7727">
      <w:r>
        <w:separator/>
      </w:r>
    </w:p>
  </w:footnote>
  <w:footnote w:type="continuationSeparator" w:id="0">
    <w:p w14:paraId="06F3F94B" w14:textId="77777777" w:rsidR="008B1F56" w:rsidRDefault="008B1F56" w:rsidP="001E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B5CD0" w14:textId="77777777" w:rsidR="003B1D30" w:rsidRDefault="003B1D3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78C47" w14:textId="77777777" w:rsidR="003B1D30" w:rsidRDefault="003B1D3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E452" w14:textId="79FC9F97" w:rsidR="00C13276" w:rsidRPr="00B56DD8" w:rsidRDefault="0052750D" w:rsidP="00377F4C">
    <w:pPr>
      <w:pStyle w:val="IndexcolumnBOLD"/>
      <w:tabs>
        <w:tab w:val="left" w:pos="765"/>
        <w:tab w:val="right" w:pos="10204"/>
      </w:tabs>
      <w:rPr>
        <w:rStyle w:val="Bokenstitel"/>
      </w:rPr>
    </w:pPr>
    <w:r>
      <w:rPr>
        <w:b w:val="0"/>
        <w:noProof/>
        <w:u w:val="single"/>
      </w:rPr>
      <w:drawing>
        <wp:anchor distT="0" distB="0" distL="114300" distR="114300" simplePos="0" relativeHeight="251659776" behindDoc="1" locked="0" layoutInCell="1" allowOverlap="1" wp14:anchorId="65F32628" wp14:editId="64DA0697">
          <wp:simplePos x="0" y="0"/>
          <wp:positionH relativeFrom="column">
            <wp:posOffset>1345565</wp:posOffset>
          </wp:positionH>
          <wp:positionV relativeFrom="paragraph">
            <wp:posOffset>108585</wp:posOffset>
          </wp:positionV>
          <wp:extent cx="630555" cy="638175"/>
          <wp:effectExtent l="0" t="0" r="0" b="9525"/>
          <wp:wrapNone/>
          <wp:docPr id="21" name="Bildobjekt 21" descr="En bild som visar person, man, glasögon, titta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4423161_2387507068179453_7974292223149735936_n.jpg"/>
                  <pic:cNvPicPr/>
                </pic:nvPicPr>
                <pic:blipFill>
                  <a:blip r:embed="rId1">
                    <a:extLst>
                      <a:ext uri="{28A0092B-C50C-407E-A947-70E740481C1C}">
                        <a14:useLocalDpi xmlns:a14="http://schemas.microsoft.com/office/drawing/2010/main" val="0"/>
                      </a:ext>
                    </a:extLst>
                  </a:blip>
                  <a:stretch>
                    <a:fillRect/>
                  </a:stretch>
                </pic:blipFill>
                <pic:spPr>
                  <a:xfrm flipH="1">
                    <a:off x="0" y="0"/>
                    <a:ext cx="630555" cy="638175"/>
                  </a:xfrm>
                  <a:prstGeom prst="rect">
                    <a:avLst/>
                  </a:prstGeom>
                </pic:spPr>
              </pic:pic>
            </a:graphicData>
          </a:graphic>
        </wp:anchor>
      </w:drawing>
    </w:r>
    <w:r w:rsidR="00CE5B91" w:rsidRPr="00FD66D8">
      <w:rPr>
        <w:rStyle w:val="Rubrik2Char"/>
      </w:rPr>
      <w:t>Josef Gabrielsson</w:t>
    </w:r>
    <w:r w:rsidR="00377F4C">
      <w:rPr>
        <w:rStyle w:val="Diskretreferens"/>
      </w:rPr>
      <w:tab/>
    </w:r>
    <w:r w:rsidR="00377F4C">
      <w:rPr>
        <w:sz w:val="28"/>
      </w:rPr>
      <w:t>Curriculum V</w:t>
    </w:r>
    <w:r w:rsidR="00377F4C" w:rsidRPr="009F39B5">
      <w:rPr>
        <w:sz w:val="28"/>
      </w:rPr>
      <w:t>itae</w:t>
    </w:r>
    <w:r w:rsidR="00377F4C">
      <w:rPr>
        <w:sz w:val="28"/>
      </w:rPr>
      <w:t xml:space="preserve"> - </w:t>
    </w:r>
    <w:r w:rsidR="00377F4C" w:rsidRPr="00377F4C">
      <w:rPr>
        <w:rStyle w:val="Bokenstitel"/>
        <w:sz w:val="20"/>
      </w:rPr>
      <w:fldChar w:fldCharType="begin"/>
    </w:r>
    <w:r w:rsidR="00377F4C" w:rsidRPr="00377F4C">
      <w:rPr>
        <w:rStyle w:val="Bokenstitel"/>
        <w:sz w:val="20"/>
      </w:rPr>
      <w:instrText xml:space="preserve"> TIME \@ "yyyy-MM-dd" </w:instrText>
    </w:r>
    <w:r w:rsidR="00377F4C" w:rsidRPr="00377F4C">
      <w:rPr>
        <w:rStyle w:val="Bokenstitel"/>
        <w:sz w:val="20"/>
      </w:rPr>
      <w:fldChar w:fldCharType="separate"/>
    </w:r>
    <w:r w:rsidR="00DE282F">
      <w:rPr>
        <w:rStyle w:val="Bokenstitel"/>
        <w:noProof/>
        <w:sz w:val="20"/>
      </w:rPr>
      <w:t>2020-04-06</w:t>
    </w:r>
    <w:r w:rsidR="00377F4C" w:rsidRPr="00377F4C">
      <w:rPr>
        <w:rStyle w:val="Bokenstitel"/>
        <w:sz w:val="20"/>
      </w:rPr>
      <w:fldChar w:fldCharType="end"/>
    </w:r>
  </w:p>
  <w:p w14:paraId="1005DCBC" w14:textId="5429810C" w:rsidR="00C13276" w:rsidRPr="00BC614F" w:rsidRDefault="00DA7536" w:rsidP="009B3DBC">
    <w:pPr>
      <w:pStyle w:val="Starktcitat"/>
      <w:tabs>
        <w:tab w:val="right" w:pos="10204"/>
      </w:tabs>
      <w:ind w:left="0"/>
      <w:jc w:val="left"/>
      <w:rPr>
        <w:sz w:val="28"/>
      </w:rPr>
    </w:pPr>
    <w:proofErr w:type="spellStart"/>
    <w:r>
      <w:rPr>
        <w:color w:val="auto"/>
        <w:sz w:val="18"/>
      </w:rPr>
      <w:t>Birth</w:t>
    </w:r>
    <w:r w:rsidR="00F01AEE">
      <w:rPr>
        <w:color w:val="auto"/>
        <w:sz w:val="18"/>
      </w:rPr>
      <w:t>date</w:t>
    </w:r>
    <w:proofErr w:type="spellEnd"/>
    <w:r w:rsidR="00C13276" w:rsidRPr="00DA7536">
      <w:rPr>
        <w:color w:val="auto"/>
        <w:sz w:val="18"/>
      </w:rPr>
      <w:t>:</w:t>
    </w:r>
    <w:r w:rsidR="00C13276" w:rsidRPr="00DA7536">
      <w:rPr>
        <w:b w:val="0"/>
        <w:color w:val="auto"/>
        <w:sz w:val="18"/>
      </w:rPr>
      <w:t xml:space="preserve"> 1987</w:t>
    </w:r>
    <w:r w:rsidR="00377F4C" w:rsidRPr="00DA7536">
      <w:rPr>
        <w:b w:val="0"/>
        <w:color w:val="auto"/>
        <w:sz w:val="18"/>
      </w:rPr>
      <w:t>-04-30</w:t>
    </w:r>
    <w:r w:rsidR="00CE5B91" w:rsidRPr="00DA7536">
      <w:rPr>
        <w:b w:val="0"/>
        <w:color w:val="auto"/>
        <w:sz w:val="18"/>
      </w:rPr>
      <w:tab/>
    </w:r>
    <w:r w:rsidR="0028129E" w:rsidRPr="0028129E">
      <w:rPr>
        <w:b w:val="0"/>
        <w:color w:val="auto"/>
        <w:sz w:val="18"/>
      </w:rPr>
      <w:t>github.com/</w:t>
    </w:r>
    <w:proofErr w:type="spellStart"/>
    <w:r w:rsidR="0028129E" w:rsidRPr="0028129E">
      <w:rPr>
        <w:b w:val="0"/>
        <w:color w:val="auto"/>
        <w:sz w:val="18"/>
      </w:rPr>
      <w:t>aramean</w:t>
    </w:r>
    <w:proofErr w:type="spellEnd"/>
    <w:r w:rsidR="00CE5B91" w:rsidRPr="00DA7536">
      <w:rPr>
        <w:b w:val="0"/>
        <w:color w:val="auto"/>
        <w:sz w:val="18"/>
      </w:rPr>
      <w:br/>
    </w:r>
    <w:r w:rsidR="00CE5B91" w:rsidRPr="00DA7536">
      <w:rPr>
        <w:color w:val="auto"/>
        <w:sz w:val="18"/>
      </w:rPr>
      <w:t>Born in:</w:t>
    </w:r>
    <w:r w:rsidR="00CE5B91" w:rsidRPr="00DA7536">
      <w:rPr>
        <w:b w:val="0"/>
        <w:color w:val="auto"/>
        <w:sz w:val="18"/>
      </w:rPr>
      <w:t xml:space="preserve"> Södertälje</w:t>
    </w:r>
    <w:r w:rsidR="00820E80">
      <w:rPr>
        <w:b w:val="0"/>
        <w:color w:val="auto"/>
        <w:sz w:val="18"/>
      </w:rPr>
      <w:br/>
    </w:r>
    <w:r w:rsidR="00F26690" w:rsidRPr="00DA7536">
      <w:rPr>
        <w:color w:val="auto"/>
        <w:sz w:val="18"/>
      </w:rPr>
      <w:t>Lives in:</w:t>
    </w:r>
    <w:r w:rsidR="00F26690" w:rsidRPr="00DA7536">
      <w:rPr>
        <w:b w:val="0"/>
        <w:color w:val="auto"/>
        <w:sz w:val="18"/>
      </w:rPr>
      <w:t xml:space="preserve"> Göteborg</w:t>
    </w:r>
    <w:r w:rsidR="005100A9">
      <w:rPr>
        <w:b w:val="0"/>
        <w:color w:val="auto"/>
        <w:sz w:val="18"/>
      </w:rPr>
      <w:br/>
    </w:r>
    <w:r w:rsidR="005100A9">
      <w:rPr>
        <w:b w:val="0"/>
        <w:color w:val="auto"/>
        <w:sz w:val="18"/>
      </w:rPr>
      <w:br/>
    </w:r>
    <w:proofErr w:type="spellStart"/>
    <w:r w:rsidR="005100A9" w:rsidRPr="004144DE">
      <w:rPr>
        <w:bCs/>
        <w:color w:val="auto"/>
        <w:szCs w:val="24"/>
      </w:rPr>
      <w:t>Current</w:t>
    </w:r>
    <w:proofErr w:type="spellEnd"/>
    <w:r w:rsidR="005100A9" w:rsidRPr="004144DE">
      <w:rPr>
        <w:bCs/>
        <w:color w:val="auto"/>
        <w:szCs w:val="24"/>
      </w:rPr>
      <w:t xml:space="preserve"> </w:t>
    </w:r>
    <w:proofErr w:type="spellStart"/>
    <w:r w:rsidR="005100A9" w:rsidRPr="004144DE">
      <w:rPr>
        <w:bCs/>
        <w:color w:val="auto"/>
        <w:szCs w:val="24"/>
      </w:rPr>
      <w:t>employment</w:t>
    </w:r>
    <w:proofErr w:type="spellEnd"/>
    <w:r w:rsidR="005100A9" w:rsidRPr="004144DE">
      <w:rPr>
        <w:bCs/>
        <w:color w:val="auto"/>
        <w:szCs w:val="24"/>
      </w:rPr>
      <w:t xml:space="preserve">: </w:t>
    </w:r>
    <w:r w:rsidR="004144DE" w:rsidRPr="004144DE">
      <w:rPr>
        <w:b w:val="0"/>
        <w:color w:val="auto"/>
        <w:szCs w:val="24"/>
      </w:rPr>
      <w:t>The Gothenburg Region (GR)</w:t>
    </w:r>
    <w:r w:rsidR="004144DE" w:rsidRPr="004144DE">
      <w:rPr>
        <w:b w:val="0"/>
        <w:color w:val="auto"/>
        <w:szCs w:val="24"/>
      </w:rPr>
      <w:br/>
    </w:r>
    <w:proofErr w:type="spellStart"/>
    <w:r w:rsidR="004144DE" w:rsidRPr="004144DE">
      <w:rPr>
        <w:bCs/>
        <w:color w:val="auto"/>
        <w:szCs w:val="24"/>
      </w:rPr>
      <w:t>Current</w:t>
    </w:r>
    <w:proofErr w:type="spellEnd"/>
    <w:r w:rsidR="004144DE" w:rsidRPr="004144DE">
      <w:rPr>
        <w:bCs/>
        <w:color w:val="auto"/>
        <w:szCs w:val="24"/>
      </w:rPr>
      <w:t xml:space="preserve"> </w:t>
    </w:r>
    <w:proofErr w:type="spellStart"/>
    <w:r w:rsidR="004144DE" w:rsidRPr="004144DE">
      <w:rPr>
        <w:bCs/>
        <w:color w:val="auto"/>
        <w:szCs w:val="24"/>
      </w:rPr>
      <w:t>role</w:t>
    </w:r>
    <w:proofErr w:type="spellEnd"/>
    <w:r w:rsidR="004144DE" w:rsidRPr="004144DE">
      <w:rPr>
        <w:bCs/>
        <w:color w:val="auto"/>
        <w:szCs w:val="24"/>
      </w:rPr>
      <w:t xml:space="preserve">: </w:t>
    </w:r>
    <w:r w:rsidR="004144DE" w:rsidRPr="004144DE">
      <w:rPr>
        <w:b w:val="0"/>
        <w:color w:val="auto"/>
        <w:szCs w:val="24"/>
      </w:rPr>
      <w:t xml:space="preserve">.NET </w:t>
    </w:r>
    <w:proofErr w:type="spellStart"/>
    <w:r w:rsidR="004144DE" w:rsidRPr="004144DE">
      <w:rPr>
        <w:b w:val="0"/>
        <w:color w:val="auto"/>
        <w:szCs w:val="24"/>
      </w:rPr>
      <w:t>Core</w:t>
    </w:r>
    <w:proofErr w:type="spellEnd"/>
    <w:r w:rsidR="004144DE" w:rsidRPr="004144DE">
      <w:rPr>
        <w:b w:val="0"/>
        <w:color w:val="auto"/>
        <w:szCs w:val="24"/>
      </w:rPr>
      <w:t xml:space="preserve"> </w:t>
    </w:r>
    <w:proofErr w:type="spellStart"/>
    <w:r w:rsidR="004144DE" w:rsidRPr="004144DE">
      <w:rPr>
        <w:b w:val="0"/>
        <w:color w:val="auto"/>
        <w:szCs w:val="24"/>
      </w:rPr>
      <w:t>Developer</w:t>
    </w:r>
    <w:proofErr w:type="spellEnd"/>
    <w:r w:rsidR="004144DE">
      <w:rPr>
        <w:b w:val="0"/>
        <w:color w:val="auto"/>
        <w:szCs w:val="24"/>
      </w:rPr>
      <w:t xml:space="preserve"> &amp; </w:t>
    </w:r>
    <w:proofErr w:type="spellStart"/>
    <w:r w:rsidR="004144DE">
      <w:rPr>
        <w:b w:val="0"/>
        <w:color w:val="auto"/>
        <w:szCs w:val="24"/>
      </w:rPr>
      <w:t>DevOps</w:t>
    </w:r>
    <w:proofErr w:type="spellEnd"/>
    <w:r w:rsidR="0080300D">
      <w:rPr>
        <w:b w:val="0"/>
        <w:color w:val="auto"/>
        <w:szCs w:val="24"/>
      </w:rPr>
      <w:br/>
    </w:r>
    <w:proofErr w:type="spellStart"/>
    <w:r w:rsidR="0080300D" w:rsidRPr="0080300D">
      <w:rPr>
        <w:bCs/>
        <w:color w:val="auto"/>
        <w:szCs w:val="24"/>
      </w:rPr>
      <w:t>Salary</w:t>
    </w:r>
    <w:proofErr w:type="spellEnd"/>
    <w:r w:rsidR="0080300D" w:rsidRPr="0080300D">
      <w:rPr>
        <w:bCs/>
        <w:color w:val="auto"/>
        <w:szCs w:val="24"/>
      </w:rPr>
      <w:t xml:space="preserve"> </w:t>
    </w:r>
    <w:proofErr w:type="spellStart"/>
    <w:r w:rsidR="0080300D" w:rsidRPr="0080300D">
      <w:rPr>
        <w:bCs/>
        <w:color w:val="auto"/>
        <w:szCs w:val="24"/>
      </w:rPr>
      <w:t>expectations</w:t>
    </w:r>
    <w:proofErr w:type="spellEnd"/>
    <w:r w:rsidR="0080300D" w:rsidRPr="0080300D">
      <w:rPr>
        <w:bCs/>
        <w:color w:val="auto"/>
        <w:szCs w:val="24"/>
      </w:rPr>
      <w:t>:</w:t>
    </w:r>
    <w:r w:rsidR="0080300D">
      <w:rPr>
        <w:b w:val="0"/>
        <w:color w:val="auto"/>
        <w:szCs w:val="24"/>
      </w:rPr>
      <w:t xml:space="preserve"> </w:t>
    </w:r>
    <w:r w:rsidR="009D1B4B">
      <w:rPr>
        <w:b w:val="0"/>
        <w:color w:val="auto"/>
        <w:szCs w:val="24"/>
      </w:rPr>
      <w:t>4</w:t>
    </w:r>
    <w:r w:rsidR="0080300D">
      <w:rPr>
        <w:b w:val="0"/>
        <w:color w:val="auto"/>
        <w:szCs w:val="24"/>
      </w:rPr>
      <w:t>5,000+ SEK</w:t>
    </w:r>
    <w:r w:rsidR="00377F4C">
      <w:rPr>
        <w:b w:val="0"/>
        <w:color w:val="auto"/>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8DB"/>
    <w:multiLevelType w:val="hybridMultilevel"/>
    <w:tmpl w:val="AF18DAF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0E0C0764"/>
    <w:multiLevelType w:val="hybridMultilevel"/>
    <w:tmpl w:val="A1F4B0B4"/>
    <w:lvl w:ilvl="0" w:tplc="9A902AEA">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114C3A7B"/>
    <w:multiLevelType w:val="hybridMultilevel"/>
    <w:tmpl w:val="7C6CDB9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1DF5699D"/>
    <w:multiLevelType w:val="hybridMultilevel"/>
    <w:tmpl w:val="0A06D4B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45BC02FC"/>
    <w:multiLevelType w:val="hybridMultilevel"/>
    <w:tmpl w:val="9AE499B2"/>
    <w:lvl w:ilvl="0" w:tplc="D1EAAE76">
      <w:start w:val="1"/>
      <w:numFmt w:val="bullet"/>
      <w:pStyle w:val="Liststycke"/>
      <w:lvlText w:val=""/>
      <w:lvlJc w:val="left"/>
      <w:pPr>
        <w:ind w:left="360" w:hanging="360"/>
      </w:pPr>
      <w:rPr>
        <w:rFonts w:ascii="Symbol" w:hAnsi="Symbol" w:hint="default"/>
        <w:color w:val="5B9BD5" w:themeColor="accent1"/>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AD"/>
    <w:rsid w:val="000013F3"/>
    <w:rsid w:val="000014D8"/>
    <w:rsid w:val="00002861"/>
    <w:rsid w:val="00007798"/>
    <w:rsid w:val="00010596"/>
    <w:rsid w:val="00016883"/>
    <w:rsid w:val="0001728E"/>
    <w:rsid w:val="00021E72"/>
    <w:rsid w:val="00022A36"/>
    <w:rsid w:val="000268F1"/>
    <w:rsid w:val="0002728C"/>
    <w:rsid w:val="00027A17"/>
    <w:rsid w:val="00033773"/>
    <w:rsid w:val="00041BA1"/>
    <w:rsid w:val="00050380"/>
    <w:rsid w:val="000542B6"/>
    <w:rsid w:val="00060EBA"/>
    <w:rsid w:val="00064EE4"/>
    <w:rsid w:val="000654FA"/>
    <w:rsid w:val="000656BB"/>
    <w:rsid w:val="00070115"/>
    <w:rsid w:val="00077437"/>
    <w:rsid w:val="00077615"/>
    <w:rsid w:val="000810BA"/>
    <w:rsid w:val="0008116B"/>
    <w:rsid w:val="00082CF7"/>
    <w:rsid w:val="0008371F"/>
    <w:rsid w:val="0008398E"/>
    <w:rsid w:val="00086278"/>
    <w:rsid w:val="00087AAB"/>
    <w:rsid w:val="00095598"/>
    <w:rsid w:val="000970EA"/>
    <w:rsid w:val="000A0B5E"/>
    <w:rsid w:val="000A2F9D"/>
    <w:rsid w:val="000A62F8"/>
    <w:rsid w:val="000A7C01"/>
    <w:rsid w:val="000B3523"/>
    <w:rsid w:val="000B408F"/>
    <w:rsid w:val="000C2173"/>
    <w:rsid w:val="000C397E"/>
    <w:rsid w:val="000C4551"/>
    <w:rsid w:val="000C48D5"/>
    <w:rsid w:val="000C77F0"/>
    <w:rsid w:val="000D12A4"/>
    <w:rsid w:val="000D205A"/>
    <w:rsid w:val="000D265D"/>
    <w:rsid w:val="000D2DF8"/>
    <w:rsid w:val="000D46D9"/>
    <w:rsid w:val="000E3AA0"/>
    <w:rsid w:val="000E57C6"/>
    <w:rsid w:val="000F3D5A"/>
    <w:rsid w:val="000F54BC"/>
    <w:rsid w:val="0010121D"/>
    <w:rsid w:val="001052EE"/>
    <w:rsid w:val="0010769C"/>
    <w:rsid w:val="00111DB6"/>
    <w:rsid w:val="00114F54"/>
    <w:rsid w:val="00121630"/>
    <w:rsid w:val="00121AA5"/>
    <w:rsid w:val="00122664"/>
    <w:rsid w:val="001237FF"/>
    <w:rsid w:val="00123B05"/>
    <w:rsid w:val="00123C78"/>
    <w:rsid w:val="001276A9"/>
    <w:rsid w:val="001323E4"/>
    <w:rsid w:val="00132A6E"/>
    <w:rsid w:val="001336DC"/>
    <w:rsid w:val="00137F80"/>
    <w:rsid w:val="00145952"/>
    <w:rsid w:val="00145F16"/>
    <w:rsid w:val="00152D2B"/>
    <w:rsid w:val="00157172"/>
    <w:rsid w:val="0016038D"/>
    <w:rsid w:val="001623D1"/>
    <w:rsid w:val="00162490"/>
    <w:rsid w:val="00166C6D"/>
    <w:rsid w:val="00174E8C"/>
    <w:rsid w:val="00176688"/>
    <w:rsid w:val="00180DF7"/>
    <w:rsid w:val="0018226D"/>
    <w:rsid w:val="001830C6"/>
    <w:rsid w:val="00183DF3"/>
    <w:rsid w:val="00196201"/>
    <w:rsid w:val="00196DAE"/>
    <w:rsid w:val="001A5386"/>
    <w:rsid w:val="001A6BC9"/>
    <w:rsid w:val="001A7B73"/>
    <w:rsid w:val="001B32C7"/>
    <w:rsid w:val="001B4873"/>
    <w:rsid w:val="001B74CF"/>
    <w:rsid w:val="001C0227"/>
    <w:rsid w:val="001C10CC"/>
    <w:rsid w:val="001C125D"/>
    <w:rsid w:val="001C3EE9"/>
    <w:rsid w:val="001C40A5"/>
    <w:rsid w:val="001C795B"/>
    <w:rsid w:val="001C7CC3"/>
    <w:rsid w:val="001D0708"/>
    <w:rsid w:val="001D3452"/>
    <w:rsid w:val="001D5AC2"/>
    <w:rsid w:val="001D735C"/>
    <w:rsid w:val="001E0070"/>
    <w:rsid w:val="001E7727"/>
    <w:rsid w:val="001F228F"/>
    <w:rsid w:val="00200AC9"/>
    <w:rsid w:val="00202150"/>
    <w:rsid w:val="002024F2"/>
    <w:rsid w:val="00206BA7"/>
    <w:rsid w:val="00206E5F"/>
    <w:rsid w:val="00211314"/>
    <w:rsid w:val="00216C98"/>
    <w:rsid w:val="00223469"/>
    <w:rsid w:val="0023170F"/>
    <w:rsid w:val="00236FA9"/>
    <w:rsid w:val="002373B5"/>
    <w:rsid w:val="00246758"/>
    <w:rsid w:val="002548F1"/>
    <w:rsid w:val="0026247E"/>
    <w:rsid w:val="00265D54"/>
    <w:rsid w:val="00266D24"/>
    <w:rsid w:val="0026732A"/>
    <w:rsid w:val="0027136A"/>
    <w:rsid w:val="002727C2"/>
    <w:rsid w:val="00274B11"/>
    <w:rsid w:val="00276489"/>
    <w:rsid w:val="00276CEE"/>
    <w:rsid w:val="00280468"/>
    <w:rsid w:val="0028129E"/>
    <w:rsid w:val="00285658"/>
    <w:rsid w:val="00292DF0"/>
    <w:rsid w:val="002956F7"/>
    <w:rsid w:val="002A09FE"/>
    <w:rsid w:val="002A1CCA"/>
    <w:rsid w:val="002A3DE6"/>
    <w:rsid w:val="002A515E"/>
    <w:rsid w:val="002A5CD5"/>
    <w:rsid w:val="002A6E2F"/>
    <w:rsid w:val="002B0E5B"/>
    <w:rsid w:val="002B3FA5"/>
    <w:rsid w:val="002C108B"/>
    <w:rsid w:val="002C4AAD"/>
    <w:rsid w:val="002D1DDE"/>
    <w:rsid w:val="002D31E7"/>
    <w:rsid w:val="002D6DC1"/>
    <w:rsid w:val="002E6E96"/>
    <w:rsid w:val="002E7D93"/>
    <w:rsid w:val="002F05D3"/>
    <w:rsid w:val="002F1A66"/>
    <w:rsid w:val="002F394C"/>
    <w:rsid w:val="002F45C2"/>
    <w:rsid w:val="002F4960"/>
    <w:rsid w:val="002F5C35"/>
    <w:rsid w:val="0030037F"/>
    <w:rsid w:val="0030056B"/>
    <w:rsid w:val="00302281"/>
    <w:rsid w:val="0030410D"/>
    <w:rsid w:val="00310254"/>
    <w:rsid w:val="003163DB"/>
    <w:rsid w:val="003205EB"/>
    <w:rsid w:val="00323615"/>
    <w:rsid w:val="00327A0D"/>
    <w:rsid w:val="003304D3"/>
    <w:rsid w:val="00330D63"/>
    <w:rsid w:val="00331664"/>
    <w:rsid w:val="0033190D"/>
    <w:rsid w:val="00332DE7"/>
    <w:rsid w:val="00333DBB"/>
    <w:rsid w:val="00335A85"/>
    <w:rsid w:val="00336583"/>
    <w:rsid w:val="00336635"/>
    <w:rsid w:val="00345468"/>
    <w:rsid w:val="003566A1"/>
    <w:rsid w:val="00356C9D"/>
    <w:rsid w:val="00364F4A"/>
    <w:rsid w:val="00365D5B"/>
    <w:rsid w:val="003701D1"/>
    <w:rsid w:val="00372C35"/>
    <w:rsid w:val="0037669E"/>
    <w:rsid w:val="00377F4C"/>
    <w:rsid w:val="003827C7"/>
    <w:rsid w:val="00382E42"/>
    <w:rsid w:val="00386881"/>
    <w:rsid w:val="003924B9"/>
    <w:rsid w:val="00393E8F"/>
    <w:rsid w:val="003947D8"/>
    <w:rsid w:val="0039675D"/>
    <w:rsid w:val="003A55A1"/>
    <w:rsid w:val="003B1D30"/>
    <w:rsid w:val="003B2CE9"/>
    <w:rsid w:val="003B5AA6"/>
    <w:rsid w:val="003C2BEC"/>
    <w:rsid w:val="003C6BC5"/>
    <w:rsid w:val="003D2623"/>
    <w:rsid w:val="003D7598"/>
    <w:rsid w:val="003E1491"/>
    <w:rsid w:val="003E198E"/>
    <w:rsid w:val="003E2AEF"/>
    <w:rsid w:val="003E3F8F"/>
    <w:rsid w:val="003F2EB7"/>
    <w:rsid w:val="003F5EA5"/>
    <w:rsid w:val="003F7A49"/>
    <w:rsid w:val="00401059"/>
    <w:rsid w:val="00401E63"/>
    <w:rsid w:val="00402A48"/>
    <w:rsid w:val="004144DE"/>
    <w:rsid w:val="00423B75"/>
    <w:rsid w:val="00424537"/>
    <w:rsid w:val="00424F3C"/>
    <w:rsid w:val="00430DE7"/>
    <w:rsid w:val="0043167A"/>
    <w:rsid w:val="00437FCC"/>
    <w:rsid w:val="00441877"/>
    <w:rsid w:val="00444291"/>
    <w:rsid w:val="00444FAD"/>
    <w:rsid w:val="0045244F"/>
    <w:rsid w:val="00452DF5"/>
    <w:rsid w:val="004550D5"/>
    <w:rsid w:val="004553B7"/>
    <w:rsid w:val="004560B6"/>
    <w:rsid w:val="00463F93"/>
    <w:rsid w:val="00473121"/>
    <w:rsid w:val="00473713"/>
    <w:rsid w:val="00486BFB"/>
    <w:rsid w:val="00493B9C"/>
    <w:rsid w:val="004949CB"/>
    <w:rsid w:val="00496059"/>
    <w:rsid w:val="004971D6"/>
    <w:rsid w:val="004A18E4"/>
    <w:rsid w:val="004A199E"/>
    <w:rsid w:val="004A561B"/>
    <w:rsid w:val="004B0D03"/>
    <w:rsid w:val="004B0F95"/>
    <w:rsid w:val="004B23CE"/>
    <w:rsid w:val="004B2478"/>
    <w:rsid w:val="004B2D60"/>
    <w:rsid w:val="004B6993"/>
    <w:rsid w:val="004B6A78"/>
    <w:rsid w:val="004B7A34"/>
    <w:rsid w:val="004C633D"/>
    <w:rsid w:val="004C77A6"/>
    <w:rsid w:val="004D308E"/>
    <w:rsid w:val="004D4454"/>
    <w:rsid w:val="004E11DE"/>
    <w:rsid w:val="004E128F"/>
    <w:rsid w:val="004E7DB7"/>
    <w:rsid w:val="004F27F7"/>
    <w:rsid w:val="004F3F26"/>
    <w:rsid w:val="004F43E9"/>
    <w:rsid w:val="004F603F"/>
    <w:rsid w:val="004F6665"/>
    <w:rsid w:val="004F6BD5"/>
    <w:rsid w:val="00501087"/>
    <w:rsid w:val="005053CE"/>
    <w:rsid w:val="0050756F"/>
    <w:rsid w:val="005100A9"/>
    <w:rsid w:val="00516228"/>
    <w:rsid w:val="00527046"/>
    <w:rsid w:val="0052750D"/>
    <w:rsid w:val="00532876"/>
    <w:rsid w:val="00534F6B"/>
    <w:rsid w:val="00537543"/>
    <w:rsid w:val="005477FA"/>
    <w:rsid w:val="00556613"/>
    <w:rsid w:val="00557C17"/>
    <w:rsid w:val="005613EE"/>
    <w:rsid w:val="0056336D"/>
    <w:rsid w:val="00574DD2"/>
    <w:rsid w:val="00576869"/>
    <w:rsid w:val="00577BD9"/>
    <w:rsid w:val="00577E27"/>
    <w:rsid w:val="00581193"/>
    <w:rsid w:val="0058130C"/>
    <w:rsid w:val="00582676"/>
    <w:rsid w:val="00585CAC"/>
    <w:rsid w:val="005A0448"/>
    <w:rsid w:val="005A4452"/>
    <w:rsid w:val="005A5D08"/>
    <w:rsid w:val="005B156A"/>
    <w:rsid w:val="005B1AC2"/>
    <w:rsid w:val="005B51C2"/>
    <w:rsid w:val="005C2EE1"/>
    <w:rsid w:val="005C4BCC"/>
    <w:rsid w:val="005C51CE"/>
    <w:rsid w:val="005D51CE"/>
    <w:rsid w:val="005D77DE"/>
    <w:rsid w:val="005D7BE0"/>
    <w:rsid w:val="005E3C86"/>
    <w:rsid w:val="005F1057"/>
    <w:rsid w:val="005F5969"/>
    <w:rsid w:val="005F6518"/>
    <w:rsid w:val="005F73BD"/>
    <w:rsid w:val="00600FDA"/>
    <w:rsid w:val="00601628"/>
    <w:rsid w:val="00604538"/>
    <w:rsid w:val="00610AE8"/>
    <w:rsid w:val="00611D73"/>
    <w:rsid w:val="006161A3"/>
    <w:rsid w:val="0061690C"/>
    <w:rsid w:val="0062239A"/>
    <w:rsid w:val="00622B07"/>
    <w:rsid w:val="0062355E"/>
    <w:rsid w:val="00625573"/>
    <w:rsid w:val="006258A8"/>
    <w:rsid w:val="00627C7B"/>
    <w:rsid w:val="00631582"/>
    <w:rsid w:val="00632EC5"/>
    <w:rsid w:val="00636712"/>
    <w:rsid w:val="006404A4"/>
    <w:rsid w:val="0064165E"/>
    <w:rsid w:val="00645C90"/>
    <w:rsid w:val="006461FB"/>
    <w:rsid w:val="00651514"/>
    <w:rsid w:val="00656F25"/>
    <w:rsid w:val="0065738A"/>
    <w:rsid w:val="00662B05"/>
    <w:rsid w:val="00672D85"/>
    <w:rsid w:val="00677626"/>
    <w:rsid w:val="0068240D"/>
    <w:rsid w:val="00683BFD"/>
    <w:rsid w:val="006878AC"/>
    <w:rsid w:val="00692095"/>
    <w:rsid w:val="0069519B"/>
    <w:rsid w:val="00695C03"/>
    <w:rsid w:val="00697193"/>
    <w:rsid w:val="006A0272"/>
    <w:rsid w:val="006A1CCD"/>
    <w:rsid w:val="006A3219"/>
    <w:rsid w:val="006A6408"/>
    <w:rsid w:val="006B3596"/>
    <w:rsid w:val="006B3B23"/>
    <w:rsid w:val="006C4AE4"/>
    <w:rsid w:val="006C4E61"/>
    <w:rsid w:val="006C63EA"/>
    <w:rsid w:val="006C6D03"/>
    <w:rsid w:val="006D1276"/>
    <w:rsid w:val="006E3139"/>
    <w:rsid w:val="006E3D03"/>
    <w:rsid w:val="006E5822"/>
    <w:rsid w:val="006F1318"/>
    <w:rsid w:val="006F4888"/>
    <w:rsid w:val="006F4A49"/>
    <w:rsid w:val="006F4D66"/>
    <w:rsid w:val="006F6BCD"/>
    <w:rsid w:val="006F77D5"/>
    <w:rsid w:val="006F79C5"/>
    <w:rsid w:val="00705918"/>
    <w:rsid w:val="00710A68"/>
    <w:rsid w:val="00712DCC"/>
    <w:rsid w:val="007172E9"/>
    <w:rsid w:val="00717D99"/>
    <w:rsid w:val="00726ABA"/>
    <w:rsid w:val="007310B9"/>
    <w:rsid w:val="00732352"/>
    <w:rsid w:val="00733F69"/>
    <w:rsid w:val="00736C4C"/>
    <w:rsid w:val="00742541"/>
    <w:rsid w:val="007427C5"/>
    <w:rsid w:val="00742EDE"/>
    <w:rsid w:val="00745C9E"/>
    <w:rsid w:val="00750309"/>
    <w:rsid w:val="0075034C"/>
    <w:rsid w:val="00754325"/>
    <w:rsid w:val="0075551A"/>
    <w:rsid w:val="00760BAA"/>
    <w:rsid w:val="00760DDF"/>
    <w:rsid w:val="0076320D"/>
    <w:rsid w:val="00770513"/>
    <w:rsid w:val="007743BC"/>
    <w:rsid w:val="007821CB"/>
    <w:rsid w:val="007824E5"/>
    <w:rsid w:val="007825D5"/>
    <w:rsid w:val="00782676"/>
    <w:rsid w:val="007838BC"/>
    <w:rsid w:val="00784C66"/>
    <w:rsid w:val="00794206"/>
    <w:rsid w:val="00794DCB"/>
    <w:rsid w:val="00795DBD"/>
    <w:rsid w:val="007A0B1F"/>
    <w:rsid w:val="007A0F45"/>
    <w:rsid w:val="007A1BAE"/>
    <w:rsid w:val="007A3999"/>
    <w:rsid w:val="007A4FBB"/>
    <w:rsid w:val="007A6FA4"/>
    <w:rsid w:val="007A7CE1"/>
    <w:rsid w:val="007A7D07"/>
    <w:rsid w:val="007B3A07"/>
    <w:rsid w:val="007B788F"/>
    <w:rsid w:val="007C5432"/>
    <w:rsid w:val="007D088C"/>
    <w:rsid w:val="007D2C5F"/>
    <w:rsid w:val="007D385D"/>
    <w:rsid w:val="007D44F4"/>
    <w:rsid w:val="007D601E"/>
    <w:rsid w:val="007E0C3D"/>
    <w:rsid w:val="007E1D91"/>
    <w:rsid w:val="007E5129"/>
    <w:rsid w:val="007E56E5"/>
    <w:rsid w:val="007F0B44"/>
    <w:rsid w:val="007F0B6F"/>
    <w:rsid w:val="007F18EE"/>
    <w:rsid w:val="007F4CAC"/>
    <w:rsid w:val="007F5EDC"/>
    <w:rsid w:val="007F7A27"/>
    <w:rsid w:val="00801D52"/>
    <w:rsid w:val="0080300D"/>
    <w:rsid w:val="00813014"/>
    <w:rsid w:val="00814F33"/>
    <w:rsid w:val="008164F8"/>
    <w:rsid w:val="008178F9"/>
    <w:rsid w:val="0082069E"/>
    <w:rsid w:val="00820E80"/>
    <w:rsid w:val="0082109E"/>
    <w:rsid w:val="008227F4"/>
    <w:rsid w:val="0082395D"/>
    <w:rsid w:val="00826AF9"/>
    <w:rsid w:val="00830B71"/>
    <w:rsid w:val="0083187C"/>
    <w:rsid w:val="00832028"/>
    <w:rsid w:val="00836564"/>
    <w:rsid w:val="0083694C"/>
    <w:rsid w:val="0084281D"/>
    <w:rsid w:val="008429B8"/>
    <w:rsid w:val="008434CF"/>
    <w:rsid w:val="00845A2E"/>
    <w:rsid w:val="00850344"/>
    <w:rsid w:val="00851D4B"/>
    <w:rsid w:val="00861061"/>
    <w:rsid w:val="00863165"/>
    <w:rsid w:val="008665E8"/>
    <w:rsid w:val="00866B45"/>
    <w:rsid w:val="00872EA0"/>
    <w:rsid w:val="0087597B"/>
    <w:rsid w:val="00876D46"/>
    <w:rsid w:val="00881A6A"/>
    <w:rsid w:val="00885AFA"/>
    <w:rsid w:val="008867DA"/>
    <w:rsid w:val="00886973"/>
    <w:rsid w:val="00891162"/>
    <w:rsid w:val="008A143F"/>
    <w:rsid w:val="008A1CE7"/>
    <w:rsid w:val="008A2A52"/>
    <w:rsid w:val="008A2E3B"/>
    <w:rsid w:val="008B02C0"/>
    <w:rsid w:val="008B1F56"/>
    <w:rsid w:val="008B1F6C"/>
    <w:rsid w:val="008B2246"/>
    <w:rsid w:val="008B6FF6"/>
    <w:rsid w:val="008B77E6"/>
    <w:rsid w:val="008C030F"/>
    <w:rsid w:val="008C0723"/>
    <w:rsid w:val="008C6FF2"/>
    <w:rsid w:val="008D0043"/>
    <w:rsid w:val="008D0B61"/>
    <w:rsid w:val="008D3128"/>
    <w:rsid w:val="008E2F6D"/>
    <w:rsid w:val="008E3405"/>
    <w:rsid w:val="008E46E8"/>
    <w:rsid w:val="008F011B"/>
    <w:rsid w:val="008F1E89"/>
    <w:rsid w:val="008F3421"/>
    <w:rsid w:val="008F4334"/>
    <w:rsid w:val="008F4D60"/>
    <w:rsid w:val="008F5809"/>
    <w:rsid w:val="00901170"/>
    <w:rsid w:val="00905F47"/>
    <w:rsid w:val="00914CC6"/>
    <w:rsid w:val="00915613"/>
    <w:rsid w:val="00916E51"/>
    <w:rsid w:val="009173F7"/>
    <w:rsid w:val="0092287D"/>
    <w:rsid w:val="009230B9"/>
    <w:rsid w:val="009262EB"/>
    <w:rsid w:val="00927D82"/>
    <w:rsid w:val="00933C41"/>
    <w:rsid w:val="00933DB7"/>
    <w:rsid w:val="00935ED4"/>
    <w:rsid w:val="009372E2"/>
    <w:rsid w:val="00942DC0"/>
    <w:rsid w:val="00944D3C"/>
    <w:rsid w:val="00947811"/>
    <w:rsid w:val="0094787E"/>
    <w:rsid w:val="00953686"/>
    <w:rsid w:val="009565CA"/>
    <w:rsid w:val="0096034C"/>
    <w:rsid w:val="00961335"/>
    <w:rsid w:val="00961E7D"/>
    <w:rsid w:val="0096543C"/>
    <w:rsid w:val="00966D90"/>
    <w:rsid w:val="00967A9A"/>
    <w:rsid w:val="00970CD8"/>
    <w:rsid w:val="00970FE4"/>
    <w:rsid w:val="0097469F"/>
    <w:rsid w:val="00974720"/>
    <w:rsid w:val="00977623"/>
    <w:rsid w:val="009812A6"/>
    <w:rsid w:val="00984E91"/>
    <w:rsid w:val="00990884"/>
    <w:rsid w:val="00993013"/>
    <w:rsid w:val="00994CBD"/>
    <w:rsid w:val="009A01B3"/>
    <w:rsid w:val="009A07FA"/>
    <w:rsid w:val="009A3128"/>
    <w:rsid w:val="009A65A3"/>
    <w:rsid w:val="009A6D04"/>
    <w:rsid w:val="009B3DBC"/>
    <w:rsid w:val="009C1E1E"/>
    <w:rsid w:val="009D0FA1"/>
    <w:rsid w:val="009D1B4B"/>
    <w:rsid w:val="009D365C"/>
    <w:rsid w:val="009E58A2"/>
    <w:rsid w:val="009E6AE9"/>
    <w:rsid w:val="009E7FC5"/>
    <w:rsid w:val="009F0703"/>
    <w:rsid w:val="009F077B"/>
    <w:rsid w:val="009F39B5"/>
    <w:rsid w:val="00A01372"/>
    <w:rsid w:val="00A030A1"/>
    <w:rsid w:val="00A051A0"/>
    <w:rsid w:val="00A06B27"/>
    <w:rsid w:val="00A1381C"/>
    <w:rsid w:val="00A27A1C"/>
    <w:rsid w:val="00A34899"/>
    <w:rsid w:val="00A35309"/>
    <w:rsid w:val="00A362B7"/>
    <w:rsid w:val="00A4354E"/>
    <w:rsid w:val="00A4417D"/>
    <w:rsid w:val="00A5046D"/>
    <w:rsid w:val="00A50740"/>
    <w:rsid w:val="00A5161D"/>
    <w:rsid w:val="00A5214D"/>
    <w:rsid w:val="00A542A5"/>
    <w:rsid w:val="00A5508F"/>
    <w:rsid w:val="00A71AA2"/>
    <w:rsid w:val="00A73D05"/>
    <w:rsid w:val="00A74405"/>
    <w:rsid w:val="00A74B30"/>
    <w:rsid w:val="00A7544F"/>
    <w:rsid w:val="00A76E80"/>
    <w:rsid w:val="00A81F8E"/>
    <w:rsid w:val="00A820C0"/>
    <w:rsid w:val="00A8770E"/>
    <w:rsid w:val="00A90704"/>
    <w:rsid w:val="00A946ED"/>
    <w:rsid w:val="00A96206"/>
    <w:rsid w:val="00A9650D"/>
    <w:rsid w:val="00A97C6B"/>
    <w:rsid w:val="00AA7D0A"/>
    <w:rsid w:val="00AA7E39"/>
    <w:rsid w:val="00AB2E60"/>
    <w:rsid w:val="00AB7AC6"/>
    <w:rsid w:val="00AC007C"/>
    <w:rsid w:val="00AC4196"/>
    <w:rsid w:val="00AD23BE"/>
    <w:rsid w:val="00AD63FE"/>
    <w:rsid w:val="00AE205A"/>
    <w:rsid w:val="00AE4EB2"/>
    <w:rsid w:val="00AE7C35"/>
    <w:rsid w:val="00AF276B"/>
    <w:rsid w:val="00AF4E27"/>
    <w:rsid w:val="00AF7874"/>
    <w:rsid w:val="00AF78A0"/>
    <w:rsid w:val="00B00E8B"/>
    <w:rsid w:val="00B06DF7"/>
    <w:rsid w:val="00B13DBF"/>
    <w:rsid w:val="00B15296"/>
    <w:rsid w:val="00B16479"/>
    <w:rsid w:val="00B16A78"/>
    <w:rsid w:val="00B24E83"/>
    <w:rsid w:val="00B25419"/>
    <w:rsid w:val="00B34825"/>
    <w:rsid w:val="00B46635"/>
    <w:rsid w:val="00B46D84"/>
    <w:rsid w:val="00B51660"/>
    <w:rsid w:val="00B548A1"/>
    <w:rsid w:val="00B54EF4"/>
    <w:rsid w:val="00B56DD8"/>
    <w:rsid w:val="00B572B6"/>
    <w:rsid w:val="00B615A2"/>
    <w:rsid w:val="00B61A43"/>
    <w:rsid w:val="00B63598"/>
    <w:rsid w:val="00B64029"/>
    <w:rsid w:val="00B6790A"/>
    <w:rsid w:val="00B7126B"/>
    <w:rsid w:val="00B74ABC"/>
    <w:rsid w:val="00B7590B"/>
    <w:rsid w:val="00B75DB9"/>
    <w:rsid w:val="00B76686"/>
    <w:rsid w:val="00B85838"/>
    <w:rsid w:val="00B905CD"/>
    <w:rsid w:val="00B908B9"/>
    <w:rsid w:val="00B9301A"/>
    <w:rsid w:val="00B94C77"/>
    <w:rsid w:val="00B97214"/>
    <w:rsid w:val="00BA32F9"/>
    <w:rsid w:val="00BA36CA"/>
    <w:rsid w:val="00BA630D"/>
    <w:rsid w:val="00BA7638"/>
    <w:rsid w:val="00BB2DDF"/>
    <w:rsid w:val="00BB3D7A"/>
    <w:rsid w:val="00BB61BB"/>
    <w:rsid w:val="00BB67F4"/>
    <w:rsid w:val="00BC209D"/>
    <w:rsid w:val="00BC32CB"/>
    <w:rsid w:val="00BC540D"/>
    <w:rsid w:val="00BC614F"/>
    <w:rsid w:val="00BC6AEF"/>
    <w:rsid w:val="00BE1986"/>
    <w:rsid w:val="00BE3875"/>
    <w:rsid w:val="00BE49E7"/>
    <w:rsid w:val="00BE50F6"/>
    <w:rsid w:val="00BE66C0"/>
    <w:rsid w:val="00BF031A"/>
    <w:rsid w:val="00BF1E6D"/>
    <w:rsid w:val="00BF6A69"/>
    <w:rsid w:val="00C00AE8"/>
    <w:rsid w:val="00C02CB2"/>
    <w:rsid w:val="00C04926"/>
    <w:rsid w:val="00C119D0"/>
    <w:rsid w:val="00C12710"/>
    <w:rsid w:val="00C12E75"/>
    <w:rsid w:val="00C13276"/>
    <w:rsid w:val="00C13FA0"/>
    <w:rsid w:val="00C147E3"/>
    <w:rsid w:val="00C14C16"/>
    <w:rsid w:val="00C20CCD"/>
    <w:rsid w:val="00C20D6C"/>
    <w:rsid w:val="00C2208E"/>
    <w:rsid w:val="00C24727"/>
    <w:rsid w:val="00C31C9F"/>
    <w:rsid w:val="00C3290B"/>
    <w:rsid w:val="00C32FD6"/>
    <w:rsid w:val="00C40B8A"/>
    <w:rsid w:val="00C41761"/>
    <w:rsid w:val="00C42594"/>
    <w:rsid w:val="00C469FF"/>
    <w:rsid w:val="00C471AF"/>
    <w:rsid w:val="00C502E2"/>
    <w:rsid w:val="00C51B00"/>
    <w:rsid w:val="00C54A4A"/>
    <w:rsid w:val="00C57E9D"/>
    <w:rsid w:val="00C57FD9"/>
    <w:rsid w:val="00C6717D"/>
    <w:rsid w:val="00C6749F"/>
    <w:rsid w:val="00C719A6"/>
    <w:rsid w:val="00C727D1"/>
    <w:rsid w:val="00C74731"/>
    <w:rsid w:val="00C74A12"/>
    <w:rsid w:val="00C76D0E"/>
    <w:rsid w:val="00C77193"/>
    <w:rsid w:val="00C819B2"/>
    <w:rsid w:val="00C85253"/>
    <w:rsid w:val="00C876CB"/>
    <w:rsid w:val="00C90FE5"/>
    <w:rsid w:val="00C93D1D"/>
    <w:rsid w:val="00C956FE"/>
    <w:rsid w:val="00CA36AD"/>
    <w:rsid w:val="00CA4C63"/>
    <w:rsid w:val="00CA6DE3"/>
    <w:rsid w:val="00CB0AB5"/>
    <w:rsid w:val="00CB0BE9"/>
    <w:rsid w:val="00CB2350"/>
    <w:rsid w:val="00CB5695"/>
    <w:rsid w:val="00CB609C"/>
    <w:rsid w:val="00CB6BC8"/>
    <w:rsid w:val="00CC08E8"/>
    <w:rsid w:val="00CC2C3D"/>
    <w:rsid w:val="00CC3580"/>
    <w:rsid w:val="00CC6EDF"/>
    <w:rsid w:val="00CD0680"/>
    <w:rsid w:val="00CD53BB"/>
    <w:rsid w:val="00CE5234"/>
    <w:rsid w:val="00CE5B91"/>
    <w:rsid w:val="00CF0BFC"/>
    <w:rsid w:val="00D02C75"/>
    <w:rsid w:val="00D032CE"/>
    <w:rsid w:val="00D04599"/>
    <w:rsid w:val="00D051F2"/>
    <w:rsid w:val="00D06873"/>
    <w:rsid w:val="00D1017B"/>
    <w:rsid w:val="00D10FD2"/>
    <w:rsid w:val="00D1188C"/>
    <w:rsid w:val="00D1406C"/>
    <w:rsid w:val="00D1665C"/>
    <w:rsid w:val="00D17B84"/>
    <w:rsid w:val="00D21E7C"/>
    <w:rsid w:val="00D22C61"/>
    <w:rsid w:val="00D2412A"/>
    <w:rsid w:val="00D278DC"/>
    <w:rsid w:val="00D27CDE"/>
    <w:rsid w:val="00D437F4"/>
    <w:rsid w:val="00D43D22"/>
    <w:rsid w:val="00D45109"/>
    <w:rsid w:val="00D47756"/>
    <w:rsid w:val="00D5083B"/>
    <w:rsid w:val="00D51B83"/>
    <w:rsid w:val="00D53FAD"/>
    <w:rsid w:val="00D54125"/>
    <w:rsid w:val="00D57318"/>
    <w:rsid w:val="00D61136"/>
    <w:rsid w:val="00D622D8"/>
    <w:rsid w:val="00D6389E"/>
    <w:rsid w:val="00D64EA4"/>
    <w:rsid w:val="00D7591D"/>
    <w:rsid w:val="00D823BA"/>
    <w:rsid w:val="00D84C3F"/>
    <w:rsid w:val="00D91609"/>
    <w:rsid w:val="00D92DBE"/>
    <w:rsid w:val="00D969C8"/>
    <w:rsid w:val="00DA19A3"/>
    <w:rsid w:val="00DA258C"/>
    <w:rsid w:val="00DA3375"/>
    <w:rsid w:val="00DA52FC"/>
    <w:rsid w:val="00DA678F"/>
    <w:rsid w:val="00DA6A60"/>
    <w:rsid w:val="00DA7536"/>
    <w:rsid w:val="00DB0583"/>
    <w:rsid w:val="00DB312C"/>
    <w:rsid w:val="00DB48B5"/>
    <w:rsid w:val="00DC1349"/>
    <w:rsid w:val="00DC1503"/>
    <w:rsid w:val="00DC3E90"/>
    <w:rsid w:val="00DC4152"/>
    <w:rsid w:val="00DC4F59"/>
    <w:rsid w:val="00DD0C64"/>
    <w:rsid w:val="00DD631B"/>
    <w:rsid w:val="00DD7089"/>
    <w:rsid w:val="00DD7FEC"/>
    <w:rsid w:val="00DE282F"/>
    <w:rsid w:val="00DE3FE2"/>
    <w:rsid w:val="00DE4416"/>
    <w:rsid w:val="00DE4A34"/>
    <w:rsid w:val="00DE4BE5"/>
    <w:rsid w:val="00DE6FE3"/>
    <w:rsid w:val="00DE7D13"/>
    <w:rsid w:val="00DF3DF2"/>
    <w:rsid w:val="00E05151"/>
    <w:rsid w:val="00E11C95"/>
    <w:rsid w:val="00E123C5"/>
    <w:rsid w:val="00E136EF"/>
    <w:rsid w:val="00E13708"/>
    <w:rsid w:val="00E1482D"/>
    <w:rsid w:val="00E2325C"/>
    <w:rsid w:val="00E30A63"/>
    <w:rsid w:val="00E34198"/>
    <w:rsid w:val="00E347C4"/>
    <w:rsid w:val="00E35561"/>
    <w:rsid w:val="00E35CBC"/>
    <w:rsid w:val="00E36401"/>
    <w:rsid w:val="00E47705"/>
    <w:rsid w:val="00E50E03"/>
    <w:rsid w:val="00E530FE"/>
    <w:rsid w:val="00E64F1E"/>
    <w:rsid w:val="00E65CD9"/>
    <w:rsid w:val="00E674DA"/>
    <w:rsid w:val="00E7121F"/>
    <w:rsid w:val="00E73068"/>
    <w:rsid w:val="00E74EE2"/>
    <w:rsid w:val="00E75804"/>
    <w:rsid w:val="00E81413"/>
    <w:rsid w:val="00E833AD"/>
    <w:rsid w:val="00E83AD5"/>
    <w:rsid w:val="00E83BAB"/>
    <w:rsid w:val="00E8462E"/>
    <w:rsid w:val="00E86C5D"/>
    <w:rsid w:val="00E86F1B"/>
    <w:rsid w:val="00E90C2E"/>
    <w:rsid w:val="00E94492"/>
    <w:rsid w:val="00E963B1"/>
    <w:rsid w:val="00E9789E"/>
    <w:rsid w:val="00E97E42"/>
    <w:rsid w:val="00E97F24"/>
    <w:rsid w:val="00EA06F5"/>
    <w:rsid w:val="00EA0CE7"/>
    <w:rsid w:val="00EA603F"/>
    <w:rsid w:val="00EB0247"/>
    <w:rsid w:val="00EB2440"/>
    <w:rsid w:val="00EB3600"/>
    <w:rsid w:val="00EB45E5"/>
    <w:rsid w:val="00EB51D1"/>
    <w:rsid w:val="00EB6226"/>
    <w:rsid w:val="00EC192A"/>
    <w:rsid w:val="00EC3C0D"/>
    <w:rsid w:val="00EC64D2"/>
    <w:rsid w:val="00EC6B1C"/>
    <w:rsid w:val="00EC7D4C"/>
    <w:rsid w:val="00ED179C"/>
    <w:rsid w:val="00EE34F3"/>
    <w:rsid w:val="00EE4ACA"/>
    <w:rsid w:val="00EE4EF9"/>
    <w:rsid w:val="00EE4FDA"/>
    <w:rsid w:val="00EE604E"/>
    <w:rsid w:val="00EE7742"/>
    <w:rsid w:val="00EF5761"/>
    <w:rsid w:val="00EF5793"/>
    <w:rsid w:val="00EF6A41"/>
    <w:rsid w:val="00F01AEE"/>
    <w:rsid w:val="00F02550"/>
    <w:rsid w:val="00F11E50"/>
    <w:rsid w:val="00F12A6E"/>
    <w:rsid w:val="00F14114"/>
    <w:rsid w:val="00F1799C"/>
    <w:rsid w:val="00F20A7F"/>
    <w:rsid w:val="00F22681"/>
    <w:rsid w:val="00F228EF"/>
    <w:rsid w:val="00F2417B"/>
    <w:rsid w:val="00F26690"/>
    <w:rsid w:val="00F27EB1"/>
    <w:rsid w:val="00F35C34"/>
    <w:rsid w:val="00F36A2B"/>
    <w:rsid w:val="00F454CC"/>
    <w:rsid w:val="00F46542"/>
    <w:rsid w:val="00F477E7"/>
    <w:rsid w:val="00F47860"/>
    <w:rsid w:val="00F51514"/>
    <w:rsid w:val="00F53A8E"/>
    <w:rsid w:val="00F55BAD"/>
    <w:rsid w:val="00F63BBE"/>
    <w:rsid w:val="00F63ECF"/>
    <w:rsid w:val="00F659F7"/>
    <w:rsid w:val="00F65A25"/>
    <w:rsid w:val="00F66581"/>
    <w:rsid w:val="00F669DD"/>
    <w:rsid w:val="00F70824"/>
    <w:rsid w:val="00F71554"/>
    <w:rsid w:val="00F7162D"/>
    <w:rsid w:val="00F723E2"/>
    <w:rsid w:val="00F76F65"/>
    <w:rsid w:val="00F83A48"/>
    <w:rsid w:val="00F96E1D"/>
    <w:rsid w:val="00FA06ED"/>
    <w:rsid w:val="00FA3D0E"/>
    <w:rsid w:val="00FA5A83"/>
    <w:rsid w:val="00FA63AE"/>
    <w:rsid w:val="00FA68BD"/>
    <w:rsid w:val="00FB0447"/>
    <w:rsid w:val="00FB5257"/>
    <w:rsid w:val="00FC0E12"/>
    <w:rsid w:val="00FD0CD9"/>
    <w:rsid w:val="00FD4D22"/>
    <w:rsid w:val="00FD5D46"/>
    <w:rsid w:val="00FD66D8"/>
    <w:rsid w:val="00FE56A3"/>
    <w:rsid w:val="00FF1748"/>
    <w:rsid w:val="00FF2BE9"/>
    <w:rsid w:val="00FF654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C835"/>
  <w15:docId w15:val="{A67049D8-2A81-47E0-8157-5A8BE1EE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53686"/>
    <w:pPr>
      <w:spacing w:after="120" w:line="276" w:lineRule="auto"/>
    </w:pPr>
    <w:rPr>
      <w:rFonts w:ascii="Arial" w:hAnsi="Arial"/>
      <w:lang w:eastAsia="en-US"/>
    </w:rPr>
  </w:style>
  <w:style w:type="paragraph" w:styleId="Rubrik1">
    <w:name w:val="heading 1"/>
    <w:basedOn w:val="Normal"/>
    <w:next w:val="Normal"/>
    <w:link w:val="Rubrik1Char"/>
    <w:uiPriority w:val="9"/>
    <w:qFormat/>
    <w:rsid w:val="00A7544F"/>
    <w:pPr>
      <w:pBdr>
        <w:top w:val="single" w:sz="4" w:space="5" w:color="808080"/>
        <w:bottom w:val="single" w:sz="4" w:space="5" w:color="808080"/>
      </w:pBdr>
      <w:spacing w:before="480" w:after="240" w:line="240" w:lineRule="auto"/>
      <w:outlineLvl w:val="0"/>
    </w:pPr>
    <w:rPr>
      <w:b/>
      <w:sz w:val="24"/>
      <w:szCs w:val="30"/>
    </w:rPr>
  </w:style>
  <w:style w:type="paragraph" w:styleId="Rubrik2">
    <w:name w:val="heading 2"/>
    <w:basedOn w:val="Normal"/>
    <w:next w:val="Normal"/>
    <w:link w:val="Rubrik2Char"/>
    <w:uiPriority w:val="9"/>
    <w:unhideWhenUsed/>
    <w:qFormat/>
    <w:rsid w:val="00CE5234"/>
    <w:pPr>
      <w:spacing w:before="360"/>
      <w:outlineLvl w:val="1"/>
    </w:pPr>
    <w:rPr>
      <w:b/>
      <w:sz w:val="24"/>
      <w:u w:val="single"/>
    </w:rPr>
  </w:style>
  <w:style w:type="paragraph" w:styleId="Rubrik3">
    <w:name w:val="heading 3"/>
    <w:basedOn w:val="Rubrik2"/>
    <w:next w:val="Normal"/>
    <w:link w:val="Rubrik3Char"/>
    <w:uiPriority w:val="9"/>
    <w:unhideWhenUsed/>
    <w:qFormat/>
    <w:rsid w:val="00581193"/>
    <w:pPr>
      <w:pBdr>
        <w:top w:val="single" w:sz="4" w:space="4" w:color="808080"/>
        <w:bottom w:val="single" w:sz="4" w:space="4" w:color="808080"/>
      </w:pBdr>
      <w:spacing w:before="0"/>
      <w:outlineLvl w:val="2"/>
    </w:pPr>
    <w:rPr>
      <w:sz w:val="22"/>
    </w:rPr>
  </w:style>
  <w:style w:type="paragraph" w:styleId="Rubrik4">
    <w:name w:val="heading 4"/>
    <w:basedOn w:val="Normal"/>
    <w:next w:val="Normal"/>
    <w:link w:val="Rubrik4Char"/>
    <w:uiPriority w:val="9"/>
    <w:unhideWhenUsed/>
    <w:qFormat/>
    <w:rsid w:val="00FD66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unhideWhenUsed/>
    <w:qFormat/>
    <w:rsid w:val="00CC2C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15613"/>
    <w:pPr>
      <w:spacing w:after="0"/>
    </w:pPr>
    <w:rPr>
      <w:sz w:val="32"/>
      <w:szCs w:val="32"/>
    </w:rPr>
  </w:style>
  <w:style w:type="character" w:customStyle="1" w:styleId="RubrikChar">
    <w:name w:val="Rubrik Char"/>
    <w:link w:val="Rubrik"/>
    <w:uiPriority w:val="10"/>
    <w:rsid w:val="00915613"/>
    <w:rPr>
      <w:rFonts w:ascii="Times New Roman" w:hAnsi="Times New Roman"/>
      <w:sz w:val="32"/>
      <w:szCs w:val="32"/>
      <w:lang w:eastAsia="en-US"/>
    </w:rPr>
  </w:style>
  <w:style w:type="paragraph" w:styleId="Underrubrik">
    <w:name w:val="Subtitle"/>
    <w:basedOn w:val="Normal"/>
    <w:next w:val="Normal"/>
    <w:link w:val="UnderrubrikChar"/>
    <w:uiPriority w:val="11"/>
    <w:qFormat/>
    <w:rsid w:val="00060EBA"/>
    <w:pPr>
      <w:spacing w:after="0"/>
    </w:pPr>
    <w:rPr>
      <w:i/>
      <w:szCs w:val="24"/>
    </w:rPr>
  </w:style>
  <w:style w:type="character" w:customStyle="1" w:styleId="UnderrubrikChar">
    <w:name w:val="Underrubrik Char"/>
    <w:link w:val="Underrubrik"/>
    <w:uiPriority w:val="11"/>
    <w:rsid w:val="00060EBA"/>
    <w:rPr>
      <w:rFonts w:ascii="Arial" w:hAnsi="Arial"/>
      <w:i/>
      <w:szCs w:val="24"/>
      <w:lang w:eastAsia="en-US"/>
    </w:rPr>
  </w:style>
  <w:style w:type="table" w:styleId="Tabellrutnt">
    <w:name w:val="Table Grid"/>
    <w:basedOn w:val="Normaltabell"/>
    <w:uiPriority w:val="59"/>
    <w:rsid w:val="0091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Sidfot"/>
    <w:link w:val="SidhuvudChar"/>
    <w:uiPriority w:val="99"/>
    <w:unhideWhenUsed/>
    <w:rsid w:val="0010769C"/>
  </w:style>
  <w:style w:type="character" w:customStyle="1" w:styleId="SidhuvudChar">
    <w:name w:val="Sidhuvud Char"/>
    <w:link w:val="Sidhuvud"/>
    <w:uiPriority w:val="99"/>
    <w:rsid w:val="0010769C"/>
    <w:rPr>
      <w:rFonts w:ascii="Times" w:eastAsia="Times New Roman" w:hAnsi="Times" w:cs="TimesNewRomanPS-BoldMT"/>
      <w:bCs/>
      <w:color w:val="000000"/>
      <w:sz w:val="16"/>
      <w:szCs w:val="16"/>
      <w:lang w:val="en-US" w:eastAsia="en-US"/>
    </w:rPr>
  </w:style>
  <w:style w:type="paragraph" w:styleId="Sidfot">
    <w:name w:val="footer"/>
    <w:basedOn w:val="Normal"/>
    <w:link w:val="SidfotChar"/>
    <w:uiPriority w:val="99"/>
    <w:unhideWhenUsed/>
    <w:rsid w:val="0010769C"/>
    <w:pPr>
      <w:tabs>
        <w:tab w:val="left" w:pos="2410"/>
        <w:tab w:val="left" w:pos="4820"/>
      </w:tabs>
      <w:spacing w:line="200" w:lineRule="exact"/>
    </w:pPr>
    <w:rPr>
      <w:rFonts w:ascii="Times" w:eastAsia="Times New Roman" w:hAnsi="Times" w:cs="TimesNewRomanPS-BoldMT"/>
      <w:bCs/>
      <w:color w:val="000000"/>
      <w:sz w:val="16"/>
      <w:szCs w:val="16"/>
      <w:lang w:val="en-US"/>
    </w:rPr>
  </w:style>
  <w:style w:type="character" w:customStyle="1" w:styleId="SidfotChar">
    <w:name w:val="Sidfot Char"/>
    <w:link w:val="Sidfot"/>
    <w:uiPriority w:val="99"/>
    <w:rsid w:val="0010769C"/>
    <w:rPr>
      <w:rFonts w:ascii="Times" w:eastAsia="Times New Roman" w:hAnsi="Times" w:cs="TimesNewRomanPS-BoldMT"/>
      <w:bCs/>
      <w:color w:val="000000"/>
      <w:sz w:val="16"/>
      <w:szCs w:val="16"/>
      <w:lang w:val="en-US" w:eastAsia="en-US"/>
    </w:rPr>
  </w:style>
  <w:style w:type="character" w:customStyle="1" w:styleId="Rubrik1Char">
    <w:name w:val="Rubrik 1 Char"/>
    <w:link w:val="Rubrik1"/>
    <w:uiPriority w:val="9"/>
    <w:rsid w:val="00A7544F"/>
    <w:rPr>
      <w:rFonts w:ascii="Arial" w:hAnsi="Arial"/>
      <w:b/>
      <w:sz w:val="24"/>
      <w:szCs w:val="30"/>
      <w:lang w:eastAsia="en-US"/>
    </w:rPr>
  </w:style>
  <w:style w:type="character" w:customStyle="1" w:styleId="Rubrik2Char">
    <w:name w:val="Rubrik 2 Char"/>
    <w:link w:val="Rubrik2"/>
    <w:uiPriority w:val="9"/>
    <w:rsid w:val="00CE5234"/>
    <w:rPr>
      <w:rFonts w:ascii="Arial" w:hAnsi="Arial"/>
      <w:b/>
      <w:sz w:val="24"/>
      <w:u w:val="single"/>
      <w:lang w:eastAsia="en-US"/>
    </w:rPr>
  </w:style>
  <w:style w:type="paragraph" w:customStyle="1" w:styleId="IndexcolumnBOLD">
    <w:name w:val="Index column BOLD"/>
    <w:basedOn w:val="Normal"/>
    <w:qFormat/>
    <w:rsid w:val="00A06B27"/>
    <w:pPr>
      <w:spacing w:before="120" w:after="0"/>
    </w:pPr>
    <w:rPr>
      <w:b/>
      <w:sz w:val="24"/>
    </w:rPr>
  </w:style>
  <w:style w:type="character" w:customStyle="1" w:styleId="Rubrik3Char">
    <w:name w:val="Rubrik 3 Char"/>
    <w:link w:val="Rubrik3"/>
    <w:uiPriority w:val="9"/>
    <w:rsid w:val="00581193"/>
    <w:rPr>
      <w:rFonts w:ascii="Arial" w:hAnsi="Arial"/>
      <w:b/>
      <w:sz w:val="22"/>
      <w:lang w:eastAsia="en-US"/>
    </w:rPr>
  </w:style>
  <w:style w:type="paragraph" w:styleId="Liststycke">
    <w:name w:val="List Paragraph"/>
    <w:basedOn w:val="Normal"/>
    <w:uiPriority w:val="34"/>
    <w:qFormat/>
    <w:rsid w:val="00BB3D7A"/>
    <w:pPr>
      <w:numPr>
        <w:numId w:val="5"/>
      </w:numPr>
    </w:pPr>
    <w:rPr>
      <w:b/>
      <w:sz w:val="18"/>
    </w:rPr>
  </w:style>
  <w:style w:type="paragraph" w:customStyle="1" w:styleId="IndexcolumnITALIC">
    <w:name w:val="Index column ITALIC"/>
    <w:basedOn w:val="IndexcolumnBOLD"/>
    <w:qFormat/>
    <w:rsid w:val="005F73BD"/>
    <w:rPr>
      <w:b w:val="0"/>
      <w:i/>
    </w:rPr>
  </w:style>
  <w:style w:type="paragraph" w:customStyle="1" w:styleId="Adress">
    <w:name w:val="Adress"/>
    <w:qFormat/>
    <w:rsid w:val="00EC192A"/>
    <w:pPr>
      <w:spacing w:line="200" w:lineRule="exact"/>
    </w:pPr>
    <w:rPr>
      <w:rFonts w:ascii="Arial" w:eastAsia="Times New Roman" w:hAnsi="Arial" w:cs="TimesNewRomanPS-BoldMT"/>
      <w:bCs/>
      <w:color w:val="000000"/>
      <w:sz w:val="16"/>
      <w:szCs w:val="16"/>
      <w:lang w:val="en-US" w:eastAsia="en-US"/>
    </w:rPr>
  </w:style>
  <w:style w:type="paragraph" w:styleId="Starktcitat">
    <w:name w:val="Intense Quote"/>
    <w:basedOn w:val="Normal"/>
    <w:next w:val="Normal"/>
    <w:link w:val="StarktcitatChar"/>
    <w:uiPriority w:val="30"/>
    <w:qFormat/>
    <w:rsid w:val="009F39B5"/>
    <w:pPr>
      <w:spacing w:after="0"/>
      <w:ind w:left="1361"/>
      <w:jc w:val="center"/>
    </w:pPr>
    <w:rPr>
      <w:b/>
      <w:iCs/>
      <w:color w:val="2E74B5" w:themeColor="accent1" w:themeShade="BF"/>
      <w:sz w:val="22"/>
    </w:rPr>
  </w:style>
  <w:style w:type="character" w:customStyle="1" w:styleId="StarktcitatChar">
    <w:name w:val="Starkt citat Char"/>
    <w:link w:val="Starktcitat"/>
    <w:uiPriority w:val="30"/>
    <w:rsid w:val="009F39B5"/>
    <w:rPr>
      <w:rFonts w:ascii="Arial" w:hAnsi="Arial"/>
      <w:b/>
      <w:iCs/>
      <w:color w:val="2E74B5" w:themeColor="accent1" w:themeShade="BF"/>
      <w:sz w:val="22"/>
      <w:lang w:eastAsia="en-US"/>
    </w:rPr>
  </w:style>
  <w:style w:type="character" w:styleId="Bokenstitel">
    <w:name w:val="Book Title"/>
    <w:uiPriority w:val="33"/>
    <w:qFormat/>
    <w:rsid w:val="005477FA"/>
    <w:rPr>
      <w:b/>
      <w:bCs/>
      <w:i/>
      <w:iCs/>
      <w:spacing w:val="5"/>
      <w:sz w:val="22"/>
    </w:rPr>
  </w:style>
  <w:style w:type="paragraph" w:styleId="Ballongtext">
    <w:name w:val="Balloon Text"/>
    <w:basedOn w:val="Normal"/>
    <w:link w:val="BallongtextChar"/>
    <w:uiPriority w:val="99"/>
    <w:semiHidden/>
    <w:unhideWhenUsed/>
    <w:rsid w:val="0026732A"/>
    <w:pPr>
      <w:spacing w:after="0" w:line="240" w:lineRule="auto"/>
    </w:pPr>
    <w:rPr>
      <w:rFonts w:ascii="Segoe UI" w:hAnsi="Segoe UI" w:cs="Segoe UI"/>
      <w:sz w:val="18"/>
      <w:szCs w:val="18"/>
    </w:rPr>
  </w:style>
  <w:style w:type="character" w:customStyle="1" w:styleId="BallongtextChar">
    <w:name w:val="Ballongtext Char"/>
    <w:link w:val="Ballongtext"/>
    <w:uiPriority w:val="99"/>
    <w:semiHidden/>
    <w:rsid w:val="0026732A"/>
    <w:rPr>
      <w:rFonts w:ascii="Segoe UI" w:hAnsi="Segoe UI" w:cs="Segoe UI"/>
      <w:sz w:val="18"/>
      <w:szCs w:val="18"/>
      <w:lang w:eastAsia="en-US"/>
    </w:rPr>
  </w:style>
  <w:style w:type="character" w:styleId="Hyperlnk">
    <w:name w:val="Hyperlink"/>
    <w:uiPriority w:val="99"/>
    <w:unhideWhenUsed/>
    <w:rsid w:val="003D7598"/>
    <w:rPr>
      <w:color w:val="0563C1"/>
      <w:u w:val="single"/>
    </w:rPr>
  </w:style>
  <w:style w:type="character" w:customStyle="1" w:styleId="Olstomnmnande1">
    <w:name w:val="Olöst omnämnande1"/>
    <w:basedOn w:val="Standardstycketeckensnitt"/>
    <w:uiPriority w:val="99"/>
    <w:semiHidden/>
    <w:unhideWhenUsed/>
    <w:rsid w:val="009E58A2"/>
    <w:rPr>
      <w:color w:val="808080"/>
      <w:shd w:val="clear" w:color="auto" w:fill="E6E6E6"/>
    </w:rPr>
  </w:style>
  <w:style w:type="character" w:styleId="Starkreferens">
    <w:name w:val="Intense Reference"/>
    <w:basedOn w:val="Standardstycketeckensnitt"/>
    <w:uiPriority w:val="32"/>
    <w:qFormat/>
    <w:rsid w:val="00CE5B91"/>
    <w:rPr>
      <w:b/>
      <w:bCs/>
      <w:smallCaps/>
      <w:color w:val="5B9BD5" w:themeColor="accent1"/>
      <w:spacing w:val="5"/>
    </w:rPr>
  </w:style>
  <w:style w:type="character" w:styleId="Diskretreferens">
    <w:name w:val="Subtle Reference"/>
    <w:basedOn w:val="Standardstycketeckensnitt"/>
    <w:uiPriority w:val="31"/>
    <w:qFormat/>
    <w:rsid w:val="00CE5B91"/>
    <w:rPr>
      <w:smallCaps/>
      <w:color w:val="5A5A5A" w:themeColor="text1" w:themeTint="A5"/>
    </w:rPr>
  </w:style>
  <w:style w:type="character" w:customStyle="1" w:styleId="Rubrik4Char">
    <w:name w:val="Rubrik 4 Char"/>
    <w:basedOn w:val="Standardstycketeckensnitt"/>
    <w:link w:val="Rubrik4"/>
    <w:uiPriority w:val="9"/>
    <w:rsid w:val="00FD66D8"/>
    <w:rPr>
      <w:rFonts w:asciiTheme="majorHAnsi" w:eastAsiaTheme="majorEastAsia" w:hAnsiTheme="majorHAnsi" w:cstheme="majorBidi"/>
      <w:i/>
      <w:iCs/>
      <w:color w:val="2E74B5" w:themeColor="accent1" w:themeShade="BF"/>
      <w:lang w:eastAsia="en-US"/>
    </w:rPr>
  </w:style>
  <w:style w:type="character" w:customStyle="1" w:styleId="text">
    <w:name w:val="text"/>
    <w:basedOn w:val="Standardstycketeckensnitt"/>
    <w:rsid w:val="00DF3DF2"/>
  </w:style>
  <w:style w:type="character" w:customStyle="1" w:styleId="apple-converted-space">
    <w:name w:val="apple-converted-space"/>
    <w:basedOn w:val="Standardstycketeckensnitt"/>
    <w:rsid w:val="00DF3DF2"/>
  </w:style>
  <w:style w:type="character" w:customStyle="1" w:styleId="Rubrik5Char">
    <w:name w:val="Rubrik 5 Char"/>
    <w:basedOn w:val="Standardstycketeckensnitt"/>
    <w:link w:val="Rubrik5"/>
    <w:uiPriority w:val="9"/>
    <w:rsid w:val="00CC2C3D"/>
    <w:rPr>
      <w:rFonts w:asciiTheme="majorHAnsi" w:eastAsiaTheme="majorEastAsia" w:hAnsiTheme="majorHAnsi" w:cstheme="majorBidi"/>
      <w:color w:val="2E74B5" w:themeColor="accent1" w:themeShade="BF"/>
      <w:lang w:eastAsia="en-US"/>
    </w:rPr>
  </w:style>
  <w:style w:type="character" w:styleId="Diskretbetoning">
    <w:name w:val="Subtle Emphasis"/>
    <w:basedOn w:val="Standardstycketeckensnitt"/>
    <w:uiPriority w:val="19"/>
    <w:qFormat/>
    <w:rsid w:val="00CC2C3D"/>
    <w:rPr>
      <w:i/>
      <w:iCs/>
      <w:color w:val="404040" w:themeColor="text1" w:themeTint="BF"/>
    </w:rPr>
  </w:style>
  <w:style w:type="character" w:styleId="Betoning">
    <w:name w:val="Emphasis"/>
    <w:basedOn w:val="Standardstycketeckensnitt"/>
    <w:uiPriority w:val="20"/>
    <w:qFormat/>
    <w:rsid w:val="00CC2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488">
      <w:bodyDiv w:val="1"/>
      <w:marLeft w:val="0"/>
      <w:marRight w:val="0"/>
      <w:marTop w:val="0"/>
      <w:marBottom w:val="0"/>
      <w:divBdr>
        <w:top w:val="none" w:sz="0" w:space="0" w:color="auto"/>
        <w:left w:val="none" w:sz="0" w:space="0" w:color="auto"/>
        <w:bottom w:val="none" w:sz="0" w:space="0" w:color="auto"/>
        <w:right w:val="none" w:sz="0" w:space="0" w:color="auto"/>
      </w:divBdr>
    </w:div>
    <w:div w:id="130902324">
      <w:bodyDiv w:val="1"/>
      <w:marLeft w:val="0"/>
      <w:marRight w:val="0"/>
      <w:marTop w:val="0"/>
      <w:marBottom w:val="0"/>
      <w:divBdr>
        <w:top w:val="none" w:sz="0" w:space="0" w:color="auto"/>
        <w:left w:val="none" w:sz="0" w:space="0" w:color="auto"/>
        <w:bottom w:val="none" w:sz="0" w:space="0" w:color="auto"/>
        <w:right w:val="none" w:sz="0" w:space="0" w:color="auto"/>
      </w:divBdr>
    </w:div>
    <w:div w:id="222525499">
      <w:bodyDiv w:val="1"/>
      <w:marLeft w:val="0"/>
      <w:marRight w:val="0"/>
      <w:marTop w:val="0"/>
      <w:marBottom w:val="0"/>
      <w:divBdr>
        <w:top w:val="none" w:sz="0" w:space="0" w:color="auto"/>
        <w:left w:val="none" w:sz="0" w:space="0" w:color="auto"/>
        <w:bottom w:val="none" w:sz="0" w:space="0" w:color="auto"/>
        <w:right w:val="none" w:sz="0" w:space="0" w:color="auto"/>
      </w:divBdr>
    </w:div>
    <w:div w:id="232815967">
      <w:bodyDiv w:val="1"/>
      <w:marLeft w:val="0"/>
      <w:marRight w:val="0"/>
      <w:marTop w:val="0"/>
      <w:marBottom w:val="0"/>
      <w:divBdr>
        <w:top w:val="none" w:sz="0" w:space="0" w:color="auto"/>
        <w:left w:val="none" w:sz="0" w:space="0" w:color="auto"/>
        <w:bottom w:val="none" w:sz="0" w:space="0" w:color="auto"/>
        <w:right w:val="none" w:sz="0" w:space="0" w:color="auto"/>
      </w:divBdr>
    </w:div>
    <w:div w:id="367610276">
      <w:bodyDiv w:val="1"/>
      <w:marLeft w:val="0"/>
      <w:marRight w:val="0"/>
      <w:marTop w:val="0"/>
      <w:marBottom w:val="0"/>
      <w:divBdr>
        <w:top w:val="none" w:sz="0" w:space="0" w:color="auto"/>
        <w:left w:val="none" w:sz="0" w:space="0" w:color="auto"/>
        <w:bottom w:val="none" w:sz="0" w:space="0" w:color="auto"/>
        <w:right w:val="none" w:sz="0" w:space="0" w:color="auto"/>
      </w:divBdr>
    </w:div>
    <w:div w:id="476797287">
      <w:bodyDiv w:val="1"/>
      <w:marLeft w:val="0"/>
      <w:marRight w:val="0"/>
      <w:marTop w:val="0"/>
      <w:marBottom w:val="0"/>
      <w:divBdr>
        <w:top w:val="none" w:sz="0" w:space="0" w:color="auto"/>
        <w:left w:val="none" w:sz="0" w:space="0" w:color="auto"/>
        <w:bottom w:val="none" w:sz="0" w:space="0" w:color="auto"/>
        <w:right w:val="none" w:sz="0" w:space="0" w:color="auto"/>
      </w:divBdr>
    </w:div>
    <w:div w:id="579100577">
      <w:bodyDiv w:val="1"/>
      <w:marLeft w:val="0"/>
      <w:marRight w:val="0"/>
      <w:marTop w:val="0"/>
      <w:marBottom w:val="0"/>
      <w:divBdr>
        <w:top w:val="none" w:sz="0" w:space="0" w:color="auto"/>
        <w:left w:val="none" w:sz="0" w:space="0" w:color="auto"/>
        <w:bottom w:val="none" w:sz="0" w:space="0" w:color="auto"/>
        <w:right w:val="none" w:sz="0" w:space="0" w:color="auto"/>
      </w:divBdr>
    </w:div>
    <w:div w:id="742484030">
      <w:bodyDiv w:val="1"/>
      <w:marLeft w:val="0"/>
      <w:marRight w:val="0"/>
      <w:marTop w:val="0"/>
      <w:marBottom w:val="0"/>
      <w:divBdr>
        <w:top w:val="none" w:sz="0" w:space="0" w:color="auto"/>
        <w:left w:val="none" w:sz="0" w:space="0" w:color="auto"/>
        <w:bottom w:val="none" w:sz="0" w:space="0" w:color="auto"/>
        <w:right w:val="none" w:sz="0" w:space="0" w:color="auto"/>
      </w:divBdr>
    </w:div>
    <w:div w:id="764115561">
      <w:bodyDiv w:val="1"/>
      <w:marLeft w:val="0"/>
      <w:marRight w:val="0"/>
      <w:marTop w:val="0"/>
      <w:marBottom w:val="0"/>
      <w:divBdr>
        <w:top w:val="none" w:sz="0" w:space="0" w:color="auto"/>
        <w:left w:val="none" w:sz="0" w:space="0" w:color="auto"/>
        <w:bottom w:val="none" w:sz="0" w:space="0" w:color="auto"/>
        <w:right w:val="none" w:sz="0" w:space="0" w:color="auto"/>
      </w:divBdr>
    </w:div>
    <w:div w:id="964970714">
      <w:bodyDiv w:val="1"/>
      <w:marLeft w:val="0"/>
      <w:marRight w:val="0"/>
      <w:marTop w:val="0"/>
      <w:marBottom w:val="0"/>
      <w:divBdr>
        <w:top w:val="none" w:sz="0" w:space="0" w:color="auto"/>
        <w:left w:val="none" w:sz="0" w:space="0" w:color="auto"/>
        <w:bottom w:val="none" w:sz="0" w:space="0" w:color="auto"/>
        <w:right w:val="none" w:sz="0" w:space="0" w:color="auto"/>
      </w:divBdr>
    </w:div>
    <w:div w:id="969212634">
      <w:bodyDiv w:val="1"/>
      <w:marLeft w:val="0"/>
      <w:marRight w:val="0"/>
      <w:marTop w:val="0"/>
      <w:marBottom w:val="0"/>
      <w:divBdr>
        <w:top w:val="none" w:sz="0" w:space="0" w:color="auto"/>
        <w:left w:val="none" w:sz="0" w:space="0" w:color="auto"/>
        <w:bottom w:val="none" w:sz="0" w:space="0" w:color="auto"/>
        <w:right w:val="none" w:sz="0" w:space="0" w:color="auto"/>
      </w:divBdr>
    </w:div>
    <w:div w:id="991637614">
      <w:bodyDiv w:val="1"/>
      <w:marLeft w:val="0"/>
      <w:marRight w:val="0"/>
      <w:marTop w:val="0"/>
      <w:marBottom w:val="0"/>
      <w:divBdr>
        <w:top w:val="none" w:sz="0" w:space="0" w:color="auto"/>
        <w:left w:val="none" w:sz="0" w:space="0" w:color="auto"/>
        <w:bottom w:val="none" w:sz="0" w:space="0" w:color="auto"/>
        <w:right w:val="none" w:sz="0" w:space="0" w:color="auto"/>
      </w:divBdr>
    </w:div>
    <w:div w:id="1501654276">
      <w:bodyDiv w:val="1"/>
      <w:marLeft w:val="0"/>
      <w:marRight w:val="0"/>
      <w:marTop w:val="0"/>
      <w:marBottom w:val="0"/>
      <w:divBdr>
        <w:top w:val="none" w:sz="0" w:space="0" w:color="auto"/>
        <w:left w:val="none" w:sz="0" w:space="0" w:color="auto"/>
        <w:bottom w:val="none" w:sz="0" w:space="0" w:color="auto"/>
        <w:right w:val="none" w:sz="0" w:space="0" w:color="auto"/>
      </w:divBdr>
    </w:div>
    <w:div w:id="1754038236">
      <w:bodyDiv w:val="1"/>
      <w:marLeft w:val="0"/>
      <w:marRight w:val="0"/>
      <w:marTop w:val="0"/>
      <w:marBottom w:val="0"/>
      <w:divBdr>
        <w:top w:val="none" w:sz="0" w:space="0" w:color="auto"/>
        <w:left w:val="none" w:sz="0" w:space="0" w:color="auto"/>
        <w:bottom w:val="none" w:sz="0" w:space="0" w:color="auto"/>
        <w:right w:val="none" w:sz="0" w:space="0" w:color="auto"/>
      </w:divBdr>
    </w:div>
    <w:div w:id="1773892976">
      <w:bodyDiv w:val="1"/>
      <w:marLeft w:val="0"/>
      <w:marRight w:val="0"/>
      <w:marTop w:val="0"/>
      <w:marBottom w:val="0"/>
      <w:divBdr>
        <w:top w:val="none" w:sz="0" w:space="0" w:color="auto"/>
        <w:left w:val="none" w:sz="0" w:space="0" w:color="auto"/>
        <w:bottom w:val="none" w:sz="0" w:space="0" w:color="auto"/>
        <w:right w:val="none" w:sz="0" w:space="0" w:color="auto"/>
      </w:divBdr>
    </w:div>
    <w:div w:id="1779912518">
      <w:bodyDiv w:val="1"/>
      <w:marLeft w:val="0"/>
      <w:marRight w:val="0"/>
      <w:marTop w:val="0"/>
      <w:marBottom w:val="0"/>
      <w:divBdr>
        <w:top w:val="none" w:sz="0" w:space="0" w:color="auto"/>
        <w:left w:val="none" w:sz="0" w:space="0" w:color="auto"/>
        <w:bottom w:val="none" w:sz="0" w:space="0" w:color="auto"/>
        <w:right w:val="none" w:sz="0" w:space="0" w:color="auto"/>
      </w:divBdr>
    </w:div>
    <w:div w:id="2121603537">
      <w:bodyDiv w:val="1"/>
      <w:marLeft w:val="0"/>
      <w:marRight w:val="0"/>
      <w:marTop w:val="0"/>
      <w:marBottom w:val="0"/>
      <w:divBdr>
        <w:top w:val="none" w:sz="0" w:space="0" w:color="auto"/>
        <w:left w:val="none" w:sz="0" w:space="0" w:color="auto"/>
        <w:bottom w:val="none" w:sz="0" w:space="0" w:color="auto"/>
        <w:right w:val="none" w:sz="0" w:space="0" w:color="auto"/>
      </w:divBdr>
    </w:div>
    <w:div w:id="21440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sv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tiff"/><Relationship Id="rId30" Type="http://schemas.openxmlformats.org/officeDocument/2006/relationships/image" Target="media/image20.jpeg"/><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diko\Downloads\SV-CASTRA-MALL-KONSULTPROFIL-3.3.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B1C2BEF61DF7D4EA0B6D33736415F5B" ma:contentTypeVersion="8" ma:contentTypeDescription="Skapa ett nytt dokument." ma:contentTypeScope="" ma:versionID="0cfbb8442b1c92ea910dcf008e15b4a6">
  <xsd:schema xmlns:xsd="http://www.w3.org/2001/XMLSchema" xmlns:xs="http://www.w3.org/2001/XMLSchema" xmlns:p="http://schemas.microsoft.com/office/2006/metadata/properties" xmlns:ns2="d5caeaaa-7c01-49a4-b75d-061b8d803c20" xmlns:ns3="dbd202e4-5fae-4a07-8858-57b7841f8e96" targetNamespace="http://schemas.microsoft.com/office/2006/metadata/properties" ma:root="true" ma:fieldsID="0651bb05201e9f199f0032c11ab16634" ns2:_="" ns3:_="">
    <xsd:import namespace="d5caeaaa-7c01-49a4-b75d-061b8d803c20"/>
    <xsd:import namespace="dbd202e4-5fae-4a07-8858-57b7841f8e96"/>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eaaa-7c01-49a4-b75d-061b8d803c20"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Delar tips, Hash" ma:internalName="SharingHintHash" ma:readOnly="true">
      <xsd:simpleType>
        <xsd:restriction base="dms:Text"/>
      </xsd:simpleType>
    </xsd:element>
    <xsd:element name="SharedWithDetails" ma:index="10"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d202e4-5fae-4a07-8858-57b7841f8e9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5caeaaa-7c01-49a4-b75d-061b8d803c20">
      <UserInfo>
        <DisplayName>Gert Ryberg</DisplayName>
        <AccountId>130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C1C57-B6F3-477F-B8FC-EE9A2C33F547}">
  <ds:schemaRefs>
    <ds:schemaRef ds:uri="http://schemas.microsoft.com/sharepoint/v3/contenttype/forms"/>
  </ds:schemaRefs>
</ds:datastoreItem>
</file>

<file path=customXml/itemProps2.xml><?xml version="1.0" encoding="utf-8"?>
<ds:datastoreItem xmlns:ds="http://schemas.openxmlformats.org/officeDocument/2006/customXml" ds:itemID="{753F03BD-95D3-40B9-B975-B76002E5A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eaaa-7c01-49a4-b75d-061b8d803c20"/>
    <ds:schemaRef ds:uri="dbd202e4-5fae-4a07-8858-57b7841f8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A84F5E-BDE7-4438-A024-7243086D447A}">
  <ds:schemaRefs>
    <ds:schemaRef ds:uri="http://schemas.microsoft.com/office/2006/metadata/properties"/>
    <ds:schemaRef ds:uri="http://schemas.microsoft.com/office/infopath/2007/PartnerControls"/>
    <ds:schemaRef ds:uri="d5caeaaa-7c01-49a4-b75d-061b8d803c20"/>
  </ds:schemaRefs>
</ds:datastoreItem>
</file>

<file path=customXml/itemProps4.xml><?xml version="1.0" encoding="utf-8"?>
<ds:datastoreItem xmlns:ds="http://schemas.openxmlformats.org/officeDocument/2006/customXml" ds:itemID="{4ABA8D5E-658C-4FE6-B76A-63B50CC2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SV-CASTRA-MALL-KONSULTPROFIL-3.3.dot</Template>
  <TotalTime>322</TotalTime>
  <Pages>12</Pages>
  <Words>1970</Words>
  <Characters>10446</Characters>
  <Application>Microsoft Office Word</Application>
  <DocSecurity>0</DocSecurity>
  <Lines>87</Lines>
  <Paragraphs>24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Castra</dc:creator>
  <cp:keywords/>
  <cp:lastModifiedBy>Josef Gabrielsson</cp:lastModifiedBy>
  <cp:revision>48</cp:revision>
  <cp:lastPrinted>2016-10-24T09:39:00Z</cp:lastPrinted>
  <dcterms:created xsi:type="dcterms:W3CDTF">2018-10-01T15:55:00Z</dcterms:created>
  <dcterms:modified xsi:type="dcterms:W3CDTF">2020-04-06T22:02:00Z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0x0101006B1C2BEF61DF7D4EA0B6D33736415F5B</vt:lpwstr>
  </property>
</Properties>
</file>